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C9D455" w14:textId="77777777" w:rsidR="00021C04" w:rsidRDefault="00714AA5" w:rsidP="000261C8">
      <w:pPr>
        <w:pStyle w:val="NoSpacing"/>
      </w:pPr>
      <w:bookmarkStart w:id="0" w:name="_GoBack"/>
      <w:bookmarkEnd w:id="0"/>
      <w:r>
        <w:rPr>
          <w:noProof/>
          <w:lang w:val="en-GB" w:eastAsia="en-GB"/>
        </w:rPr>
        <w:drawing>
          <wp:anchor distT="0" distB="0" distL="114300" distR="114300" simplePos="0" relativeHeight="251658240" behindDoc="1" locked="0" layoutInCell="1" allowOverlap="1" wp14:anchorId="5BE4D35F" wp14:editId="748DD04E">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29"/>
      </w:tblGrid>
      <w:tr w:rsidR="00021C04" w14:paraId="4BE4B6D9" w14:textId="77777777" w:rsidTr="00745C53">
        <w:trPr>
          <w:trHeight w:val="14130"/>
        </w:trPr>
        <w:tc>
          <w:tcPr>
            <w:tcW w:w="12229" w:type="dxa"/>
          </w:tcPr>
          <w:p w14:paraId="78E387FC" w14:textId="77777777" w:rsidR="00021C04" w:rsidRDefault="00D76AB2" w:rsidP="00745C53">
            <w:pPr>
              <w:ind w:left="720"/>
              <w:jc w:val="right"/>
            </w:pPr>
            <w:r>
              <w:rPr>
                <w:noProof/>
                <w:lang w:val="en-GB" w:eastAsia="en-GB"/>
              </w:rPr>
              <mc:AlternateContent>
                <mc:Choice Requires="wpg">
                  <w:drawing>
                    <wp:inline distT="0" distB="0" distL="0" distR="0" wp14:anchorId="7F7D36A5" wp14:editId="01A650F4">
                      <wp:extent cx="6581775" cy="8676415"/>
                      <wp:effectExtent l="0" t="0" r="9525" b="0"/>
                      <wp:docPr id="9" name="Group 9" descr="Title and text&#10;"/>
                      <wp:cNvGraphicFramePr/>
                      <a:graphic xmlns:a="http://schemas.openxmlformats.org/drawingml/2006/main">
                        <a:graphicData uri="http://schemas.microsoft.com/office/word/2010/wordprocessingGroup">
                          <wpg:wgp>
                            <wpg:cNvGrpSpPr/>
                            <wpg:grpSpPr>
                              <a:xfrm>
                                <a:off x="0" y="0"/>
                                <a:ext cx="6581775" cy="8676415"/>
                                <a:chOff x="112429" y="2300564"/>
                                <a:chExt cx="6133703" cy="8676415"/>
                              </a:xfrm>
                            </wpg:grpSpPr>
                            <wps:wsp>
                              <wps:cNvPr id="7" name="Text Box 7"/>
                              <wps:cNvSpPr txBox="1"/>
                              <wps:spPr>
                                <a:xfrm>
                                  <a:off x="112429" y="9908274"/>
                                  <a:ext cx="3004185" cy="1068705"/>
                                </a:xfrm>
                                <a:prstGeom prst="rect">
                                  <a:avLst/>
                                </a:prstGeom>
                                <a:solidFill>
                                  <a:schemeClr val="tx1"/>
                                </a:solidFill>
                                <a:ln w="6350">
                                  <a:noFill/>
                                </a:ln>
                              </wps:spPr>
                              <wps:txbx>
                                <w:txbxContent>
                                  <w:p w14:paraId="2485B64C" w14:textId="77777777" w:rsidR="00CD5414" w:rsidRDefault="00CD5414" w:rsidP="00D76AB2">
                                    <w:pPr>
                                      <w:pStyle w:val="Heading2"/>
                                      <w:ind w:left="720"/>
                                      <w:rPr>
                                        <w:color w:val="FFFFFF" w:themeColor="background1"/>
                                      </w:rPr>
                                    </w:pPr>
                                    <w:r>
                                      <w:rPr>
                                        <w:color w:val="FFFFFF" w:themeColor="background1"/>
                                      </w:rPr>
                                      <w:t>GROUP 8</w:t>
                                    </w:r>
                                  </w:p>
                                  <w:p w14:paraId="38AF3A2E" w14:textId="77777777" w:rsidR="00D76AB2" w:rsidRPr="00745C53" w:rsidRDefault="00D76AB2" w:rsidP="00D76AB2">
                                    <w:pPr>
                                      <w:pStyle w:val="Heading2"/>
                                      <w:ind w:left="720"/>
                                      <w:rPr>
                                        <w:color w:val="FFFFFF" w:themeColor="background1"/>
                                      </w:rPr>
                                    </w:pPr>
                                    <w:r w:rsidRPr="00745C53">
                                      <w:rPr>
                                        <w:color w:val="FFFFFF" w:themeColor="background1"/>
                                      </w:rPr>
                                      <w:t>Date</w:t>
                                    </w:r>
                                    <w:r w:rsidR="00CD5414">
                                      <w:rPr>
                                        <w:color w:val="FFFFFF" w:themeColor="background1"/>
                                      </w:rPr>
                                      <w:t>: 02/09/2023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596021" y="2300564"/>
                                  <a:ext cx="4650111" cy="4353636"/>
                                </a:xfrm>
                                <a:prstGeom prst="teardrop">
                                  <a:avLst/>
                                </a:prstGeom>
                                <a:solidFill>
                                  <a:schemeClr val="accent4"/>
                                </a:solidFill>
                                <a:ln w="6350">
                                  <a:noFill/>
                                </a:ln>
                              </wps:spPr>
                              <wps:txbx>
                                <w:txbxContent>
                                  <w:p w14:paraId="05B499B7" w14:textId="77777777" w:rsidR="00CD5414" w:rsidRPr="00CD5414" w:rsidRDefault="00CD5414" w:rsidP="00CD5414">
                                    <w:pPr>
                                      <w:pStyle w:val="Title"/>
                                      <w:ind w:left="0"/>
                                      <w:jc w:val="center"/>
                                      <w:rPr>
                                        <w:sz w:val="72"/>
                                        <w:szCs w:val="24"/>
                                      </w:rPr>
                                    </w:pPr>
                                    <w:r w:rsidRPr="00CD5414">
                                      <w:rPr>
                                        <w:sz w:val="72"/>
                                        <w:szCs w:val="24"/>
                                      </w:rPr>
                                      <w:t xml:space="preserve">HOME </w:t>
                                    </w:r>
                                  </w:p>
                                  <w:p w14:paraId="7C79C2D1" w14:textId="77777777" w:rsidR="00CD5414" w:rsidRPr="00CD5414" w:rsidRDefault="00CD5414" w:rsidP="00CD5414">
                                    <w:pPr>
                                      <w:pStyle w:val="Title"/>
                                      <w:ind w:left="0"/>
                                      <w:jc w:val="center"/>
                                      <w:rPr>
                                        <w:sz w:val="72"/>
                                        <w:szCs w:val="24"/>
                                      </w:rPr>
                                    </w:pPr>
                                    <w:r w:rsidRPr="00CD5414">
                                      <w:rPr>
                                        <w:sz w:val="72"/>
                                        <w:szCs w:val="24"/>
                                      </w:rPr>
                                      <w:t xml:space="preserve">MANAGEMENT </w:t>
                                    </w:r>
                                  </w:p>
                                  <w:p w14:paraId="6633B4C0" w14:textId="77777777" w:rsidR="00D76AB2" w:rsidRPr="00CD5414" w:rsidRDefault="00CD5414" w:rsidP="00CD5414">
                                    <w:pPr>
                                      <w:pStyle w:val="Title"/>
                                      <w:ind w:left="0"/>
                                      <w:jc w:val="center"/>
                                      <w:rPr>
                                        <w:sz w:val="72"/>
                                        <w:szCs w:val="24"/>
                                      </w:rPr>
                                    </w:pPr>
                                    <w:r w:rsidRPr="00CD5414">
                                      <w:rPr>
                                        <w:sz w:val="72"/>
                                        <w:szCs w:val="24"/>
                                      </w:rPr>
                                      <w:t>SYSTEM</w:t>
                                    </w:r>
                                  </w:p>
                                  <w:p w14:paraId="68AA0815" w14:textId="77777777" w:rsidR="00104080" w:rsidRDefault="00104080" w:rsidP="00104080">
                                    <w:pPr>
                                      <w:pStyle w:val="Subtitle"/>
                                      <w:ind w:left="0"/>
                                      <w:jc w:val="right"/>
                                      <w:rPr>
                                        <w:color w:val="595959" w:themeColor="text1" w:themeTint="A6"/>
                                      </w:rPr>
                                    </w:pPr>
                                  </w:p>
                                  <w:p w14:paraId="5E0501C4" w14:textId="77777777" w:rsidR="00D76AB2" w:rsidRPr="00745C53" w:rsidRDefault="00CD5414" w:rsidP="00104080">
                                    <w:pPr>
                                      <w:pStyle w:val="Subtitle"/>
                                      <w:ind w:left="0"/>
                                      <w:jc w:val="right"/>
                                      <w:rPr>
                                        <w:color w:val="595959" w:themeColor="text1" w:themeTint="A6"/>
                                      </w:rPr>
                                    </w:pPr>
                                    <w:r>
                                      <w:rPr>
                                        <w:color w:val="595959" w:themeColor="text1" w:themeTint="A6"/>
                                      </w:rPr>
                                      <w:t>CASE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7D36A5" id="Group 9" o:spid="_x0000_s1026" alt="Title and text&#10;" style="width:518.25pt;height:683.2pt;mso-position-horizontal-relative:char;mso-position-vertical-relative:line" coordorigin="1124,23005" coordsize="61337,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14:paraId="2485B64C" w14:textId="77777777" w:rsidR="00CD5414" w:rsidRDefault="00CD5414" w:rsidP="00D76AB2">
                              <w:pPr>
                                <w:pStyle w:val="Heading2"/>
                                <w:ind w:left="720"/>
                                <w:rPr>
                                  <w:color w:val="FFFFFF" w:themeColor="background1"/>
                                </w:rPr>
                              </w:pPr>
                              <w:r>
                                <w:rPr>
                                  <w:color w:val="FFFFFF" w:themeColor="background1"/>
                                </w:rPr>
                                <w:t>GROUP 8</w:t>
                              </w:r>
                            </w:p>
                            <w:p w14:paraId="38AF3A2E" w14:textId="77777777" w:rsidR="00D76AB2" w:rsidRPr="00745C53" w:rsidRDefault="00D76AB2" w:rsidP="00D76AB2">
                              <w:pPr>
                                <w:pStyle w:val="Heading2"/>
                                <w:ind w:left="720"/>
                                <w:rPr>
                                  <w:color w:val="FFFFFF" w:themeColor="background1"/>
                                </w:rPr>
                              </w:pPr>
                              <w:r w:rsidRPr="00745C53">
                                <w:rPr>
                                  <w:color w:val="FFFFFF" w:themeColor="background1"/>
                                </w:rPr>
                                <w:t>Date</w:t>
                              </w:r>
                              <w:r w:rsidR="00CD5414">
                                <w:rPr>
                                  <w:color w:val="FFFFFF" w:themeColor="background1"/>
                                </w:rPr>
                                <w:t>: 02/09/2023</w:t>
                              </w:r>
                            </w:p>
                          </w:txbxContent>
                        </v:textbox>
                      </v:shape>
                      <v:shape id="Text Box 6" o:spid="_x0000_s1028" style="position:absolute;left:15960;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14:paraId="05B499B7" w14:textId="77777777" w:rsidR="00CD5414" w:rsidRPr="00CD5414" w:rsidRDefault="00CD5414" w:rsidP="00CD5414">
                              <w:pPr>
                                <w:pStyle w:val="Title"/>
                                <w:ind w:left="0"/>
                                <w:jc w:val="center"/>
                                <w:rPr>
                                  <w:sz w:val="72"/>
                                  <w:szCs w:val="24"/>
                                </w:rPr>
                              </w:pPr>
                              <w:r w:rsidRPr="00CD5414">
                                <w:rPr>
                                  <w:sz w:val="72"/>
                                  <w:szCs w:val="24"/>
                                </w:rPr>
                                <w:t xml:space="preserve">HOME </w:t>
                              </w:r>
                            </w:p>
                            <w:p w14:paraId="7C79C2D1" w14:textId="77777777" w:rsidR="00CD5414" w:rsidRPr="00CD5414" w:rsidRDefault="00CD5414" w:rsidP="00CD5414">
                              <w:pPr>
                                <w:pStyle w:val="Title"/>
                                <w:ind w:left="0"/>
                                <w:jc w:val="center"/>
                                <w:rPr>
                                  <w:sz w:val="72"/>
                                  <w:szCs w:val="24"/>
                                </w:rPr>
                              </w:pPr>
                              <w:r w:rsidRPr="00CD5414">
                                <w:rPr>
                                  <w:sz w:val="72"/>
                                  <w:szCs w:val="24"/>
                                </w:rPr>
                                <w:t xml:space="preserve">MANAGEMENT </w:t>
                              </w:r>
                            </w:p>
                            <w:p w14:paraId="6633B4C0" w14:textId="77777777" w:rsidR="00D76AB2" w:rsidRPr="00CD5414" w:rsidRDefault="00CD5414" w:rsidP="00CD5414">
                              <w:pPr>
                                <w:pStyle w:val="Title"/>
                                <w:ind w:left="0"/>
                                <w:jc w:val="center"/>
                                <w:rPr>
                                  <w:sz w:val="72"/>
                                  <w:szCs w:val="24"/>
                                </w:rPr>
                              </w:pPr>
                              <w:r w:rsidRPr="00CD5414">
                                <w:rPr>
                                  <w:sz w:val="72"/>
                                  <w:szCs w:val="24"/>
                                </w:rPr>
                                <w:t>SYSTEM</w:t>
                              </w:r>
                            </w:p>
                            <w:p w14:paraId="68AA0815" w14:textId="77777777" w:rsidR="00104080" w:rsidRDefault="00104080" w:rsidP="00104080">
                              <w:pPr>
                                <w:pStyle w:val="Subtitle"/>
                                <w:ind w:left="0"/>
                                <w:jc w:val="right"/>
                                <w:rPr>
                                  <w:color w:val="595959" w:themeColor="text1" w:themeTint="A6"/>
                                </w:rPr>
                              </w:pPr>
                            </w:p>
                            <w:p w14:paraId="5E0501C4" w14:textId="77777777" w:rsidR="00D76AB2" w:rsidRPr="00745C53" w:rsidRDefault="00CD5414" w:rsidP="00104080">
                              <w:pPr>
                                <w:pStyle w:val="Subtitle"/>
                                <w:ind w:left="0"/>
                                <w:jc w:val="right"/>
                                <w:rPr>
                                  <w:color w:val="595959" w:themeColor="text1" w:themeTint="A6"/>
                                </w:rPr>
                              </w:pPr>
                              <w:r>
                                <w:rPr>
                                  <w:color w:val="595959" w:themeColor="text1" w:themeTint="A6"/>
                                </w:rPr>
                                <w:t>CASE STUDY</w:t>
                              </w:r>
                            </w:p>
                          </w:txbxContent>
                        </v:textbox>
                      </v:shape>
                      <w10:anchorlock/>
                    </v:group>
                  </w:pict>
                </mc:Fallback>
              </mc:AlternateContent>
            </w:r>
          </w:p>
        </w:tc>
      </w:tr>
      <w:tr w:rsidR="00A1111B" w14:paraId="70A0AE80" w14:textId="77777777" w:rsidTr="00A1111B">
        <w:trPr>
          <w:trHeight w:val="900"/>
        </w:trPr>
        <w:tc>
          <w:tcPr>
            <w:tcW w:w="12229" w:type="dxa"/>
            <w:vAlign w:val="bottom"/>
          </w:tcPr>
          <w:p w14:paraId="204776AE" w14:textId="77777777" w:rsidR="00A1111B" w:rsidRDefault="00A1111B" w:rsidP="00A1111B">
            <w:pPr>
              <w:ind w:left="720"/>
              <w:jc w:val="right"/>
              <w:rPr>
                <w:noProof/>
              </w:rPr>
            </w:pPr>
          </w:p>
        </w:tc>
      </w:tr>
    </w:tbl>
    <w:p w14:paraId="5F5354AB" w14:textId="77777777" w:rsidR="00745C53" w:rsidRDefault="00745C53"/>
    <w:p w14:paraId="1AE3FAD1" w14:textId="77777777" w:rsidR="000B4502" w:rsidRDefault="000B4502"/>
    <w:tbl>
      <w:tblPr>
        <w:tblW w:w="12180" w:type="dxa"/>
        <w:tblInd w:w="55" w:type="dxa"/>
        <w:tblCellMar>
          <w:left w:w="115" w:type="dxa"/>
          <w:right w:w="720" w:type="dxa"/>
        </w:tblCellMar>
        <w:tblLook w:val="0000" w:firstRow="0" w:lastRow="0" w:firstColumn="0" w:lastColumn="0" w:noHBand="0" w:noVBand="0"/>
      </w:tblPr>
      <w:tblGrid>
        <w:gridCol w:w="4617"/>
        <w:gridCol w:w="1638"/>
        <w:gridCol w:w="5930"/>
      </w:tblGrid>
      <w:tr w:rsidR="000E14E2" w14:paraId="4A4638E3" w14:textId="77777777" w:rsidTr="00515218">
        <w:trPr>
          <w:trHeight w:val="2970"/>
        </w:trPr>
        <w:tc>
          <w:tcPr>
            <w:tcW w:w="6090" w:type="dxa"/>
            <w:gridSpan w:val="2"/>
          </w:tcPr>
          <w:p w14:paraId="3719DD79" w14:textId="77777777" w:rsidR="00515218" w:rsidRDefault="00515218" w:rsidP="000B4502">
            <w:r w:rsidRPr="000B4502">
              <w:rPr>
                <w:noProof/>
                <w:lang w:val="en-GB" w:eastAsia="en-GB"/>
              </w:rPr>
              <mc:AlternateContent>
                <mc:Choice Requires="wps">
                  <w:drawing>
                    <wp:inline distT="0" distB="0" distL="0" distR="0" wp14:anchorId="647C619A" wp14:editId="12B93D4C">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14:paraId="03A511B8" w14:textId="77777777" w:rsidR="00515218" w:rsidRPr="000B4502" w:rsidRDefault="00CD5414" w:rsidP="000B4502">
                                  <w:pPr>
                                    <w:pStyle w:val="Subtitle"/>
                                    <w:rPr>
                                      <w:color w:val="44546A" w:themeColor="text2"/>
                                    </w:rPr>
                                  </w:pPr>
                                  <w:r>
                                    <w:rPr>
                                      <w:color w:val="44546A" w:themeColor="text2"/>
                                    </w:rPr>
                                    <w:t>HOME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7C619A"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" filled="f" stroked="f" strokeweight=".5pt">
                      <v:textbox>
                        <w:txbxContent>
                          <w:p w14:paraId="03A511B8" w14:textId="77777777" w:rsidR="00515218" w:rsidRPr="000B4502" w:rsidRDefault="00CD5414" w:rsidP="000B4502">
                            <w:pPr>
                              <w:pStyle w:val="Subtitle"/>
                              <w:rPr>
                                <w:color w:val="44546A" w:themeColor="text2"/>
                              </w:rPr>
                            </w:pPr>
                            <w:r>
                              <w:rPr>
                                <w:color w:val="44546A" w:themeColor="text2"/>
                              </w:rPr>
                              <w:t>HOME MANAGEMENT SYSTEM</w:t>
                            </w:r>
                          </w:p>
                        </w:txbxContent>
                      </v:textbox>
                      <w10:anchorlock/>
                    </v:shape>
                  </w:pict>
                </mc:Fallback>
              </mc:AlternateContent>
            </w:r>
          </w:p>
        </w:tc>
        <w:tc>
          <w:tcPr>
            <w:tcW w:w="6090" w:type="dxa"/>
          </w:tcPr>
          <w:p w14:paraId="7652319D" w14:textId="77777777" w:rsidR="00515218" w:rsidRDefault="00515218" w:rsidP="000B4502">
            <w:r w:rsidRPr="000B4502">
              <w:rPr>
                <w:noProof/>
                <w:lang w:val="en-GB" w:eastAsia="en-GB"/>
              </w:rPr>
              <mc:AlternateContent>
                <mc:Choice Requires="wps">
                  <w:drawing>
                    <wp:inline distT="0" distB="0" distL="0" distR="0" wp14:anchorId="67713E36" wp14:editId="7E6C80E5">
                      <wp:extent cx="3493827" cy="1303116"/>
                      <wp:effectExtent l="0" t="0" r="0" b="0"/>
                      <wp:docPr id="12" name="Text Box 12"/>
                      <wp:cNvGraphicFramePr/>
                      <a:graphic xmlns:a="http://schemas.openxmlformats.org/drawingml/2006/main">
                        <a:graphicData uri="http://schemas.microsoft.com/office/word/2010/wordprocessingShape">
                          <wps:wsp>
                            <wps:cNvSpPr txBox="1"/>
                            <wps:spPr>
                              <a:xfrm>
                                <a:off x="0" y="0"/>
                                <a:ext cx="3493827" cy="1303116"/>
                              </a:xfrm>
                              <a:prstGeom prst="rect">
                                <a:avLst/>
                              </a:prstGeom>
                              <a:noFill/>
                              <a:ln w="6350">
                                <a:noFill/>
                              </a:ln>
                            </wps:spPr>
                            <wps:txbx>
                              <w:txbxContent>
                                <w:p w14:paraId="5CFDE5AE" w14:textId="77777777" w:rsidR="00515218" w:rsidRPr="000B4502" w:rsidRDefault="000261C8" w:rsidP="00515218">
                                  <w:pPr>
                                    <w:pStyle w:val="NoSpacing"/>
                                    <w:rPr>
                                      <w:color w:val="44546A" w:themeColor="text2"/>
                                    </w:rPr>
                                  </w:pPr>
                                  <w:r>
                                    <w:rPr>
                                      <w:rFonts w:ascii="Verdana" w:hAnsi="Verdana"/>
                                      <w:color w:val="16191C"/>
                                      <w:sz w:val="27"/>
                                      <w:szCs w:val="27"/>
                                      <w:shd w:val="clear" w:color="auto" w:fill="FFFFFF"/>
                                    </w:rPr>
                                    <w:t>A Home Management System is a database management system that helps you organize and manage various aspects of your home. It can include features like tracking household expenses, managing inventory, scheduling tasks, and storing important documents. With a well-designed database, you can easily retrieve and analyze data to make informed decisions about your 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713E36" id="Text Box 12" o:spid="_x0000_s1030" type="#_x0000_t202" style="width:275.1pt;height:10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" filled="f" stroked="f" strokeweight=".5pt">
                      <v:textbox>
                        <w:txbxContent>
                          <w:p w14:paraId="5CFDE5AE" w14:textId="77777777" w:rsidR="00515218" w:rsidRPr="000B4502" w:rsidRDefault="000261C8" w:rsidP="00515218">
                            <w:pPr>
                              <w:pStyle w:val="NoSpacing"/>
                              <w:rPr>
                                <w:color w:val="44546A" w:themeColor="text2"/>
                              </w:rPr>
                            </w:pPr>
                            <w:r>
                              <w:rPr>
                                <w:rFonts w:ascii="Verdana" w:hAnsi="Verdana"/>
                                <w:color w:val="16191C"/>
                                <w:sz w:val="27"/>
                                <w:szCs w:val="27"/>
                                <w:shd w:val="clear" w:color="auto" w:fill="FFFFFF"/>
                              </w:rPr>
                              <w:t>A Home Management System is a database management system that helps you organize and manage various aspects of your home. It can include features like tracking household expenses, managing inventory, scheduling tasks, and storing important documents. With a well-designed database, you can easily retrieve and analyze data to make informed decisions about your home.</w:t>
                            </w:r>
                          </w:p>
                        </w:txbxContent>
                      </v:textbox>
                      <w10:anchorlock/>
                    </v:shape>
                  </w:pict>
                </mc:Fallback>
              </mc:AlternateContent>
            </w:r>
          </w:p>
        </w:tc>
      </w:tr>
      <w:tr w:rsidR="000E14E2" w14:paraId="2E620291" w14:textId="77777777" w:rsidTr="00515218">
        <w:trPr>
          <w:trHeight w:val="8604"/>
        </w:trPr>
        <w:tc>
          <w:tcPr>
            <w:tcW w:w="3635" w:type="dxa"/>
          </w:tcPr>
          <w:p w14:paraId="03014931" w14:textId="77777777" w:rsidR="000B4502" w:rsidRDefault="000B4502">
            <w:r w:rsidRPr="000B4502">
              <w:rPr>
                <w:noProof/>
                <w:lang w:val="en-GB" w:eastAsia="en-GB"/>
              </w:rPr>
              <mc:AlternateContent>
                <mc:Choice Requires="wps">
                  <w:drawing>
                    <wp:inline distT="0" distB="0" distL="0" distR="0" wp14:anchorId="2399C4E2" wp14:editId="5D22D6F6">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14:paraId="117F96BD" w14:textId="77777777"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99C4E2"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" fillcolor="white [3201]" stroked="f" strokeweight=".5pt">
                      <v:textbox>
                        <w:txbxContent>
                          <w:p w14:paraId="117F96BD" w14:textId="77777777" w:rsidR="000B4502" w:rsidRDefault="000B4502" w:rsidP="000B4502">
                            <w:pPr>
                              <w:pStyle w:val="Heading1"/>
                            </w:pPr>
                            <w:r>
                              <w:t>01</w:t>
                            </w:r>
                          </w:p>
                        </w:txbxContent>
                      </v:textbox>
                      <w10:anchorlock/>
                    </v:shape>
                  </w:pict>
                </mc:Fallback>
              </mc:AlternateContent>
            </w:r>
            <w:r w:rsidRPr="000B4502">
              <w:rPr>
                <w:noProof/>
                <w:lang w:val="en-GB" w:eastAsia="en-GB"/>
              </w:rPr>
              <mc:AlternateContent>
                <mc:Choice Requires="wps">
                  <w:drawing>
                    <wp:inline distT="0" distB="0" distL="0" distR="0" wp14:anchorId="1C9D7270" wp14:editId="5F3BE8B6">
                      <wp:extent cx="1674421" cy="680484"/>
                      <wp:effectExtent l="0" t="0" r="2540" b="5715"/>
                      <wp:docPr id="16" name="Text Box 16"/>
                      <wp:cNvGraphicFramePr/>
                      <a:graphic xmlns:a="http://schemas.openxmlformats.org/drawingml/2006/main">
                        <a:graphicData uri="http://schemas.microsoft.com/office/word/2010/wordprocessingShape">
                          <wps:wsp>
                            <wps:cNvSpPr txBox="1"/>
                            <wps:spPr>
                              <a:xfrm>
                                <a:off x="0" y="0"/>
                                <a:ext cx="1674421" cy="680484"/>
                              </a:xfrm>
                              <a:prstGeom prst="rect">
                                <a:avLst/>
                              </a:prstGeom>
                              <a:solidFill>
                                <a:schemeClr val="lt1"/>
                              </a:solidFill>
                              <a:ln w="6350">
                                <a:noFill/>
                              </a:ln>
                            </wps:spPr>
                            <wps:txbx>
                              <w:txbxContent>
                                <w:p w14:paraId="6C9398AC" w14:textId="77777777" w:rsidR="00CD5414" w:rsidRPr="00CD5414" w:rsidRDefault="00CD5414" w:rsidP="00CD5414">
                                  <w:pPr>
                                    <w:pStyle w:val="Heading3"/>
                                    <w:rPr>
                                      <w:sz w:val="22"/>
                                    </w:rPr>
                                  </w:pPr>
                                  <w:r w:rsidRPr="00CD5414">
                                    <w:rPr>
                                      <w:sz w:val="22"/>
                                    </w:rPr>
                                    <w:t>SCOPE OF PROJECT ER DIAGRAM SCHEMA AND RELATIONSHIPS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9D7270" id="Text Box 16" o:spid="_x0000_s1032" type="#_x0000_t202" style="width:131.85pt;height: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" fillcolor="white [3201]" stroked="f" strokeweight=".5pt">
                      <v:textbox>
                        <w:txbxContent>
                          <w:p w14:paraId="6C9398AC" w14:textId="77777777" w:rsidR="00CD5414" w:rsidRPr="00CD5414" w:rsidRDefault="00CD5414" w:rsidP="00CD5414">
                            <w:pPr>
                              <w:pStyle w:val="Heading3"/>
                              <w:rPr>
                                <w:sz w:val="22"/>
                              </w:rPr>
                            </w:pPr>
                            <w:r w:rsidRPr="00CD5414">
                              <w:rPr>
                                <w:sz w:val="22"/>
                              </w:rPr>
                              <w:t>SCOPE OF PROJECT ER DIAGRAM SCHEMA AND RELATIONSHIPS</w:t>
                            </w:r>
                          </w:p>
                        </w:txbxContent>
                      </v:textbox>
                      <w10:anchorlock/>
                    </v:shape>
                  </w:pict>
                </mc:Fallback>
              </mc:AlternateContent>
            </w:r>
            <w:r w:rsidRPr="000B4502">
              <w:rPr>
                <w:noProof/>
                <w:lang w:val="en-GB" w:eastAsia="en-GB"/>
              </w:rPr>
              <mc:AlternateContent>
                <mc:Choice Requires="wps">
                  <w:drawing>
                    <wp:inline distT="0" distB="0" distL="0" distR="0" wp14:anchorId="185B6689" wp14:editId="05795623">
                      <wp:extent cx="614149" cy="786204"/>
                      <wp:effectExtent l="0" t="0" r="0" b="0"/>
                      <wp:docPr id="15" name="Text Box 15"/>
                      <wp:cNvGraphicFramePr/>
                      <a:graphic xmlns:a="http://schemas.openxmlformats.org/drawingml/2006/main">
                        <a:graphicData uri="http://schemas.microsoft.com/office/word/2010/wordprocessingShape">
                          <wps:wsp>
                            <wps:cNvSpPr txBox="1"/>
                            <wps:spPr>
                              <a:xfrm>
                                <a:off x="0" y="0"/>
                                <a:ext cx="614149" cy="786204"/>
                              </a:xfrm>
                              <a:prstGeom prst="rect">
                                <a:avLst/>
                              </a:prstGeom>
                              <a:solidFill>
                                <a:schemeClr val="lt1"/>
                              </a:solidFill>
                              <a:ln w="6350">
                                <a:noFill/>
                              </a:ln>
                            </wps:spPr>
                            <wps:txbx>
                              <w:txbxContent>
                                <w:p w14:paraId="56E40CE5" w14:textId="77777777"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5B6689" id="Text Box 15" o:spid="_x0000_s1033" type="#_x0000_t202" style="width:48.35pt;height:6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" fillcolor="white [3201]" stroked="f" strokeweight=".5pt">
                      <v:textbox>
                        <w:txbxContent>
                          <w:p w14:paraId="56E40CE5" w14:textId="77777777" w:rsidR="000B4502" w:rsidRDefault="000B4502" w:rsidP="000B4502">
                            <w:pPr>
                              <w:pStyle w:val="Heading1"/>
                            </w:pPr>
                            <w:r>
                              <w:t>02</w:t>
                            </w:r>
                          </w:p>
                        </w:txbxContent>
                      </v:textbox>
                      <w10:anchorlock/>
                    </v:shape>
                  </w:pict>
                </mc:Fallback>
              </mc:AlternateContent>
            </w:r>
            <w:r w:rsidRPr="000B4502">
              <w:rPr>
                <w:noProof/>
                <w:lang w:val="en-GB" w:eastAsia="en-GB"/>
              </w:rPr>
              <mc:AlternateContent>
                <mc:Choice Requires="wps">
                  <w:drawing>
                    <wp:inline distT="0" distB="0" distL="0" distR="0" wp14:anchorId="1AEA3151" wp14:editId="2572B789">
                      <wp:extent cx="1674421" cy="967563"/>
                      <wp:effectExtent l="0" t="0" r="2540" b="4445"/>
                      <wp:docPr id="14" name="Text Box 14"/>
                      <wp:cNvGraphicFramePr/>
                      <a:graphic xmlns:a="http://schemas.openxmlformats.org/drawingml/2006/main">
                        <a:graphicData uri="http://schemas.microsoft.com/office/word/2010/wordprocessingShape">
                          <wps:wsp>
                            <wps:cNvSpPr txBox="1"/>
                            <wps:spPr>
                              <a:xfrm>
                                <a:off x="0" y="0"/>
                                <a:ext cx="1674421" cy="967563"/>
                              </a:xfrm>
                              <a:prstGeom prst="rect">
                                <a:avLst/>
                              </a:prstGeom>
                              <a:solidFill>
                                <a:schemeClr val="lt1"/>
                              </a:solidFill>
                              <a:ln w="6350">
                                <a:noFill/>
                              </a:ln>
                            </wps:spPr>
                            <wps:txbx>
                              <w:txbxContent>
                                <w:p w14:paraId="04459D8D" w14:textId="77777777" w:rsidR="000B4502" w:rsidRPr="00CD5414" w:rsidRDefault="00CD5414" w:rsidP="000B4502">
                                  <w:pPr>
                                    <w:pStyle w:val="Heading3"/>
                                    <w:rPr>
                                      <w:sz w:val="22"/>
                                    </w:rPr>
                                  </w:pPr>
                                  <w:r w:rsidRPr="00CD5414">
                                    <w:rPr>
                                      <w:sz w:val="22"/>
                                    </w:rPr>
                                    <w:t>CONVERSION INTO TABLES WITH CONSTRAINTS</w:t>
                                  </w:r>
                                  <w:r>
                                    <w:rPr>
                                      <w:sz w:val="22"/>
                                    </w:rPr>
                                    <w:t xml:space="preserve"> AND FILLING RELEVANT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EA3151" id="Text Box 14" o:spid="_x0000_s1034" type="#_x0000_t202" style="width:131.85pt;height:7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WppMA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" fillcolor="white [3201]" stroked="f" strokeweight=".5pt">
                      <v:textbox>
                        <w:txbxContent>
                          <w:p w14:paraId="04459D8D" w14:textId="77777777" w:rsidR="000B4502" w:rsidRPr="00CD5414" w:rsidRDefault="00CD5414" w:rsidP="000B4502">
                            <w:pPr>
                              <w:pStyle w:val="Heading3"/>
                              <w:rPr>
                                <w:sz w:val="22"/>
                              </w:rPr>
                            </w:pPr>
                            <w:r w:rsidRPr="00CD5414">
                              <w:rPr>
                                <w:sz w:val="22"/>
                              </w:rPr>
                              <w:t>CONVERSION INTO TABLES WITH CONSTRAINTS</w:t>
                            </w:r>
                            <w:r>
                              <w:rPr>
                                <w:sz w:val="22"/>
                              </w:rPr>
                              <w:t xml:space="preserve"> AND FILLING RELEVANT DATA</w:t>
                            </w:r>
                          </w:p>
                        </w:txbxContent>
                      </v:textbox>
                      <w10:anchorlock/>
                    </v:shape>
                  </w:pict>
                </mc:Fallback>
              </mc:AlternateContent>
            </w:r>
            <w:r w:rsidRPr="000B4502">
              <w:rPr>
                <w:noProof/>
                <w:lang w:val="en-GB" w:eastAsia="en-GB"/>
              </w:rPr>
              <mc:AlternateContent>
                <mc:Choice Requires="wps">
                  <w:drawing>
                    <wp:inline distT="0" distB="0" distL="0" distR="0" wp14:anchorId="3CF7C4B5" wp14:editId="0842279A">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14:paraId="5C1F48DB" w14:textId="77777777"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F7C4B5"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" fillcolor="white [3201]" stroked="f" strokeweight=".5pt">
                      <v:textbox>
                        <w:txbxContent>
                          <w:p w14:paraId="5C1F48DB" w14:textId="77777777" w:rsidR="000B4502" w:rsidRDefault="000B4502" w:rsidP="000B4502">
                            <w:pPr>
                              <w:pStyle w:val="Heading1"/>
                            </w:pPr>
                            <w:r>
                              <w:t>03</w:t>
                            </w:r>
                          </w:p>
                        </w:txbxContent>
                      </v:textbox>
                      <w10:anchorlock/>
                    </v:shape>
                  </w:pict>
                </mc:Fallback>
              </mc:AlternateContent>
            </w:r>
            <w:r w:rsidRPr="000B4502">
              <w:rPr>
                <w:noProof/>
                <w:lang w:val="en-GB" w:eastAsia="en-GB"/>
              </w:rPr>
              <mc:AlternateContent>
                <mc:Choice Requires="wps">
                  <w:drawing>
                    <wp:inline distT="0" distB="0" distL="0" distR="0" wp14:anchorId="6CF5FC3C" wp14:editId="33DA79F7">
                      <wp:extent cx="1674421" cy="850605"/>
                      <wp:effectExtent l="0" t="0" r="2540" b="6985"/>
                      <wp:docPr id="17" name="Text Box 17"/>
                      <wp:cNvGraphicFramePr/>
                      <a:graphic xmlns:a="http://schemas.openxmlformats.org/drawingml/2006/main">
                        <a:graphicData uri="http://schemas.microsoft.com/office/word/2010/wordprocessingShape">
                          <wps:wsp>
                            <wps:cNvSpPr txBox="1"/>
                            <wps:spPr>
                              <a:xfrm>
                                <a:off x="0" y="0"/>
                                <a:ext cx="1674421" cy="850605"/>
                              </a:xfrm>
                              <a:prstGeom prst="rect">
                                <a:avLst/>
                              </a:prstGeom>
                              <a:solidFill>
                                <a:schemeClr val="lt1"/>
                              </a:solidFill>
                              <a:ln w="6350">
                                <a:noFill/>
                              </a:ln>
                            </wps:spPr>
                            <wps:txbx>
                              <w:txbxContent>
                                <w:p w14:paraId="69F19D83" w14:textId="77777777" w:rsidR="00CD5414" w:rsidRPr="00CD5414" w:rsidRDefault="00CD5414" w:rsidP="00CD5414">
                                  <w:pPr>
                                    <w:pStyle w:val="Heading3"/>
                                  </w:pPr>
                                  <w:r>
                                    <w:t>QUERIES PROCEDURES FUNCTION AND TRIGGERS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F5FC3C" id="Text Box 17" o:spid="_x0000_s1036" type="#_x0000_t202" style="width:131.85pt;height:6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" fillcolor="white [3201]" stroked="f" strokeweight=".5pt">
                      <v:textbox>
                        <w:txbxContent>
                          <w:p w14:paraId="69F19D83" w14:textId="77777777" w:rsidR="00CD5414" w:rsidRPr="00CD5414" w:rsidRDefault="00CD5414" w:rsidP="00CD5414">
                            <w:pPr>
                              <w:pStyle w:val="Heading3"/>
                            </w:pPr>
                            <w:r>
                              <w:t>QUERIES PROCEDURES FUNCTION AND TRIGGERS</w:t>
                            </w:r>
                          </w:p>
                        </w:txbxContent>
                      </v:textbox>
                      <w10:anchorlock/>
                    </v:shape>
                  </w:pict>
                </mc:Fallback>
              </mc:AlternateContent>
            </w:r>
          </w:p>
        </w:tc>
        <w:tc>
          <w:tcPr>
            <w:tcW w:w="8545" w:type="dxa"/>
            <w:gridSpan w:val="2"/>
          </w:tcPr>
          <w:p w14:paraId="63617F6A" w14:textId="77777777" w:rsidR="000B4502" w:rsidRDefault="000B4502">
            <w:r w:rsidRPr="000B4502">
              <w:rPr>
                <w:noProof/>
                <w:lang w:val="en-GB" w:eastAsia="en-GB"/>
              </w:rPr>
              <mc:AlternateContent>
                <mc:Choice Requires="wps">
                  <w:drawing>
                    <wp:inline distT="0" distB="0" distL="0" distR="0" wp14:anchorId="5F85CF6C" wp14:editId="2B734225">
                      <wp:extent cx="4497277" cy="5964865"/>
                      <wp:effectExtent l="0" t="0" r="0" b="0"/>
                      <wp:docPr id="11" name="Text Box 11"/>
                      <wp:cNvGraphicFramePr/>
                      <a:graphic xmlns:a="http://schemas.openxmlformats.org/drawingml/2006/main">
                        <a:graphicData uri="http://schemas.microsoft.com/office/word/2010/wordprocessingShape">
                          <wps:wsp>
                            <wps:cNvSpPr txBox="1"/>
                            <wps:spPr>
                              <a:xfrm>
                                <a:off x="0" y="0"/>
                                <a:ext cx="4497277" cy="5964865"/>
                              </a:xfrm>
                              <a:prstGeom prst="rect">
                                <a:avLst/>
                              </a:prstGeom>
                              <a:solidFill>
                                <a:schemeClr val="lt1"/>
                              </a:solidFill>
                              <a:ln w="6350">
                                <a:noFill/>
                              </a:ln>
                            </wps:spPr>
                            <wps:txbx>
                              <w:txbxContent>
                                <w:p w14:paraId="0004C55F" w14:textId="77777777" w:rsidR="000B4502" w:rsidRDefault="0022617F" w:rsidP="0022617F">
                                  <w:pPr>
                                    <w:pStyle w:val="Heading1"/>
                                    <w:numPr>
                                      <w:ilvl w:val="0"/>
                                      <w:numId w:val="1"/>
                                    </w:numPr>
                                  </w:pPr>
                                  <w:r>
                                    <w:t xml:space="preserve">SCOPE OF PROJECT </w:t>
                                  </w:r>
                                </w:p>
                                <w:p w14:paraId="52147E4A" w14:textId="77777777" w:rsidR="00B02C58" w:rsidRPr="00B02C58" w:rsidRDefault="00B02C58" w:rsidP="00B02C58"/>
                                <w:p w14:paraId="773DC03C" w14:textId="77777777" w:rsidR="0022617F" w:rsidRPr="00A85413" w:rsidRDefault="0022617F" w:rsidP="0022617F">
                                  <w:pPr>
                                    <w:pStyle w:val="ListParagraph"/>
                                    <w:numPr>
                                      <w:ilvl w:val="0"/>
                                      <w:numId w:val="1"/>
                                    </w:numPr>
                                  </w:pPr>
                                  <w:r w:rsidRPr="00A85413">
                                    <w:t>In home all members require many Document which represent their status and category.</w:t>
                                  </w:r>
                                </w:p>
                                <w:p w14:paraId="1704C652" w14:textId="77777777" w:rsidR="0022617F" w:rsidRPr="00A85413" w:rsidRDefault="0022617F" w:rsidP="0022617F">
                                  <w:pPr>
                                    <w:pStyle w:val="ListParagraph"/>
                                    <w:numPr>
                                      <w:ilvl w:val="0"/>
                                      <w:numId w:val="1"/>
                                    </w:numPr>
                                  </w:pPr>
                                  <w:r w:rsidRPr="00A85413">
                                    <w:t>Each member has many different income sources,</w:t>
                                  </w:r>
                                  <w:r>
                                    <w:t xml:space="preserve"> </w:t>
                                  </w:r>
                                  <w:r w:rsidRPr="00A85413">
                                    <w:t>account and description.</w:t>
                                  </w:r>
                                </w:p>
                                <w:p w14:paraId="2D38E978" w14:textId="77777777" w:rsidR="0022617F" w:rsidRPr="00A85413" w:rsidRDefault="0022617F" w:rsidP="0022617F">
                                  <w:pPr>
                                    <w:pStyle w:val="ListParagraph"/>
                                    <w:numPr>
                                      <w:ilvl w:val="0"/>
                                      <w:numId w:val="1"/>
                                    </w:numPr>
                                  </w:pPr>
                                  <w:r w:rsidRPr="00A85413">
                                    <w:t>Members has one or many expenses which h</w:t>
                                  </w:r>
                                  <w:r>
                                    <w:t>ave different amount and categor</w:t>
                                  </w:r>
                                  <w:r w:rsidRPr="00A85413">
                                    <w:t>y.</w:t>
                                  </w:r>
                                </w:p>
                                <w:p w14:paraId="7B61647A" w14:textId="77777777" w:rsidR="0022617F" w:rsidRPr="00A85413" w:rsidRDefault="0022617F" w:rsidP="0022617F">
                                  <w:pPr>
                                    <w:pStyle w:val="ListParagraph"/>
                                    <w:numPr>
                                      <w:ilvl w:val="0"/>
                                      <w:numId w:val="1"/>
                                    </w:numPr>
                                  </w:pPr>
                                  <w:r w:rsidRPr="00A85413">
                                    <w:t>Many investment has done by member which have different market value and risk level.</w:t>
                                  </w:r>
                                </w:p>
                                <w:p w14:paraId="62588BE3" w14:textId="77777777" w:rsidR="0022617F" w:rsidRPr="00A85413" w:rsidRDefault="00C539B2" w:rsidP="0022617F">
                                  <w:pPr>
                                    <w:pStyle w:val="ListParagraph"/>
                                    <w:numPr>
                                      <w:ilvl w:val="0"/>
                                      <w:numId w:val="1"/>
                                    </w:numPr>
                                  </w:pPr>
                                  <w:r w:rsidRPr="00A85413">
                                    <w:t>House</w:t>
                                  </w:r>
                                  <w:r w:rsidR="0022617F" w:rsidRPr="00A85413">
                                    <w:t xml:space="preserve"> member have many different roles which include </w:t>
                                  </w:r>
                                  <w:r w:rsidRPr="00A85413">
                                    <w:t>responsibility, permission</w:t>
                                  </w:r>
                                  <w:r w:rsidR="0022617F" w:rsidRPr="00A85413">
                                    <w:t xml:space="preserve"> etc.</w:t>
                                  </w:r>
                                </w:p>
                                <w:p w14:paraId="79FB6F22" w14:textId="77777777" w:rsidR="0022617F" w:rsidRPr="00A85413" w:rsidRDefault="0022617F" w:rsidP="0022617F">
                                  <w:pPr>
                                    <w:pStyle w:val="ListParagraph"/>
                                    <w:numPr>
                                      <w:ilvl w:val="0"/>
                                      <w:numId w:val="1"/>
                                    </w:numPr>
                                  </w:pPr>
                                  <w:r w:rsidRPr="00A85413">
                                    <w:t>Many member stay in house.</w:t>
                                  </w:r>
                                </w:p>
                                <w:p w14:paraId="3DE36C3B" w14:textId="77777777" w:rsidR="0022617F" w:rsidRPr="00A85413" w:rsidRDefault="0022617F" w:rsidP="0022617F">
                                  <w:pPr>
                                    <w:pStyle w:val="ListParagraph"/>
                                    <w:numPr>
                                      <w:ilvl w:val="0"/>
                                      <w:numId w:val="1"/>
                                    </w:numPr>
                                  </w:pPr>
                                  <w:r>
                                    <w:t>House requires many services</w:t>
                                  </w:r>
                                  <w:r w:rsidRPr="00A85413">
                                    <w:t xml:space="preserve"> for maintaining the status of house.</w:t>
                                  </w:r>
                                </w:p>
                                <w:p w14:paraId="58BBD718" w14:textId="77777777" w:rsidR="0022617F" w:rsidRPr="00A85413" w:rsidRDefault="0022617F" w:rsidP="0022617F">
                                  <w:pPr>
                                    <w:pStyle w:val="ListParagraph"/>
                                    <w:numPr>
                                      <w:ilvl w:val="0"/>
                                      <w:numId w:val="1"/>
                                    </w:numPr>
                                  </w:pPr>
                                  <w:r>
                                    <w:t>Those services are provi</w:t>
                                  </w:r>
                                  <w:r w:rsidRPr="00A85413">
                                    <w:t>d</w:t>
                                  </w:r>
                                  <w:r>
                                    <w:t>ed</w:t>
                                  </w:r>
                                  <w:r w:rsidRPr="00A85413">
                                    <w:t xml:space="preserve"> by provider in order to </w:t>
                                  </w:r>
                                  <w:r w:rsidR="00C539B2" w:rsidRPr="00A85413">
                                    <w:t>Fulfill</w:t>
                                  </w:r>
                                  <w:r w:rsidRPr="00A85413">
                                    <w:t xml:space="preserve"> availabil</w:t>
                                  </w:r>
                                  <w:r>
                                    <w:t>i</w:t>
                                  </w:r>
                                  <w:r w:rsidRPr="00A85413">
                                    <w:t>ty and show specialization.</w:t>
                                  </w:r>
                                </w:p>
                                <w:p w14:paraId="39378E62" w14:textId="77777777" w:rsidR="0022617F" w:rsidRPr="00A85413" w:rsidRDefault="00C539B2" w:rsidP="0022617F">
                                  <w:pPr>
                                    <w:pStyle w:val="ListParagraph"/>
                                    <w:numPr>
                                      <w:ilvl w:val="0"/>
                                      <w:numId w:val="1"/>
                                    </w:numPr>
                                  </w:pPr>
                                  <w:r w:rsidRPr="00A85413">
                                    <w:t>House</w:t>
                                  </w:r>
                                  <w:r w:rsidR="0022617F" w:rsidRPr="00A85413">
                                    <w:t xml:space="preserve"> require many security for protection of </w:t>
                                  </w:r>
                                  <w:r w:rsidRPr="00A85413">
                                    <w:t>members, and</w:t>
                                  </w:r>
                                  <w:r w:rsidR="0022617F" w:rsidRPr="00A85413">
                                    <w:t xml:space="preserve"> it is attend by having alert, notification and alarm </w:t>
                                  </w:r>
                                  <w:r w:rsidR="0022617F">
                                    <w:t xml:space="preserve">   </w:t>
                                  </w:r>
                                  <w:r w:rsidR="0022617F" w:rsidRPr="00A85413">
                                    <w:t>setting.</w:t>
                                  </w:r>
                                </w:p>
                                <w:p w14:paraId="235E1733" w14:textId="77777777" w:rsidR="0022617F" w:rsidRPr="00A85413" w:rsidRDefault="0022617F" w:rsidP="0022617F">
                                  <w:pPr>
                                    <w:pStyle w:val="ListParagraph"/>
                                    <w:numPr>
                                      <w:ilvl w:val="0"/>
                                      <w:numId w:val="1"/>
                                    </w:numPr>
                                  </w:pPr>
                                  <w:r w:rsidRPr="00A85413">
                                    <w:t xml:space="preserve">For proper </w:t>
                                  </w:r>
                                  <w:r w:rsidR="00C539B2" w:rsidRPr="00A85413">
                                    <w:t>maintained,</w:t>
                                  </w:r>
                                  <w:r w:rsidRPr="00A85413">
                                    <w:t xml:space="preserve"> house </w:t>
                                  </w:r>
                                  <w:r w:rsidR="00C539B2" w:rsidRPr="00A85413">
                                    <w:t>has one</w:t>
                                  </w:r>
                                  <w:r w:rsidRPr="00A85413">
                                    <w:t xml:space="preserve"> budget by which we get to know about status of amount.</w:t>
                                  </w:r>
                                </w:p>
                                <w:p w14:paraId="6BACD1F2" w14:textId="77777777" w:rsidR="0022617F" w:rsidRDefault="0022617F" w:rsidP="0022617F">
                                  <w:pPr>
                                    <w:pStyle w:val="ListParagraph"/>
                                    <w:numPr>
                                      <w:ilvl w:val="0"/>
                                      <w:numId w:val="1"/>
                                    </w:numPr>
                                  </w:pPr>
                                  <w:r w:rsidRPr="00A85413">
                                    <w:t xml:space="preserve">House requires many inventory item which have their storage ,quality and prices            </w:t>
                                  </w:r>
                                </w:p>
                                <w:p w14:paraId="5FFF299F" w14:textId="77777777" w:rsidR="000B4502" w:rsidRDefault="000B4502" w:rsidP="000B45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85CF6C" id="Text Box 11" o:spid="_x0000_s1037" type="#_x0000_t202" style="width:354.1pt;height:46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" fillcolor="white [3201]" stroked="f" strokeweight=".5pt">
                      <v:textbox>
                        <w:txbxContent>
                          <w:p w14:paraId="0004C55F" w14:textId="77777777" w:rsidR="000B4502" w:rsidRDefault="0022617F" w:rsidP="0022617F">
                            <w:pPr>
                              <w:pStyle w:val="Heading1"/>
                              <w:numPr>
                                <w:ilvl w:val="0"/>
                                <w:numId w:val="1"/>
                              </w:numPr>
                            </w:pPr>
                            <w:r>
                              <w:t xml:space="preserve">SCOPE OF PROJECT </w:t>
                            </w:r>
                          </w:p>
                          <w:p w14:paraId="52147E4A" w14:textId="77777777" w:rsidR="00B02C58" w:rsidRPr="00B02C58" w:rsidRDefault="00B02C58" w:rsidP="00B02C58"/>
                          <w:p w14:paraId="773DC03C" w14:textId="77777777" w:rsidR="0022617F" w:rsidRPr="00A85413" w:rsidRDefault="0022617F" w:rsidP="0022617F">
                            <w:pPr>
                              <w:pStyle w:val="ListParagraph"/>
                              <w:numPr>
                                <w:ilvl w:val="0"/>
                                <w:numId w:val="1"/>
                              </w:numPr>
                            </w:pPr>
                            <w:r w:rsidRPr="00A85413">
                              <w:t>In home all members require many Document which represent their status and category.</w:t>
                            </w:r>
                          </w:p>
                          <w:p w14:paraId="1704C652" w14:textId="77777777" w:rsidR="0022617F" w:rsidRPr="00A85413" w:rsidRDefault="0022617F" w:rsidP="0022617F">
                            <w:pPr>
                              <w:pStyle w:val="ListParagraph"/>
                              <w:numPr>
                                <w:ilvl w:val="0"/>
                                <w:numId w:val="1"/>
                              </w:numPr>
                            </w:pPr>
                            <w:r w:rsidRPr="00A85413">
                              <w:t>Each member has many different income sources,</w:t>
                            </w:r>
                            <w:r>
                              <w:t xml:space="preserve"> </w:t>
                            </w:r>
                            <w:r w:rsidRPr="00A85413">
                              <w:t>account and description.</w:t>
                            </w:r>
                          </w:p>
                          <w:p w14:paraId="2D38E978" w14:textId="77777777" w:rsidR="0022617F" w:rsidRPr="00A85413" w:rsidRDefault="0022617F" w:rsidP="0022617F">
                            <w:pPr>
                              <w:pStyle w:val="ListParagraph"/>
                              <w:numPr>
                                <w:ilvl w:val="0"/>
                                <w:numId w:val="1"/>
                              </w:numPr>
                            </w:pPr>
                            <w:r w:rsidRPr="00A85413">
                              <w:t>Members has one or many expenses which h</w:t>
                            </w:r>
                            <w:r>
                              <w:t>ave different amount and categor</w:t>
                            </w:r>
                            <w:r w:rsidRPr="00A85413">
                              <w:t>y.</w:t>
                            </w:r>
                          </w:p>
                          <w:p w14:paraId="7B61647A" w14:textId="77777777" w:rsidR="0022617F" w:rsidRPr="00A85413" w:rsidRDefault="0022617F" w:rsidP="0022617F">
                            <w:pPr>
                              <w:pStyle w:val="ListParagraph"/>
                              <w:numPr>
                                <w:ilvl w:val="0"/>
                                <w:numId w:val="1"/>
                              </w:numPr>
                            </w:pPr>
                            <w:r w:rsidRPr="00A85413">
                              <w:t>Many investment has done by member which have different market value and risk level.</w:t>
                            </w:r>
                          </w:p>
                          <w:p w14:paraId="62588BE3" w14:textId="77777777" w:rsidR="0022617F" w:rsidRPr="00A85413" w:rsidRDefault="00C539B2" w:rsidP="0022617F">
                            <w:pPr>
                              <w:pStyle w:val="ListParagraph"/>
                              <w:numPr>
                                <w:ilvl w:val="0"/>
                                <w:numId w:val="1"/>
                              </w:numPr>
                            </w:pPr>
                            <w:r w:rsidRPr="00A85413">
                              <w:t>House</w:t>
                            </w:r>
                            <w:r w:rsidR="0022617F" w:rsidRPr="00A85413">
                              <w:t xml:space="preserve"> member have many different roles which include </w:t>
                            </w:r>
                            <w:r w:rsidRPr="00A85413">
                              <w:t>responsibility, permission</w:t>
                            </w:r>
                            <w:r w:rsidR="0022617F" w:rsidRPr="00A85413">
                              <w:t xml:space="preserve"> etc.</w:t>
                            </w:r>
                          </w:p>
                          <w:p w14:paraId="79FB6F22" w14:textId="77777777" w:rsidR="0022617F" w:rsidRPr="00A85413" w:rsidRDefault="0022617F" w:rsidP="0022617F">
                            <w:pPr>
                              <w:pStyle w:val="ListParagraph"/>
                              <w:numPr>
                                <w:ilvl w:val="0"/>
                                <w:numId w:val="1"/>
                              </w:numPr>
                            </w:pPr>
                            <w:r w:rsidRPr="00A85413">
                              <w:t>Many member stay in house.</w:t>
                            </w:r>
                          </w:p>
                          <w:p w14:paraId="3DE36C3B" w14:textId="77777777" w:rsidR="0022617F" w:rsidRPr="00A85413" w:rsidRDefault="0022617F" w:rsidP="0022617F">
                            <w:pPr>
                              <w:pStyle w:val="ListParagraph"/>
                              <w:numPr>
                                <w:ilvl w:val="0"/>
                                <w:numId w:val="1"/>
                              </w:numPr>
                            </w:pPr>
                            <w:r>
                              <w:t>House requires many services</w:t>
                            </w:r>
                            <w:r w:rsidRPr="00A85413">
                              <w:t xml:space="preserve"> for maintaining the status of house.</w:t>
                            </w:r>
                          </w:p>
                          <w:p w14:paraId="58BBD718" w14:textId="77777777" w:rsidR="0022617F" w:rsidRPr="00A85413" w:rsidRDefault="0022617F" w:rsidP="0022617F">
                            <w:pPr>
                              <w:pStyle w:val="ListParagraph"/>
                              <w:numPr>
                                <w:ilvl w:val="0"/>
                                <w:numId w:val="1"/>
                              </w:numPr>
                            </w:pPr>
                            <w:r>
                              <w:t>Those services are provi</w:t>
                            </w:r>
                            <w:r w:rsidRPr="00A85413">
                              <w:t>d</w:t>
                            </w:r>
                            <w:r>
                              <w:t>ed</w:t>
                            </w:r>
                            <w:r w:rsidRPr="00A85413">
                              <w:t xml:space="preserve"> by provider in order to </w:t>
                            </w:r>
                            <w:r w:rsidR="00C539B2" w:rsidRPr="00A85413">
                              <w:t>Fulfill</w:t>
                            </w:r>
                            <w:r w:rsidRPr="00A85413">
                              <w:t xml:space="preserve"> availabil</w:t>
                            </w:r>
                            <w:r>
                              <w:t>i</w:t>
                            </w:r>
                            <w:r w:rsidRPr="00A85413">
                              <w:t>ty and show specialization.</w:t>
                            </w:r>
                          </w:p>
                          <w:p w14:paraId="39378E62" w14:textId="77777777" w:rsidR="0022617F" w:rsidRPr="00A85413" w:rsidRDefault="00C539B2" w:rsidP="0022617F">
                            <w:pPr>
                              <w:pStyle w:val="ListParagraph"/>
                              <w:numPr>
                                <w:ilvl w:val="0"/>
                                <w:numId w:val="1"/>
                              </w:numPr>
                            </w:pPr>
                            <w:r w:rsidRPr="00A85413">
                              <w:t>House</w:t>
                            </w:r>
                            <w:r w:rsidR="0022617F" w:rsidRPr="00A85413">
                              <w:t xml:space="preserve"> require many security for protection of </w:t>
                            </w:r>
                            <w:r w:rsidRPr="00A85413">
                              <w:t>members, and</w:t>
                            </w:r>
                            <w:r w:rsidR="0022617F" w:rsidRPr="00A85413">
                              <w:t xml:space="preserve"> it is attend by having alert, notification and alarm </w:t>
                            </w:r>
                            <w:r w:rsidR="0022617F">
                              <w:t xml:space="preserve">   </w:t>
                            </w:r>
                            <w:r w:rsidR="0022617F" w:rsidRPr="00A85413">
                              <w:t>setting.</w:t>
                            </w:r>
                          </w:p>
                          <w:p w14:paraId="235E1733" w14:textId="77777777" w:rsidR="0022617F" w:rsidRPr="00A85413" w:rsidRDefault="0022617F" w:rsidP="0022617F">
                            <w:pPr>
                              <w:pStyle w:val="ListParagraph"/>
                              <w:numPr>
                                <w:ilvl w:val="0"/>
                                <w:numId w:val="1"/>
                              </w:numPr>
                            </w:pPr>
                            <w:r w:rsidRPr="00A85413">
                              <w:t xml:space="preserve">For proper </w:t>
                            </w:r>
                            <w:r w:rsidR="00C539B2" w:rsidRPr="00A85413">
                              <w:t>maintained,</w:t>
                            </w:r>
                            <w:r w:rsidRPr="00A85413">
                              <w:t xml:space="preserve"> house </w:t>
                            </w:r>
                            <w:r w:rsidR="00C539B2" w:rsidRPr="00A85413">
                              <w:t>has one</w:t>
                            </w:r>
                            <w:r w:rsidRPr="00A85413">
                              <w:t xml:space="preserve"> budget by which we get to know about status of amount.</w:t>
                            </w:r>
                          </w:p>
                          <w:p w14:paraId="6BACD1F2" w14:textId="77777777" w:rsidR="0022617F" w:rsidRDefault="0022617F" w:rsidP="0022617F">
                            <w:pPr>
                              <w:pStyle w:val="ListParagraph"/>
                              <w:numPr>
                                <w:ilvl w:val="0"/>
                                <w:numId w:val="1"/>
                              </w:numPr>
                            </w:pPr>
                            <w:r w:rsidRPr="00A85413">
                              <w:t xml:space="preserve">House requires many inventory item which have their storage ,quality and prices            </w:t>
                            </w:r>
                          </w:p>
                          <w:p w14:paraId="5FFF299F" w14:textId="77777777" w:rsidR="000B4502" w:rsidRDefault="000B4502" w:rsidP="000B4502"/>
                        </w:txbxContent>
                      </v:textbox>
                      <w10:anchorlock/>
                    </v:shape>
                  </w:pict>
                </mc:Fallback>
              </mc:AlternateContent>
            </w:r>
          </w:p>
        </w:tc>
      </w:tr>
      <w:tr w:rsidR="000B4502" w14:paraId="2AA9CF15" w14:textId="77777777" w:rsidTr="00515218">
        <w:trPr>
          <w:trHeight w:val="2727"/>
        </w:trPr>
        <w:tc>
          <w:tcPr>
            <w:tcW w:w="12180" w:type="dxa"/>
            <w:gridSpan w:val="3"/>
            <w:vAlign w:val="center"/>
          </w:tcPr>
          <w:p w14:paraId="0109453A" w14:textId="77777777" w:rsidR="00ED281F" w:rsidRDefault="00210220" w:rsidP="00ED281F">
            <w:pPr>
              <w:ind w:left="720"/>
            </w:pPr>
            <w:r>
              <w:t>This project explores the design, development, and implementation of a Home Management System using a DBMS, aiming to make home life more efficient, organized, and enjoyable.</w:t>
            </w:r>
            <w:r w:rsidR="00ED281F">
              <w:t xml:space="preserve"> Steps includes : </w:t>
            </w:r>
          </w:p>
          <w:p w14:paraId="5BB17FA9" w14:textId="77777777" w:rsidR="00ED281F" w:rsidRDefault="00ED281F" w:rsidP="00ED281F">
            <w:pPr>
              <w:ind w:left="720"/>
            </w:pPr>
            <w:r w:rsidRPr="00ED281F">
              <w:t xml:space="preserve">1). Planning </w:t>
            </w:r>
          </w:p>
          <w:p w14:paraId="437B5C13" w14:textId="77777777" w:rsidR="00ED281F" w:rsidRDefault="00ED281F" w:rsidP="00ED281F">
            <w:pPr>
              <w:ind w:left="720"/>
            </w:pPr>
            <w:r w:rsidRPr="00ED281F">
              <w:t xml:space="preserve">2) Controlling </w:t>
            </w:r>
          </w:p>
          <w:p w14:paraId="6E88167F" w14:textId="77777777" w:rsidR="00210220" w:rsidRDefault="00ED281F" w:rsidP="00ED281F">
            <w:pPr>
              <w:ind w:left="720"/>
            </w:pPr>
            <w:r w:rsidRPr="00ED281F">
              <w:t>3) Evaluating.</w:t>
            </w:r>
          </w:p>
          <w:p w14:paraId="75D3FEEB" w14:textId="77777777" w:rsidR="00210220" w:rsidRDefault="00210220" w:rsidP="00210220">
            <w:pPr>
              <w:ind w:left="720"/>
            </w:pPr>
          </w:p>
          <w:p w14:paraId="60E77614" w14:textId="77777777" w:rsidR="000B4502" w:rsidRPr="000B4502" w:rsidRDefault="000B4502" w:rsidP="00210220"/>
        </w:tc>
      </w:tr>
      <w:tr w:rsidR="00A1111B" w14:paraId="1D6D9D16" w14:textId="77777777" w:rsidTr="00A1111B">
        <w:trPr>
          <w:trHeight w:val="630"/>
        </w:trPr>
        <w:tc>
          <w:tcPr>
            <w:tcW w:w="12180" w:type="dxa"/>
            <w:gridSpan w:val="3"/>
            <w:vAlign w:val="bottom"/>
          </w:tcPr>
          <w:p w14:paraId="4F7A2F18" w14:textId="77777777" w:rsidR="00A1111B" w:rsidRDefault="00A1111B" w:rsidP="00A1111B">
            <w:pPr>
              <w:ind w:left="720"/>
              <w:jc w:val="right"/>
              <w:rPr>
                <w:noProof/>
              </w:rPr>
            </w:pPr>
          </w:p>
        </w:tc>
      </w:tr>
    </w:tbl>
    <w:p w14:paraId="11302804" w14:textId="77777777" w:rsidR="00392FA9" w:rsidRPr="003F4C55" w:rsidRDefault="003552DC">
      <w:pPr>
        <w:rPr>
          <w:b/>
        </w:rPr>
      </w:pPr>
      <w:r>
        <w:t xml:space="preserve">    </w:t>
      </w:r>
      <w:r w:rsidR="0076250D" w:rsidRPr="003F4C55">
        <w:rPr>
          <w:b/>
          <w:sz w:val="32"/>
        </w:rPr>
        <w:t>ER DIAGRAM</w:t>
      </w:r>
    </w:p>
    <w:p w14:paraId="7F7BDED1" w14:textId="77777777" w:rsidR="0076250D" w:rsidRDefault="0076250D">
      <w:r>
        <w:t xml:space="preserve">      </w:t>
      </w:r>
      <w:r>
        <w:rPr>
          <w:noProof/>
          <w:lang w:val="en-GB" w:eastAsia="en-GB"/>
        </w:rPr>
        <w:drawing>
          <wp:inline distT="0" distB="0" distL="0" distR="0" wp14:anchorId="7FBD4C18" wp14:editId="1C1D3FF0">
            <wp:extent cx="7307869" cy="4370119"/>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82934" cy="4415008"/>
                    </a:xfrm>
                    <a:prstGeom prst="rect">
                      <a:avLst/>
                    </a:prstGeom>
                    <a:noFill/>
                  </pic:spPr>
                </pic:pic>
              </a:graphicData>
            </a:graphic>
          </wp:inline>
        </w:drawing>
      </w:r>
    </w:p>
    <w:p w14:paraId="4E1FEF10" w14:textId="77777777" w:rsidR="0076250D" w:rsidRPr="003F4C55" w:rsidRDefault="0076250D" w:rsidP="0076250D">
      <w:pPr>
        <w:rPr>
          <w:b/>
          <w:sz w:val="32"/>
        </w:rPr>
      </w:pPr>
      <w:r>
        <w:t xml:space="preserve">          </w:t>
      </w:r>
      <w:r w:rsidRPr="003F4C55">
        <w:rPr>
          <w:b/>
          <w:sz w:val="32"/>
        </w:rPr>
        <w:t>ENTITY AND THERE ATTRIBUTES</w:t>
      </w:r>
    </w:p>
    <w:p w14:paraId="3A230B76" w14:textId="77777777" w:rsidR="0076250D" w:rsidRPr="00A20214" w:rsidRDefault="0076250D" w:rsidP="0076250D">
      <w:pPr>
        <w:pStyle w:val="ListParagraph"/>
        <w:numPr>
          <w:ilvl w:val="0"/>
          <w:numId w:val="2"/>
        </w:numPr>
      </w:pPr>
      <w:r w:rsidRPr="008B54C1">
        <w:rPr>
          <w:b/>
        </w:rPr>
        <w:t>INVESTMENT</w:t>
      </w:r>
      <w:r w:rsidRPr="00A20214">
        <w:t>(</w:t>
      </w:r>
      <w:r w:rsidRPr="00A20214">
        <w:rPr>
          <w:u w:val="single"/>
        </w:rPr>
        <w:t>INVESTMENT_ID</w:t>
      </w:r>
      <w:r w:rsidRPr="00A20214">
        <w:t xml:space="preserve"> </w:t>
      </w:r>
      <w:r>
        <w:t xml:space="preserve"> , </w:t>
      </w:r>
      <w:r w:rsidRPr="00A20214">
        <w:t xml:space="preserve"> INVESTMENT_NAME</w:t>
      </w:r>
      <w:r>
        <w:t xml:space="preserve"> , </w:t>
      </w:r>
      <w:r w:rsidRPr="00A20214">
        <w:t xml:space="preserve">DATE_OF_INVESTMENT </w:t>
      </w:r>
      <w:r>
        <w:t xml:space="preserve"> , </w:t>
      </w:r>
      <w:r w:rsidRPr="00A20214">
        <w:t xml:space="preserve"> MARKET_VALUE </w:t>
      </w:r>
      <w:r>
        <w:t xml:space="preserve"> , </w:t>
      </w:r>
      <w:r w:rsidRPr="00A20214">
        <w:t xml:space="preserve"> RISK_LEVEL </w:t>
      </w:r>
      <w:r>
        <w:t xml:space="preserve"> , </w:t>
      </w:r>
      <w:r w:rsidRPr="00A20214">
        <w:t xml:space="preserve"> AMOUNT </w:t>
      </w:r>
      <w:r>
        <w:t xml:space="preserve"> , </w:t>
      </w:r>
      <w:r w:rsidRPr="00A20214">
        <w:t xml:space="preserve"> OWNER</w:t>
      </w:r>
      <w:r>
        <w:t xml:space="preserve"> , </w:t>
      </w:r>
      <w:r w:rsidRPr="00A20214">
        <w:t>RETURN_DATE_OF_INVESTMENT</w:t>
      </w:r>
      <w:r>
        <w:t xml:space="preserve"> , </w:t>
      </w:r>
      <w:r w:rsidRPr="002732F3">
        <w:rPr>
          <w:color w:val="1F3864" w:themeColor="accent1" w:themeShade="80"/>
        </w:rPr>
        <w:t>MEM_ID</w:t>
      </w:r>
      <w:r w:rsidRPr="00A20214">
        <w:t>)</w:t>
      </w:r>
    </w:p>
    <w:p w14:paraId="6D7B6EC1" w14:textId="77777777" w:rsidR="0076250D" w:rsidRPr="00A20214" w:rsidRDefault="0076250D" w:rsidP="0076250D">
      <w:pPr>
        <w:pStyle w:val="ListParagraph"/>
        <w:numPr>
          <w:ilvl w:val="0"/>
          <w:numId w:val="2"/>
        </w:numPr>
      </w:pPr>
      <w:r w:rsidRPr="008B54C1">
        <w:rPr>
          <w:b/>
        </w:rPr>
        <w:t>ROLES</w:t>
      </w:r>
      <w:r w:rsidRPr="00A20214">
        <w:t>(</w:t>
      </w:r>
      <w:r w:rsidRPr="00984145">
        <w:rPr>
          <w:u w:val="single"/>
        </w:rPr>
        <w:t xml:space="preserve">ROLE_ID </w:t>
      </w:r>
      <w:r>
        <w:t xml:space="preserve">, </w:t>
      </w:r>
      <w:r w:rsidRPr="00A20214">
        <w:t>ROLE_NAME</w:t>
      </w:r>
      <w:r>
        <w:t xml:space="preserve"> , </w:t>
      </w:r>
      <w:r w:rsidRPr="00A20214">
        <w:t>STATUS</w:t>
      </w:r>
      <w:r>
        <w:t xml:space="preserve"> , </w:t>
      </w:r>
      <w:r w:rsidRPr="00A20214">
        <w:t>RESPONSIBILITY</w:t>
      </w:r>
      <w:r>
        <w:t xml:space="preserve"> , </w:t>
      </w:r>
      <w:r w:rsidRPr="00A20214">
        <w:t>PERMISSION</w:t>
      </w:r>
      <w:r>
        <w:t xml:space="preserve"> , </w:t>
      </w:r>
      <w:r w:rsidRPr="00A20214">
        <w:t>CATEGORY</w:t>
      </w:r>
      <w:r>
        <w:t xml:space="preserve"> , </w:t>
      </w:r>
      <w:r w:rsidRPr="00A20214">
        <w:t>START_DATE</w:t>
      </w:r>
      <w:r>
        <w:t xml:space="preserve"> , </w:t>
      </w:r>
      <w:r w:rsidRPr="00A20214">
        <w:t>END_DATE</w:t>
      </w:r>
      <w:r>
        <w:t xml:space="preserve"> , </w:t>
      </w:r>
      <w:r w:rsidRPr="002732F3">
        <w:rPr>
          <w:color w:val="1F3864" w:themeColor="accent1" w:themeShade="80"/>
        </w:rPr>
        <w:t>MEM_ID</w:t>
      </w:r>
      <w:r>
        <w:rPr>
          <w:color w:val="1F3864" w:themeColor="accent1" w:themeShade="80"/>
        </w:rPr>
        <w:t xml:space="preserve"> </w:t>
      </w:r>
      <w:r w:rsidRPr="00A20214">
        <w:t>)</w:t>
      </w:r>
    </w:p>
    <w:p w14:paraId="3354C77E" w14:textId="77777777" w:rsidR="0076250D" w:rsidRPr="00A20214" w:rsidRDefault="0076250D" w:rsidP="0076250D">
      <w:pPr>
        <w:pStyle w:val="ListParagraph"/>
        <w:numPr>
          <w:ilvl w:val="0"/>
          <w:numId w:val="2"/>
        </w:numPr>
      </w:pPr>
      <w:r w:rsidRPr="008B54C1">
        <w:rPr>
          <w:b/>
        </w:rPr>
        <w:t>EXPENSES</w:t>
      </w:r>
      <w:r w:rsidRPr="00A20214">
        <w:t>(</w:t>
      </w:r>
      <w:r w:rsidRPr="00984145">
        <w:rPr>
          <w:u w:val="single"/>
        </w:rPr>
        <w:t xml:space="preserve">EXP_ID </w:t>
      </w:r>
      <w:r>
        <w:t xml:space="preserve">, </w:t>
      </w:r>
      <w:r w:rsidRPr="00A20214">
        <w:t>DATE</w:t>
      </w:r>
      <w:r>
        <w:t xml:space="preserve"> , </w:t>
      </w:r>
      <w:r w:rsidRPr="00A20214">
        <w:t>CATEGORY</w:t>
      </w:r>
      <w:r>
        <w:t xml:space="preserve"> , </w:t>
      </w:r>
      <w:r w:rsidRPr="00A20214">
        <w:t>AMOUNT</w:t>
      </w:r>
      <w:r>
        <w:t xml:space="preserve"> , </w:t>
      </w:r>
      <w:r w:rsidRPr="00A20214">
        <w:t>DESCRIPTION</w:t>
      </w:r>
      <w:r>
        <w:t xml:space="preserve"> , </w:t>
      </w:r>
      <w:r>
        <w:rPr>
          <w:color w:val="1F3864" w:themeColor="accent1" w:themeShade="80"/>
        </w:rPr>
        <w:t xml:space="preserve">INV_ID </w:t>
      </w:r>
      <w:r w:rsidRPr="00A21CAA">
        <w:t>,</w:t>
      </w:r>
      <w:r w:rsidRPr="004C3423">
        <w:rPr>
          <w:color w:val="1F3864" w:themeColor="accent1" w:themeShade="80"/>
        </w:rPr>
        <w:t xml:space="preserve"> SER_ID</w:t>
      </w:r>
      <w:r>
        <w:rPr>
          <w:color w:val="1F3864" w:themeColor="accent1" w:themeShade="80"/>
        </w:rPr>
        <w:t xml:space="preserve"> </w:t>
      </w:r>
      <w:r w:rsidRPr="00A21CAA">
        <w:t>,</w:t>
      </w:r>
      <w:r w:rsidRPr="00A21CAA">
        <w:rPr>
          <w:color w:val="1F3864" w:themeColor="accent1" w:themeShade="80"/>
        </w:rPr>
        <w:t xml:space="preserve"> </w:t>
      </w:r>
      <w:r w:rsidRPr="004C3423">
        <w:rPr>
          <w:color w:val="1F3864" w:themeColor="accent1" w:themeShade="80"/>
        </w:rPr>
        <w:t xml:space="preserve">BUDGET_ID </w:t>
      </w:r>
      <w:r>
        <w:t>, INDIVISUAL_EXP</w:t>
      </w:r>
      <w:r w:rsidRPr="00A20214">
        <w:t>)</w:t>
      </w:r>
    </w:p>
    <w:p w14:paraId="5675FD78" w14:textId="77777777" w:rsidR="0076250D" w:rsidRPr="00A20214" w:rsidRDefault="0076250D" w:rsidP="0076250D">
      <w:pPr>
        <w:pStyle w:val="ListParagraph"/>
        <w:numPr>
          <w:ilvl w:val="0"/>
          <w:numId w:val="2"/>
        </w:numPr>
      </w:pPr>
      <w:r w:rsidRPr="008B54C1">
        <w:rPr>
          <w:b/>
        </w:rPr>
        <w:t>INCOME</w:t>
      </w:r>
      <w:r>
        <w:t>(</w:t>
      </w:r>
      <w:r w:rsidRPr="00984145">
        <w:rPr>
          <w:u w:val="single"/>
        </w:rPr>
        <w:t>INC_ID</w:t>
      </w:r>
      <w:r>
        <w:t xml:space="preserve"> , </w:t>
      </w:r>
      <w:r w:rsidRPr="00A20214">
        <w:t>SOURCE</w:t>
      </w:r>
      <w:r>
        <w:t xml:space="preserve"> , </w:t>
      </w:r>
      <w:r w:rsidRPr="00A20214">
        <w:t>FREQUENCY</w:t>
      </w:r>
      <w:r>
        <w:t xml:space="preserve"> , </w:t>
      </w:r>
      <w:r w:rsidRPr="00A20214">
        <w:t>DATE</w:t>
      </w:r>
      <w:r>
        <w:t xml:space="preserve"> , </w:t>
      </w:r>
      <w:r w:rsidRPr="00A20214">
        <w:t>AMOUNT</w:t>
      </w:r>
      <w:r>
        <w:t xml:space="preserve"> , </w:t>
      </w:r>
      <w:r w:rsidRPr="00A20214">
        <w:t>MODE</w:t>
      </w:r>
      <w:r>
        <w:t xml:space="preserve"> , </w:t>
      </w:r>
      <w:r w:rsidRPr="004C3423">
        <w:rPr>
          <w:color w:val="1F3864" w:themeColor="accent1" w:themeShade="80"/>
        </w:rPr>
        <w:t xml:space="preserve">INVESTMENT_ID </w:t>
      </w:r>
      <w:r w:rsidRPr="00A21CAA">
        <w:t>,</w:t>
      </w:r>
      <w:r w:rsidRPr="004C3423">
        <w:rPr>
          <w:color w:val="1F3864" w:themeColor="accent1" w:themeShade="80"/>
        </w:rPr>
        <w:t xml:space="preserve">  MEM_ID </w:t>
      </w:r>
      <w:r w:rsidRPr="00A20214">
        <w:t>)</w:t>
      </w:r>
    </w:p>
    <w:p w14:paraId="0789D67D" w14:textId="77777777" w:rsidR="0076250D" w:rsidRPr="00A20214" w:rsidRDefault="0076250D" w:rsidP="0076250D">
      <w:pPr>
        <w:pStyle w:val="ListParagraph"/>
        <w:numPr>
          <w:ilvl w:val="0"/>
          <w:numId w:val="2"/>
        </w:numPr>
      </w:pPr>
      <w:r w:rsidRPr="008B54C1">
        <w:rPr>
          <w:b/>
        </w:rPr>
        <w:t>DOCUMENT</w:t>
      </w:r>
      <w:r w:rsidRPr="00A20214">
        <w:t>(</w:t>
      </w:r>
      <w:r w:rsidRPr="00984145">
        <w:rPr>
          <w:u w:val="single"/>
        </w:rPr>
        <w:t xml:space="preserve">DOC_ID </w:t>
      </w:r>
      <w:r>
        <w:t xml:space="preserve">, </w:t>
      </w:r>
      <w:r w:rsidRPr="00A20214">
        <w:t>DEPARTMENT</w:t>
      </w:r>
      <w:r>
        <w:t xml:space="preserve"> , </w:t>
      </w:r>
      <w:r w:rsidRPr="00A20214">
        <w:t>STATUS</w:t>
      </w:r>
      <w:r>
        <w:t xml:space="preserve"> , </w:t>
      </w:r>
      <w:r w:rsidRPr="00A20214">
        <w:t>AUTHOR</w:t>
      </w:r>
      <w:r>
        <w:t xml:space="preserve"> , </w:t>
      </w:r>
      <w:r w:rsidRPr="00A20214">
        <w:t>CREATION_DATE</w:t>
      </w:r>
      <w:r>
        <w:t xml:space="preserve"> , </w:t>
      </w:r>
      <w:r w:rsidRPr="00A20214">
        <w:t>LAST_MODIFICATION_DATE</w:t>
      </w:r>
      <w:r>
        <w:t xml:space="preserve"> , </w:t>
      </w:r>
      <w:r w:rsidRPr="00A20214">
        <w:t>OWNER</w:t>
      </w:r>
      <w:r>
        <w:t xml:space="preserve"> , </w:t>
      </w:r>
      <w:r w:rsidRPr="00A20214">
        <w:t>TITLE</w:t>
      </w:r>
      <w:r>
        <w:t xml:space="preserve"> , </w:t>
      </w:r>
      <w:r w:rsidRPr="00A20214">
        <w:t>CATEGORY</w:t>
      </w:r>
      <w:r>
        <w:t xml:space="preserve"> , </w:t>
      </w:r>
      <w:r w:rsidRPr="004C3423">
        <w:rPr>
          <w:color w:val="1F3864" w:themeColor="accent1" w:themeShade="80"/>
        </w:rPr>
        <w:t xml:space="preserve">MEM_ID </w:t>
      </w:r>
      <w:r>
        <w:t xml:space="preserve">, </w:t>
      </w:r>
      <w:r w:rsidRPr="00A20214">
        <w:t>)</w:t>
      </w:r>
    </w:p>
    <w:p w14:paraId="4DF6307B" w14:textId="77777777" w:rsidR="0076250D" w:rsidRPr="00A20214" w:rsidRDefault="0076250D" w:rsidP="0076250D">
      <w:pPr>
        <w:pStyle w:val="ListParagraph"/>
        <w:numPr>
          <w:ilvl w:val="0"/>
          <w:numId w:val="2"/>
        </w:numPr>
      </w:pPr>
      <w:r w:rsidRPr="008B54C1">
        <w:rPr>
          <w:b/>
        </w:rPr>
        <w:t>INVENTARY_ITEMS</w:t>
      </w:r>
      <w:r w:rsidRPr="00A20214">
        <w:t>(</w:t>
      </w:r>
      <w:r w:rsidRPr="00984145">
        <w:rPr>
          <w:u w:val="single"/>
        </w:rPr>
        <w:t xml:space="preserve">INV_ID </w:t>
      </w:r>
      <w:r>
        <w:t xml:space="preserve">, </w:t>
      </w:r>
      <w:r w:rsidRPr="00A20214">
        <w:t>NAME</w:t>
      </w:r>
      <w:r>
        <w:t xml:space="preserve"> , </w:t>
      </w:r>
      <w:r w:rsidRPr="00A20214">
        <w:t>QUANTITY</w:t>
      </w:r>
      <w:r>
        <w:t xml:space="preserve"> , </w:t>
      </w:r>
      <w:r w:rsidRPr="00A20214">
        <w:t>CATEGORY</w:t>
      </w:r>
      <w:r>
        <w:t xml:space="preserve"> , </w:t>
      </w:r>
      <w:r w:rsidRPr="00A20214">
        <w:t>WARRENTY_DATE</w:t>
      </w:r>
      <w:r>
        <w:t xml:space="preserve"> , </w:t>
      </w:r>
      <w:r w:rsidRPr="00A20214">
        <w:t>WARRENTY_DURATION</w:t>
      </w:r>
      <w:r>
        <w:t xml:space="preserve"> , </w:t>
      </w:r>
      <w:r w:rsidRPr="00A20214">
        <w:t>SUPPLIER</w:t>
      </w:r>
      <w:r>
        <w:t xml:space="preserve"> , </w:t>
      </w:r>
      <w:r w:rsidRPr="00A20214">
        <w:t>PURCHASE_DATE</w:t>
      </w:r>
      <w:r>
        <w:t xml:space="preserve"> , </w:t>
      </w:r>
      <w:r w:rsidRPr="00A20214">
        <w:t>PRICE</w:t>
      </w:r>
      <w:r>
        <w:t xml:space="preserve"> , </w:t>
      </w:r>
      <w:r w:rsidRPr="004C3423">
        <w:rPr>
          <w:color w:val="1F3864" w:themeColor="accent1" w:themeShade="80"/>
        </w:rPr>
        <w:t>HOUSE_ID</w:t>
      </w:r>
      <w:r>
        <w:t xml:space="preserve"> </w:t>
      </w:r>
      <w:r w:rsidRPr="00A20214">
        <w:t>)</w:t>
      </w:r>
    </w:p>
    <w:p w14:paraId="78AECBED" w14:textId="77777777" w:rsidR="0076250D" w:rsidRPr="00A20214" w:rsidRDefault="0076250D" w:rsidP="0076250D">
      <w:pPr>
        <w:pStyle w:val="ListParagraph"/>
        <w:numPr>
          <w:ilvl w:val="0"/>
          <w:numId w:val="2"/>
        </w:numPr>
      </w:pPr>
      <w:r w:rsidRPr="008B54C1">
        <w:rPr>
          <w:b/>
        </w:rPr>
        <w:t>BUDGET</w:t>
      </w:r>
      <w:r w:rsidRPr="00A20214">
        <w:t>(</w:t>
      </w:r>
      <w:r w:rsidRPr="00984145">
        <w:rPr>
          <w:u w:val="single"/>
        </w:rPr>
        <w:t>BUDGET_ID</w:t>
      </w:r>
      <w:r>
        <w:t xml:space="preserve"> , </w:t>
      </w:r>
      <w:r w:rsidRPr="00A20214">
        <w:t>CATEGORY</w:t>
      </w:r>
      <w:r>
        <w:t xml:space="preserve"> , </w:t>
      </w:r>
      <w:r w:rsidRPr="00A20214">
        <w:t>NAME</w:t>
      </w:r>
      <w:r>
        <w:t xml:space="preserve"> , </w:t>
      </w:r>
      <w:r w:rsidRPr="00A20214">
        <w:t>AMOUNT</w:t>
      </w:r>
      <w:r>
        <w:t xml:space="preserve"> , </w:t>
      </w:r>
      <w:r w:rsidRPr="00A20214">
        <w:t>STARTR_DATE</w:t>
      </w:r>
      <w:r>
        <w:t xml:space="preserve"> , </w:t>
      </w:r>
      <w:r w:rsidRPr="00A20214">
        <w:t>END_DATE</w:t>
      </w:r>
      <w:r>
        <w:t xml:space="preserve"> , </w:t>
      </w:r>
      <w:r w:rsidRPr="00A20214">
        <w:t>ACTUAL_EXPENSES</w:t>
      </w:r>
      <w:r>
        <w:t xml:space="preserve"> , </w:t>
      </w:r>
      <w:r w:rsidRPr="00A20214">
        <w:t>OWNER</w:t>
      </w:r>
      <w:r>
        <w:t xml:space="preserve"> , </w:t>
      </w:r>
      <w:r w:rsidRPr="00A20214">
        <w:t>VARIANCE</w:t>
      </w:r>
      <w:r>
        <w:t xml:space="preserve"> , </w:t>
      </w:r>
      <w:r w:rsidRPr="00A20214">
        <w:t>CATEGORY</w:t>
      </w:r>
      <w:r>
        <w:t xml:space="preserve"> , </w:t>
      </w:r>
      <w:r w:rsidRPr="004C3423">
        <w:rPr>
          <w:color w:val="1F3864" w:themeColor="accent1" w:themeShade="80"/>
        </w:rPr>
        <w:t>HOUSE_ID</w:t>
      </w:r>
      <w:r w:rsidRPr="00A20214">
        <w:t>)</w:t>
      </w:r>
    </w:p>
    <w:p w14:paraId="64D23CDB" w14:textId="77777777" w:rsidR="0076250D" w:rsidRPr="00984145" w:rsidRDefault="0076250D" w:rsidP="0076250D">
      <w:pPr>
        <w:pStyle w:val="ListParagraph"/>
        <w:numPr>
          <w:ilvl w:val="0"/>
          <w:numId w:val="2"/>
        </w:numPr>
      </w:pPr>
      <w:r w:rsidRPr="008B54C1">
        <w:rPr>
          <w:b/>
        </w:rPr>
        <w:t>SECURITY(</w:t>
      </w:r>
      <w:r w:rsidRPr="00984145">
        <w:rPr>
          <w:u w:val="single"/>
        </w:rPr>
        <w:t>SEC_ID</w:t>
      </w:r>
      <w:r w:rsidRPr="00984145">
        <w:t xml:space="preserve"> , NAME , ACC_CONTROL_REMOTE , ACC_CONTROL_MANUAL , EMERGENCY_CONTACT , STATUS , PANIC_BUTTON_SENSOR , DOOR_SENSOR , WINDOW_SENSOR , SMART_LOCK_SENSOR , VIDEO_DOORBELL_SENSOR</w:t>
      </w:r>
      <w:r w:rsidRPr="00A21CAA">
        <w:t xml:space="preserve"> , </w:t>
      </w:r>
      <w:r w:rsidRPr="004C3423">
        <w:rPr>
          <w:color w:val="1F3864" w:themeColor="accent1" w:themeShade="80"/>
        </w:rPr>
        <w:t>HOUSE_ID</w:t>
      </w:r>
      <w:r w:rsidRPr="00984145">
        <w:t>)</w:t>
      </w:r>
    </w:p>
    <w:p w14:paraId="70757DD7" w14:textId="77777777" w:rsidR="0076250D" w:rsidRPr="00A20214" w:rsidRDefault="0076250D" w:rsidP="0076250D">
      <w:pPr>
        <w:pStyle w:val="ListParagraph"/>
        <w:numPr>
          <w:ilvl w:val="0"/>
          <w:numId w:val="2"/>
        </w:numPr>
      </w:pPr>
      <w:r w:rsidRPr="008B54C1">
        <w:rPr>
          <w:b/>
        </w:rPr>
        <w:t>SERVICES</w:t>
      </w:r>
      <w:r w:rsidRPr="00A20214">
        <w:t>(</w:t>
      </w:r>
      <w:r w:rsidRPr="00984145">
        <w:rPr>
          <w:u w:val="single"/>
        </w:rPr>
        <w:t>SER_ID</w:t>
      </w:r>
      <w:r>
        <w:t xml:space="preserve"> , </w:t>
      </w:r>
      <w:r w:rsidRPr="00A20214">
        <w:t>NAME</w:t>
      </w:r>
      <w:r>
        <w:t xml:space="preserve"> , </w:t>
      </w:r>
      <w:r w:rsidRPr="00A20214">
        <w:t>COST</w:t>
      </w:r>
      <w:r>
        <w:t xml:space="preserve"> , </w:t>
      </w:r>
      <w:r w:rsidRPr="00A20214">
        <w:t>PROVIDER_CONTACT</w:t>
      </w:r>
      <w:r>
        <w:t xml:space="preserve"> , </w:t>
      </w:r>
      <w:r w:rsidRPr="00A20214">
        <w:t>SCHEDULE</w:t>
      </w:r>
      <w:r>
        <w:t xml:space="preserve"> , </w:t>
      </w:r>
      <w:r w:rsidRPr="00A20214">
        <w:t>FREQUENCY</w:t>
      </w:r>
      <w:r>
        <w:t xml:space="preserve"> , </w:t>
      </w:r>
      <w:r w:rsidRPr="00A20214">
        <w:t>STATUS</w:t>
      </w:r>
      <w:r>
        <w:t xml:space="preserve"> , </w:t>
      </w:r>
      <w:r w:rsidRPr="00A20214">
        <w:t>DURATION</w:t>
      </w:r>
      <w:r>
        <w:t xml:space="preserve"> , </w:t>
      </w:r>
      <w:r w:rsidRPr="004C3423">
        <w:rPr>
          <w:color w:val="1F3864" w:themeColor="accent1" w:themeShade="80"/>
        </w:rPr>
        <w:t xml:space="preserve">SER_PRO_ID </w:t>
      </w:r>
      <w:r w:rsidRPr="00A21CAA">
        <w:t xml:space="preserve">, </w:t>
      </w:r>
      <w:r w:rsidRPr="004C3423">
        <w:rPr>
          <w:color w:val="1F3864" w:themeColor="accent1" w:themeShade="80"/>
        </w:rPr>
        <w:t>HOUSE_ID</w:t>
      </w:r>
      <w:r w:rsidRPr="00A20214">
        <w:t>)</w:t>
      </w:r>
    </w:p>
    <w:p w14:paraId="66698A9A" w14:textId="77777777" w:rsidR="0076250D" w:rsidRPr="004C3423" w:rsidRDefault="0076250D" w:rsidP="0076250D">
      <w:pPr>
        <w:pStyle w:val="ListParagraph"/>
        <w:numPr>
          <w:ilvl w:val="0"/>
          <w:numId w:val="2"/>
        </w:numPr>
      </w:pPr>
      <w:r w:rsidRPr="004C3423">
        <w:rPr>
          <w:b/>
        </w:rPr>
        <w:t>SERVICE_PROVIDER</w:t>
      </w:r>
      <w:r w:rsidRPr="004C3423">
        <w:t>(</w:t>
      </w:r>
      <w:r w:rsidRPr="004C3423">
        <w:rPr>
          <w:u w:val="single"/>
        </w:rPr>
        <w:t>SER_PRO_ID</w:t>
      </w:r>
      <w:r w:rsidRPr="004C3423">
        <w:t xml:space="preserve"> , NAME , CONTACT_NO , CONTACT_LOCATION , SPECILIZATION , RATING , PRICE ,CERTIFICATION)</w:t>
      </w:r>
    </w:p>
    <w:p w14:paraId="79F72C8E" w14:textId="77777777" w:rsidR="0076250D" w:rsidRPr="00A20214" w:rsidRDefault="0076250D" w:rsidP="0076250D">
      <w:pPr>
        <w:pStyle w:val="ListParagraph"/>
        <w:numPr>
          <w:ilvl w:val="0"/>
          <w:numId w:val="2"/>
        </w:numPr>
      </w:pPr>
      <w:r w:rsidRPr="008B54C1">
        <w:rPr>
          <w:b/>
        </w:rPr>
        <w:t>HOUSE</w:t>
      </w:r>
      <w:r w:rsidRPr="00A20214">
        <w:t>(</w:t>
      </w:r>
      <w:r w:rsidRPr="00984145">
        <w:rPr>
          <w:u w:val="single"/>
        </w:rPr>
        <w:t>HOUSE_ID</w:t>
      </w:r>
      <w:r>
        <w:t xml:space="preserve"> , </w:t>
      </w:r>
      <w:r w:rsidRPr="00A20214">
        <w:t>NAME</w:t>
      </w:r>
      <w:r>
        <w:t xml:space="preserve"> , </w:t>
      </w:r>
      <w:r w:rsidRPr="00A20214">
        <w:t>ADD_HOUSE_NO</w:t>
      </w:r>
      <w:r>
        <w:t xml:space="preserve"> , </w:t>
      </w:r>
      <w:r w:rsidRPr="00A20214">
        <w:t>ADD_CITY</w:t>
      </w:r>
      <w:r>
        <w:t xml:space="preserve"> , </w:t>
      </w:r>
      <w:r w:rsidRPr="00A20214">
        <w:t>ADD_STREET</w:t>
      </w:r>
      <w:r>
        <w:t xml:space="preserve"> , </w:t>
      </w:r>
      <w:r w:rsidRPr="00A20214">
        <w:t>ADD_</w:t>
      </w:r>
      <w:r w:rsidRPr="00A21CAA">
        <w:t>PIN ,</w:t>
      </w:r>
      <w:r w:rsidRPr="00091654">
        <w:rPr>
          <w:color w:val="1F3864" w:themeColor="accent1" w:themeShade="80"/>
        </w:rPr>
        <w:t xml:space="preserve"> MEM_ID</w:t>
      </w:r>
      <w:r w:rsidRPr="00A20214">
        <w:t>)</w:t>
      </w:r>
    </w:p>
    <w:p w14:paraId="1A753208" w14:textId="77777777" w:rsidR="0076250D" w:rsidRDefault="0076250D" w:rsidP="0076250D">
      <w:pPr>
        <w:pStyle w:val="ListParagraph"/>
        <w:numPr>
          <w:ilvl w:val="0"/>
          <w:numId w:val="2"/>
        </w:numPr>
      </w:pPr>
      <w:r w:rsidRPr="008B54C1">
        <w:rPr>
          <w:b/>
        </w:rPr>
        <w:t>MEMBERS</w:t>
      </w:r>
      <w:r w:rsidRPr="00A20214">
        <w:t>(</w:t>
      </w:r>
      <w:r w:rsidRPr="00984145">
        <w:rPr>
          <w:u w:val="single"/>
        </w:rPr>
        <w:t>MEM_ID</w:t>
      </w:r>
      <w:r>
        <w:t xml:space="preserve"> , </w:t>
      </w:r>
      <w:r w:rsidRPr="00A20214">
        <w:t>NAME</w:t>
      </w:r>
      <w:r>
        <w:t xml:space="preserve"> , </w:t>
      </w:r>
      <w:r w:rsidRPr="00A20214">
        <w:t>AGE</w:t>
      </w:r>
      <w:r>
        <w:t xml:space="preserve"> , </w:t>
      </w:r>
      <w:r w:rsidRPr="00A20214">
        <w:t>DOB</w:t>
      </w:r>
      <w:r>
        <w:t xml:space="preserve"> , </w:t>
      </w:r>
      <w:r w:rsidRPr="00A20214">
        <w:t>QUALIFICATIONS</w:t>
      </w:r>
      <w:r>
        <w:t xml:space="preserve"> , </w:t>
      </w:r>
      <w:r w:rsidRPr="00A20214">
        <w:t>EMAIL_ID</w:t>
      </w:r>
      <w:r>
        <w:t xml:space="preserve"> , </w:t>
      </w:r>
      <w:r w:rsidRPr="00A20214">
        <w:t>CONTACT_NO</w:t>
      </w:r>
      <w:r>
        <w:t xml:space="preserve"> , </w:t>
      </w:r>
      <w:r w:rsidRPr="00A20214">
        <w:t>GENDRE</w:t>
      </w:r>
      <w:r>
        <w:t xml:space="preserve"> , INDIVISUAL_EXP)</w:t>
      </w:r>
    </w:p>
    <w:p w14:paraId="1D0D2CDB" w14:textId="77777777" w:rsidR="0076250D" w:rsidRDefault="0076250D" w:rsidP="0076250D">
      <w:pPr>
        <w:pStyle w:val="ListParagraph"/>
        <w:numPr>
          <w:ilvl w:val="0"/>
          <w:numId w:val="2"/>
        </w:numPr>
      </w:pPr>
      <w:r w:rsidRPr="008B54C1">
        <w:rPr>
          <w:b/>
        </w:rPr>
        <w:t>MEM_ EXP</w:t>
      </w:r>
      <w:r w:rsidRPr="00D02885">
        <w:t xml:space="preserve"> ( </w:t>
      </w:r>
      <w:r w:rsidRPr="00D02885">
        <w:rPr>
          <w:u w:val="single"/>
        </w:rPr>
        <w:t>MEM_EXP_ID</w:t>
      </w:r>
      <w:r w:rsidRPr="00D02885">
        <w:t xml:space="preserve"> </w:t>
      </w:r>
      <w:r w:rsidRPr="00091654">
        <w:rPr>
          <w:color w:val="1F3864" w:themeColor="accent1" w:themeShade="80"/>
        </w:rPr>
        <w:t xml:space="preserve">, MEM_ID </w:t>
      </w:r>
      <w:r w:rsidRPr="00A21CAA">
        <w:t>,</w:t>
      </w:r>
      <w:r w:rsidRPr="00091654">
        <w:rPr>
          <w:color w:val="1F3864" w:themeColor="accent1" w:themeShade="80"/>
        </w:rPr>
        <w:t xml:space="preserve"> EXP_ID </w:t>
      </w:r>
      <w:r w:rsidRPr="00D02885">
        <w:t>)</w:t>
      </w:r>
    </w:p>
    <w:p w14:paraId="1D7EA022" w14:textId="77777777" w:rsidR="0076250D" w:rsidRPr="00D02885" w:rsidRDefault="0076250D" w:rsidP="0076250D">
      <w:pPr>
        <w:pStyle w:val="ListParagraph"/>
        <w:numPr>
          <w:ilvl w:val="0"/>
          <w:numId w:val="2"/>
        </w:numPr>
      </w:pPr>
      <w:r w:rsidRPr="0014474D">
        <w:t>MEM_DOC_ID</w:t>
      </w:r>
      <w:r w:rsidRPr="00D02885">
        <w:t xml:space="preserve"> </w:t>
      </w:r>
      <w:r w:rsidRPr="00A21CAA">
        <w:t xml:space="preserve">, </w:t>
      </w:r>
      <w:r w:rsidRPr="00091654">
        <w:rPr>
          <w:color w:val="1F3864" w:themeColor="accent1" w:themeShade="80"/>
        </w:rPr>
        <w:t xml:space="preserve">MEM_ID </w:t>
      </w:r>
      <w:r w:rsidRPr="00A21CAA">
        <w:t>,</w:t>
      </w:r>
      <w:r w:rsidRPr="00091654">
        <w:rPr>
          <w:color w:val="1F3864" w:themeColor="accent1" w:themeShade="80"/>
        </w:rPr>
        <w:t xml:space="preserve"> DOC_ID</w:t>
      </w:r>
      <w:r w:rsidRPr="00D02885">
        <w:t>)</w:t>
      </w:r>
    </w:p>
    <w:p w14:paraId="1DD1F246" w14:textId="77777777" w:rsidR="0076250D" w:rsidRDefault="0076250D" w:rsidP="0076250D">
      <w:pPr>
        <w:pStyle w:val="ListParagraph"/>
      </w:pPr>
    </w:p>
    <w:p w14:paraId="1A482A91" w14:textId="77777777" w:rsidR="0076250D" w:rsidRDefault="0076250D"/>
    <w:p w14:paraId="5D95CCEC" w14:textId="77777777" w:rsidR="003F4C55" w:rsidRDefault="003F4C55" w:rsidP="003F4C55">
      <w:pPr>
        <w:rPr>
          <w:b/>
          <w:sz w:val="36"/>
        </w:rPr>
      </w:pPr>
      <w:r>
        <w:t xml:space="preserve">     </w:t>
      </w:r>
      <w:r w:rsidRPr="003F4C55">
        <w:rPr>
          <w:sz w:val="36"/>
        </w:rPr>
        <w:t xml:space="preserve">  </w:t>
      </w:r>
      <w:r w:rsidRPr="003F4C55">
        <w:rPr>
          <w:b/>
          <w:sz w:val="36"/>
        </w:rPr>
        <w:t>RELATIONSHIPS</w:t>
      </w:r>
    </w:p>
    <w:p w14:paraId="56E3682D" w14:textId="77777777" w:rsidR="003F4C55" w:rsidRPr="00915BB4" w:rsidRDefault="003F4C55" w:rsidP="003F4C55">
      <w:pPr>
        <w:rPr>
          <w:b/>
        </w:rPr>
      </w:pPr>
    </w:p>
    <w:p w14:paraId="6D207C82" w14:textId="77777777" w:rsidR="003F4C55" w:rsidRPr="00D02885" w:rsidRDefault="003F4C55" w:rsidP="003F4C55">
      <w:pPr>
        <w:pStyle w:val="ListParagraph"/>
        <w:numPr>
          <w:ilvl w:val="0"/>
          <w:numId w:val="3"/>
        </w:numPr>
      </w:pPr>
      <w:r w:rsidRPr="00D02885">
        <w:t>ONE MEMBER CAN HAVE MANY INCOME SOURCES</w:t>
      </w:r>
    </w:p>
    <w:p w14:paraId="1255723A" w14:textId="77777777" w:rsidR="003F4C55" w:rsidRPr="00D02885" w:rsidRDefault="003F4C55" w:rsidP="003F4C55">
      <w:pPr>
        <w:pStyle w:val="ListParagraph"/>
        <w:numPr>
          <w:ilvl w:val="0"/>
          <w:numId w:val="4"/>
        </w:numPr>
      </w:pPr>
      <w:r w:rsidRPr="00D02885">
        <w:t>RELATIONSHIP: ONE TO MANY(MEMBERS TO INCOME)</w:t>
      </w:r>
    </w:p>
    <w:p w14:paraId="730BDD3B" w14:textId="77777777" w:rsidR="003F4C55" w:rsidRDefault="003F4C55" w:rsidP="003F4C55">
      <w:pPr>
        <w:pStyle w:val="ListParagraph"/>
        <w:numPr>
          <w:ilvl w:val="0"/>
          <w:numId w:val="4"/>
        </w:numPr>
      </w:pPr>
      <w:r w:rsidRPr="00D02885">
        <w:t>FOREIGN KEY: MEM_ID IN INCOME REFERING MEMBERS</w:t>
      </w:r>
    </w:p>
    <w:p w14:paraId="2933092F" w14:textId="77777777" w:rsidR="003F4C55" w:rsidRPr="005A55F5" w:rsidRDefault="003F4C55" w:rsidP="003F4C55">
      <w:pPr>
        <w:pStyle w:val="ListParagraph"/>
        <w:ind w:left="1440"/>
      </w:pPr>
    </w:p>
    <w:p w14:paraId="25F42784" w14:textId="77777777" w:rsidR="003F4C55" w:rsidRPr="00D02885" w:rsidRDefault="003F4C55" w:rsidP="003F4C55">
      <w:pPr>
        <w:pStyle w:val="ListParagraph"/>
        <w:numPr>
          <w:ilvl w:val="0"/>
          <w:numId w:val="3"/>
        </w:numPr>
      </w:pPr>
      <w:r w:rsidRPr="00D02885">
        <w:t>ONE MEMBER CAN HAVE MANY INVESTMENT</w:t>
      </w:r>
    </w:p>
    <w:p w14:paraId="229CCBD2" w14:textId="77777777" w:rsidR="003F4C55" w:rsidRPr="00D02885" w:rsidRDefault="003F4C55" w:rsidP="003F4C55">
      <w:pPr>
        <w:pStyle w:val="ListParagraph"/>
        <w:numPr>
          <w:ilvl w:val="0"/>
          <w:numId w:val="5"/>
        </w:numPr>
      </w:pPr>
      <w:r w:rsidRPr="00D02885">
        <w:t>RELATIONSHIP: ONE TO MANY (MEMBERS TO INVESTMENST)</w:t>
      </w:r>
    </w:p>
    <w:p w14:paraId="7443FB19" w14:textId="77777777" w:rsidR="003F4C55" w:rsidRPr="00D02885" w:rsidRDefault="003F4C55" w:rsidP="003F4C55">
      <w:pPr>
        <w:pStyle w:val="ListParagraph"/>
        <w:numPr>
          <w:ilvl w:val="0"/>
          <w:numId w:val="5"/>
        </w:numPr>
      </w:pPr>
      <w:r w:rsidRPr="00D02885">
        <w:t>FOREIGN KEY: MEM_ID IN INVESTMENST REFERING MEMBERS</w:t>
      </w:r>
    </w:p>
    <w:p w14:paraId="6F04D6AE" w14:textId="77777777" w:rsidR="003F4C55" w:rsidRDefault="003F4C55" w:rsidP="003F4C55"/>
    <w:p w14:paraId="27ACC0EE" w14:textId="77777777" w:rsidR="003F4C55" w:rsidRPr="00D02885" w:rsidRDefault="003F4C55" w:rsidP="003F4C55">
      <w:pPr>
        <w:pStyle w:val="ListParagraph"/>
        <w:numPr>
          <w:ilvl w:val="0"/>
          <w:numId w:val="3"/>
        </w:numPr>
      </w:pPr>
      <w:r w:rsidRPr="00D02885">
        <w:t>ONE MEMBER CAN HAVE MANY ROLES</w:t>
      </w:r>
    </w:p>
    <w:p w14:paraId="29723DB5" w14:textId="77777777" w:rsidR="003F4C55" w:rsidRPr="00D02885" w:rsidRDefault="003F4C55" w:rsidP="003F4C55">
      <w:pPr>
        <w:pStyle w:val="ListParagraph"/>
        <w:numPr>
          <w:ilvl w:val="0"/>
          <w:numId w:val="6"/>
        </w:numPr>
      </w:pPr>
      <w:r w:rsidRPr="00D02885">
        <w:t>RELATIONSHIP: ONE TO MANY ( MEMBERS TO ROLES)</w:t>
      </w:r>
    </w:p>
    <w:p w14:paraId="1EB61B07" w14:textId="77777777" w:rsidR="003F4C55" w:rsidRPr="00D02885" w:rsidRDefault="003F4C55" w:rsidP="003F4C55">
      <w:pPr>
        <w:pStyle w:val="ListParagraph"/>
        <w:numPr>
          <w:ilvl w:val="0"/>
          <w:numId w:val="6"/>
        </w:numPr>
      </w:pPr>
      <w:r w:rsidRPr="00D02885">
        <w:t>FOREIGN KEY  : MEM_ID IN ROLES REFERING MEMBERS</w:t>
      </w:r>
    </w:p>
    <w:p w14:paraId="4B379FF4" w14:textId="77777777" w:rsidR="003F4C55" w:rsidRDefault="003F4C55" w:rsidP="003F4C55"/>
    <w:p w14:paraId="30002743" w14:textId="77777777" w:rsidR="003F4C55" w:rsidRPr="00D02885" w:rsidRDefault="003F4C55" w:rsidP="003F4C55">
      <w:pPr>
        <w:pStyle w:val="ListParagraph"/>
        <w:numPr>
          <w:ilvl w:val="0"/>
          <w:numId w:val="3"/>
        </w:numPr>
      </w:pPr>
      <w:r w:rsidRPr="00D02885">
        <w:t>MORE THAN ONE MAMBER CAN HAVE MORE THAN ONE KINDS OF EXPENSES</w:t>
      </w:r>
    </w:p>
    <w:p w14:paraId="10EF0418" w14:textId="77777777" w:rsidR="003F4C55" w:rsidRPr="00D02885" w:rsidRDefault="003F4C55" w:rsidP="003F4C55">
      <w:pPr>
        <w:pStyle w:val="ListParagraph"/>
        <w:numPr>
          <w:ilvl w:val="0"/>
          <w:numId w:val="7"/>
        </w:numPr>
      </w:pPr>
      <w:r w:rsidRPr="00D02885">
        <w:t>RELATIONSHIP : MANT TO MANY (MEMBERS TO EXPENSES)</w:t>
      </w:r>
    </w:p>
    <w:p w14:paraId="3C7CBC86" w14:textId="77777777" w:rsidR="003F4C55" w:rsidRPr="00D02885" w:rsidRDefault="003F4C55" w:rsidP="003F4C55">
      <w:pPr>
        <w:pStyle w:val="ListParagraph"/>
        <w:numPr>
          <w:ilvl w:val="0"/>
          <w:numId w:val="7"/>
        </w:numPr>
      </w:pPr>
      <w:r w:rsidRPr="00D02885">
        <w:t>CREATE A JUNCTION TO REPRESENT THIS RELATIONSHIP : MEM_ EXP</w:t>
      </w:r>
    </w:p>
    <w:p w14:paraId="1859362D" w14:textId="77777777" w:rsidR="003F4C55" w:rsidRDefault="003F4C55" w:rsidP="003F4C55">
      <w:pPr>
        <w:pStyle w:val="ListParagraph"/>
        <w:numPr>
          <w:ilvl w:val="0"/>
          <w:numId w:val="7"/>
        </w:numPr>
      </w:pPr>
      <w:r w:rsidRPr="00D02885">
        <w:t xml:space="preserve">MEM_ EXP ( </w:t>
      </w:r>
      <w:r w:rsidRPr="00D02885">
        <w:rPr>
          <w:u w:val="single"/>
        </w:rPr>
        <w:t>MEM_EXP_ID</w:t>
      </w:r>
      <w:r w:rsidRPr="00D02885">
        <w:t xml:space="preserve"> , MEM_ID , EXP_ID )</w:t>
      </w:r>
    </w:p>
    <w:p w14:paraId="3180197E" w14:textId="77777777" w:rsidR="003F4C55" w:rsidRPr="00D02885" w:rsidRDefault="003F4C55" w:rsidP="003F4C55">
      <w:pPr>
        <w:pStyle w:val="ListParagraph"/>
      </w:pPr>
    </w:p>
    <w:p w14:paraId="1A5EB2A5" w14:textId="77777777" w:rsidR="003F4C55" w:rsidRPr="00D02885" w:rsidRDefault="003F4C55" w:rsidP="003F4C55">
      <w:pPr>
        <w:pStyle w:val="ListParagraph"/>
        <w:numPr>
          <w:ilvl w:val="0"/>
          <w:numId w:val="3"/>
        </w:numPr>
      </w:pPr>
      <w:r w:rsidRPr="00D02885">
        <w:t>ONE MEMBER CAN HAVE MANY DOCUMENTS</w:t>
      </w:r>
      <w:r>
        <w:t xml:space="preserve"> AND MANY</w:t>
      </w:r>
      <w:r w:rsidRPr="00D02885">
        <w:t xml:space="preserve"> MEMBERS CAN BE ASSOCIATED WITH ONE DOCUMENT</w:t>
      </w:r>
    </w:p>
    <w:p w14:paraId="3DF81C70" w14:textId="77777777" w:rsidR="003F4C55" w:rsidRPr="00D02885" w:rsidRDefault="003F4C55" w:rsidP="003F4C55">
      <w:pPr>
        <w:pStyle w:val="ListParagraph"/>
        <w:numPr>
          <w:ilvl w:val="0"/>
          <w:numId w:val="8"/>
        </w:numPr>
      </w:pPr>
      <w:r w:rsidRPr="00D02885">
        <w:t>RELATIONSHIP : MANT TO MANY(MEMBERS TO DOCUMENTS)</w:t>
      </w:r>
    </w:p>
    <w:p w14:paraId="7267CCE0" w14:textId="77777777" w:rsidR="003F4C55" w:rsidRPr="00D02885" w:rsidRDefault="003F4C55" w:rsidP="003F4C55">
      <w:pPr>
        <w:pStyle w:val="ListParagraph"/>
        <w:numPr>
          <w:ilvl w:val="0"/>
          <w:numId w:val="8"/>
        </w:numPr>
      </w:pPr>
      <w:r w:rsidRPr="00D02885">
        <w:t>CREATE A JUNCTION TO REPRESENT THIS RELATIONSHIP :  MEM_DOC</w:t>
      </w:r>
    </w:p>
    <w:p w14:paraId="132BA590" w14:textId="77777777" w:rsidR="003F4C55" w:rsidRPr="00D02885" w:rsidRDefault="003F4C55" w:rsidP="003F4C55">
      <w:pPr>
        <w:pStyle w:val="ListParagraph"/>
        <w:numPr>
          <w:ilvl w:val="0"/>
          <w:numId w:val="8"/>
        </w:numPr>
      </w:pPr>
      <w:r w:rsidRPr="00D02885">
        <w:t xml:space="preserve">MEM_DOC( </w:t>
      </w:r>
      <w:r w:rsidRPr="00D02885">
        <w:rPr>
          <w:u w:val="single"/>
        </w:rPr>
        <w:t>MEM_DOC_ID</w:t>
      </w:r>
      <w:r w:rsidRPr="00D02885">
        <w:t xml:space="preserve"> , MEM_ID , DOC_ID)</w:t>
      </w:r>
    </w:p>
    <w:p w14:paraId="0C7B4647" w14:textId="77777777" w:rsidR="003F4C55" w:rsidRDefault="003F4C55" w:rsidP="003F4C55"/>
    <w:p w14:paraId="7043D7C6" w14:textId="77777777" w:rsidR="003F4C55" w:rsidRPr="00D02885" w:rsidRDefault="003F4C55" w:rsidP="003F4C55">
      <w:pPr>
        <w:pStyle w:val="ListParagraph"/>
        <w:numPr>
          <w:ilvl w:val="0"/>
          <w:numId w:val="3"/>
        </w:numPr>
      </w:pPr>
      <w:r w:rsidRPr="00D02885">
        <w:t>MANY MEMBERS CAN STAY IN ONE HOUSE</w:t>
      </w:r>
    </w:p>
    <w:p w14:paraId="75B9B9CB" w14:textId="77777777" w:rsidR="003F4C55" w:rsidRPr="00D02885" w:rsidRDefault="003F4C55" w:rsidP="003F4C55">
      <w:pPr>
        <w:pStyle w:val="ListParagraph"/>
        <w:numPr>
          <w:ilvl w:val="0"/>
          <w:numId w:val="9"/>
        </w:numPr>
      </w:pPr>
      <w:r w:rsidRPr="00D02885">
        <w:t>RELATIONSHIP : ONE TO MANY (HOUSE TO MEMBERS)</w:t>
      </w:r>
    </w:p>
    <w:p w14:paraId="71198C1E" w14:textId="77777777" w:rsidR="003F4C55" w:rsidRPr="00D02885" w:rsidRDefault="003F4C55" w:rsidP="003F4C55">
      <w:pPr>
        <w:pStyle w:val="ListParagraph"/>
        <w:numPr>
          <w:ilvl w:val="0"/>
          <w:numId w:val="9"/>
        </w:numPr>
      </w:pPr>
      <w:r w:rsidRPr="00D02885">
        <w:t xml:space="preserve">FOREIGN KEY : MEM_ID IN HOUSES REFERING MEMBERS </w:t>
      </w:r>
    </w:p>
    <w:p w14:paraId="7C213FF9" w14:textId="77777777" w:rsidR="003F4C55" w:rsidRDefault="003F4C55" w:rsidP="003F4C55"/>
    <w:p w14:paraId="22A03503" w14:textId="77777777" w:rsidR="003F4C55" w:rsidRPr="00D02885" w:rsidRDefault="003F4C55" w:rsidP="003F4C55">
      <w:pPr>
        <w:pStyle w:val="ListParagraph"/>
        <w:numPr>
          <w:ilvl w:val="0"/>
          <w:numId w:val="3"/>
        </w:numPr>
      </w:pPr>
      <w:r w:rsidRPr="00D02885">
        <w:t>MANY INVENTARY ITEMS ARE REQUIRE IN A HOUSE</w:t>
      </w:r>
    </w:p>
    <w:p w14:paraId="771E69CF" w14:textId="77777777" w:rsidR="003F4C55" w:rsidRPr="00D02885" w:rsidRDefault="003F4C55" w:rsidP="003F4C55">
      <w:pPr>
        <w:pStyle w:val="ListParagraph"/>
        <w:numPr>
          <w:ilvl w:val="0"/>
          <w:numId w:val="10"/>
        </w:numPr>
      </w:pPr>
      <w:r w:rsidRPr="00D02885">
        <w:t>RELATIONSHIP : ONE TO MANY(HOUSE TO INVENTARY_ITEMS)</w:t>
      </w:r>
    </w:p>
    <w:p w14:paraId="64CE3377" w14:textId="77777777" w:rsidR="003F4C55" w:rsidRPr="00D02885" w:rsidRDefault="003F4C55" w:rsidP="003F4C55">
      <w:pPr>
        <w:pStyle w:val="ListParagraph"/>
        <w:numPr>
          <w:ilvl w:val="0"/>
          <w:numId w:val="10"/>
        </w:numPr>
      </w:pPr>
      <w:r w:rsidRPr="00D02885">
        <w:t>FOREIGN KEY : HOUSE_ID IN INVENTARY_ITEMS REFERING HOUSE</w:t>
      </w:r>
    </w:p>
    <w:p w14:paraId="55995371" w14:textId="77777777" w:rsidR="003F4C55" w:rsidRDefault="003F4C55" w:rsidP="003F4C55"/>
    <w:p w14:paraId="7622EF83" w14:textId="77777777" w:rsidR="003F4C55" w:rsidRPr="00D02885" w:rsidRDefault="003F4C55" w:rsidP="003F4C55">
      <w:pPr>
        <w:pStyle w:val="ListParagraph"/>
        <w:numPr>
          <w:ilvl w:val="0"/>
          <w:numId w:val="3"/>
        </w:numPr>
      </w:pPr>
      <w:r w:rsidRPr="00D02885">
        <w:t xml:space="preserve">ONE HOUSE HAS ONLY ONE BUDGET </w:t>
      </w:r>
    </w:p>
    <w:p w14:paraId="354B7026" w14:textId="77777777" w:rsidR="003F4C55" w:rsidRPr="00D02885" w:rsidRDefault="003F4C55" w:rsidP="003F4C55">
      <w:pPr>
        <w:pStyle w:val="ListParagraph"/>
        <w:numPr>
          <w:ilvl w:val="0"/>
          <w:numId w:val="11"/>
        </w:numPr>
      </w:pPr>
      <w:r w:rsidRPr="00D02885">
        <w:t>RELATIONSHIP : ONE TO ONE ( HOUSE TO BUDGET )</w:t>
      </w:r>
    </w:p>
    <w:p w14:paraId="2A1A2983" w14:textId="77777777" w:rsidR="003F4C55" w:rsidRPr="00D02885" w:rsidRDefault="003F4C55" w:rsidP="003F4C55">
      <w:pPr>
        <w:pStyle w:val="ListParagraph"/>
        <w:numPr>
          <w:ilvl w:val="0"/>
          <w:numId w:val="11"/>
        </w:numPr>
      </w:pPr>
      <w:r w:rsidRPr="00D02885">
        <w:t>FOREIGN KEY :  H</w:t>
      </w:r>
      <w:r>
        <w:t>OUSE_ID IN BUDGET REFERING HOUSE</w:t>
      </w:r>
    </w:p>
    <w:p w14:paraId="48B759E9" w14:textId="77777777" w:rsidR="003F4C55" w:rsidRDefault="003F4C55" w:rsidP="003F4C55"/>
    <w:p w14:paraId="3D0118E2" w14:textId="77777777" w:rsidR="003F4C55" w:rsidRPr="00D02885" w:rsidRDefault="003F4C55" w:rsidP="003F4C55">
      <w:pPr>
        <w:pStyle w:val="ListParagraph"/>
        <w:numPr>
          <w:ilvl w:val="0"/>
          <w:numId w:val="3"/>
        </w:numPr>
      </w:pPr>
      <w:r w:rsidRPr="00D02885">
        <w:t>ONE HOUSE REQUIRES MANY SERVICES PROVIDER BY MANY SERVICE_PROVIDERS</w:t>
      </w:r>
    </w:p>
    <w:p w14:paraId="6E247CC0" w14:textId="77777777" w:rsidR="003F4C55" w:rsidRPr="00D02885" w:rsidRDefault="003F4C55" w:rsidP="003F4C55">
      <w:pPr>
        <w:pStyle w:val="ListParagraph"/>
        <w:numPr>
          <w:ilvl w:val="0"/>
          <w:numId w:val="13"/>
        </w:numPr>
      </w:pPr>
      <w:r w:rsidRPr="00D02885">
        <w:t>SERVICES WILL HAVE FOREIGN K</w:t>
      </w:r>
      <w:r>
        <w:t>EYS OF SERVICES_PROVIDER(SER_PRO</w:t>
      </w:r>
      <w:r w:rsidRPr="00D02885">
        <w:t xml:space="preserve">_ID) AND HOUSE(HOUSE_ID)     </w:t>
      </w:r>
    </w:p>
    <w:p w14:paraId="08D2CC1D" w14:textId="77777777" w:rsidR="003F4C55" w:rsidRDefault="003F4C55" w:rsidP="003F4C55">
      <w:pPr>
        <w:ind w:firstLine="23025"/>
      </w:pPr>
    </w:p>
    <w:p w14:paraId="19ED197A" w14:textId="77777777" w:rsidR="003F4C55" w:rsidRPr="00D02885" w:rsidRDefault="003F4C55" w:rsidP="003F4C55">
      <w:pPr>
        <w:pStyle w:val="ListParagraph"/>
        <w:numPr>
          <w:ilvl w:val="0"/>
          <w:numId w:val="3"/>
        </w:numPr>
      </w:pPr>
      <w:r w:rsidRPr="00D02885">
        <w:t>ONE HOUSE NEEDS ONLY ONE SECURITY SYSTEM</w:t>
      </w:r>
    </w:p>
    <w:p w14:paraId="37F725DA" w14:textId="77777777" w:rsidR="003F4C55" w:rsidRPr="00D02885" w:rsidRDefault="003F4C55" w:rsidP="003F4C55">
      <w:pPr>
        <w:pStyle w:val="ListParagraph"/>
        <w:numPr>
          <w:ilvl w:val="0"/>
          <w:numId w:val="12"/>
        </w:numPr>
      </w:pPr>
      <w:r w:rsidRPr="00D02885">
        <w:t>RELATIONSHIP : ONE TO ONE (HOUSE TO SECURITY_SYSTEM)</w:t>
      </w:r>
    </w:p>
    <w:p w14:paraId="1F73EF71" w14:textId="77777777" w:rsidR="00E4269E" w:rsidRDefault="003F4C55" w:rsidP="00E4269E">
      <w:pPr>
        <w:pStyle w:val="ListParagraph"/>
        <w:numPr>
          <w:ilvl w:val="0"/>
          <w:numId w:val="12"/>
        </w:numPr>
      </w:pPr>
      <w:r w:rsidRPr="00D02885">
        <w:t>FOREIGN K</w:t>
      </w:r>
      <w:r w:rsidR="00E4269E">
        <w:t>EY : HOUSE_ID IN SECURITY</w:t>
      </w:r>
    </w:p>
    <w:p w14:paraId="3DB59453" w14:textId="77777777" w:rsidR="00E4269E" w:rsidRDefault="00E4269E" w:rsidP="00E4269E"/>
    <w:p w14:paraId="7A07F88F" w14:textId="77777777" w:rsidR="00E4269E" w:rsidRDefault="00E4269E" w:rsidP="00E4269E">
      <w:r>
        <w:lastRenderedPageBreak/>
        <w:t xml:space="preserve">     </w:t>
      </w:r>
    </w:p>
    <w:p w14:paraId="1ED77FEF" w14:textId="77777777" w:rsidR="00E4269E" w:rsidRDefault="00905C9A" w:rsidP="00E4269E">
      <w:pPr>
        <w:rPr>
          <w:b/>
        </w:rPr>
      </w:pPr>
      <w:r>
        <w:rPr>
          <w:noProof/>
          <w:lang w:val="en-GB" w:eastAsia="en-GB"/>
        </w:rPr>
        <mc:AlternateContent>
          <mc:Choice Requires="wps">
            <w:drawing>
              <wp:anchor distT="0" distB="0" distL="114300" distR="114300" simplePos="0" relativeHeight="251659264" behindDoc="0" locked="0" layoutInCell="1" allowOverlap="1" wp14:anchorId="292AA08C" wp14:editId="635DE3D6">
                <wp:simplePos x="0" y="0"/>
                <wp:positionH relativeFrom="column">
                  <wp:posOffset>166255</wp:posOffset>
                </wp:positionH>
                <wp:positionV relativeFrom="paragraph">
                  <wp:posOffset>143221</wp:posOffset>
                </wp:positionV>
                <wp:extent cx="7398327" cy="39960468"/>
                <wp:effectExtent l="0" t="0" r="0" b="6985"/>
                <wp:wrapNone/>
                <wp:docPr id="4" name="Text Box 4"/>
                <wp:cNvGraphicFramePr/>
                <a:graphic xmlns:a="http://schemas.openxmlformats.org/drawingml/2006/main">
                  <a:graphicData uri="http://schemas.microsoft.com/office/word/2010/wordprocessingShape">
                    <wps:wsp>
                      <wps:cNvSpPr txBox="1"/>
                      <wps:spPr>
                        <a:xfrm>
                          <a:off x="0" y="0"/>
                          <a:ext cx="7398327" cy="399604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58C63C" w14:textId="77777777" w:rsidR="00905C9A" w:rsidRDefault="00905C9A"/>
                          <w:p w14:paraId="1CB9B6CD" w14:textId="77777777" w:rsidR="00905C9A" w:rsidRPr="00442C67" w:rsidRDefault="00905C9A" w:rsidP="00905C9A">
                            <w:r w:rsidRPr="00442C67">
                              <w:t>create table Investment</w:t>
                            </w:r>
                          </w:p>
                          <w:p w14:paraId="1BA6A97F" w14:textId="77777777" w:rsidR="00905C9A" w:rsidRPr="00442C67" w:rsidRDefault="00905C9A" w:rsidP="00905C9A">
                            <w:r w:rsidRPr="00442C67">
                              <w:t>(</w:t>
                            </w:r>
                          </w:p>
                          <w:p w14:paraId="63C12A80" w14:textId="77777777" w:rsidR="00905C9A" w:rsidRPr="00442C67" w:rsidRDefault="00905C9A" w:rsidP="00905C9A">
                            <w:r w:rsidRPr="00442C67">
                              <w:t xml:space="preserve">  investment_id varchar(6) primary key,</w:t>
                            </w:r>
                          </w:p>
                          <w:p w14:paraId="048867A4" w14:textId="77777777" w:rsidR="00905C9A" w:rsidRPr="00442C67" w:rsidRDefault="00905C9A" w:rsidP="00905C9A">
                            <w:r w:rsidRPr="00442C67">
                              <w:t xml:space="preserve">  investment_name varchar(20)not null,</w:t>
                            </w:r>
                          </w:p>
                          <w:p w14:paraId="7FFCAAB5" w14:textId="77777777" w:rsidR="00905C9A" w:rsidRPr="00442C67" w:rsidRDefault="00905C9A" w:rsidP="00905C9A">
                            <w:r w:rsidRPr="00442C67">
                              <w:t xml:space="preserve">  date_of_invest date,</w:t>
                            </w:r>
                          </w:p>
                          <w:p w14:paraId="1B2DE16F" w14:textId="77777777" w:rsidR="00905C9A" w:rsidRPr="00442C67" w:rsidRDefault="00905C9A" w:rsidP="00905C9A">
                            <w:r w:rsidRPr="00442C67">
                              <w:t xml:space="preserve">  market_value number(10),</w:t>
                            </w:r>
                          </w:p>
                          <w:p w14:paraId="4A2E2695" w14:textId="77777777" w:rsidR="00905C9A" w:rsidRPr="00442C67" w:rsidRDefault="00905C9A" w:rsidP="00905C9A">
                            <w:r w:rsidRPr="00442C67">
                              <w:t xml:space="preserve">  risk_percentage number(5),</w:t>
                            </w:r>
                          </w:p>
                          <w:p w14:paraId="678AF200" w14:textId="77777777" w:rsidR="00905C9A" w:rsidRPr="00442C67" w:rsidRDefault="00905C9A" w:rsidP="00905C9A">
                            <w:r w:rsidRPr="00442C67">
                              <w:t xml:space="preserve">  amount number(10) check(amount&gt;0),</w:t>
                            </w:r>
                          </w:p>
                          <w:p w14:paraId="5872DBF7" w14:textId="77777777" w:rsidR="00905C9A" w:rsidRPr="00442C67" w:rsidRDefault="00905C9A" w:rsidP="00905C9A">
                            <w:r w:rsidRPr="00442C67">
                              <w:t xml:space="preserve">  return_of_invesment date,</w:t>
                            </w:r>
                          </w:p>
                          <w:p w14:paraId="496D7722" w14:textId="77777777" w:rsidR="00905C9A" w:rsidRPr="00442C67" w:rsidRDefault="00905C9A" w:rsidP="00905C9A">
                            <w:r w:rsidRPr="00442C67">
                              <w:t xml:space="preserve">  mem_id varchar(6) constraint c20 references Members(mem_id),</w:t>
                            </w:r>
                          </w:p>
                          <w:p w14:paraId="07803C7B" w14:textId="77777777" w:rsidR="00905C9A" w:rsidRPr="00442C67" w:rsidRDefault="00905C9A" w:rsidP="00905C9A">
                            <w:r w:rsidRPr="00442C67">
                              <w:t xml:space="preserve">  owner_name varchar(6)</w:t>
                            </w:r>
                          </w:p>
                          <w:p w14:paraId="5D9CE817" w14:textId="77777777" w:rsidR="00905C9A" w:rsidRPr="00A85413" w:rsidRDefault="00905C9A" w:rsidP="00905C9A">
                            <w:r w:rsidRPr="00442C67">
                              <w:t>);</w:t>
                            </w:r>
                          </w:p>
                          <w:p w14:paraId="6780970A" w14:textId="77777777" w:rsidR="00905C9A" w:rsidRPr="00442C67" w:rsidRDefault="00905C9A" w:rsidP="00905C9A">
                            <w:r w:rsidRPr="00442C67">
                              <w:t>create table Roles</w:t>
                            </w:r>
                          </w:p>
                          <w:p w14:paraId="4B2F4EEC" w14:textId="77777777" w:rsidR="00905C9A" w:rsidRPr="00442C67" w:rsidRDefault="00905C9A" w:rsidP="00905C9A">
                            <w:r w:rsidRPr="00442C67">
                              <w:t>(</w:t>
                            </w:r>
                          </w:p>
                          <w:p w14:paraId="70F389F9" w14:textId="77777777" w:rsidR="00905C9A" w:rsidRPr="00442C67" w:rsidRDefault="00905C9A" w:rsidP="00905C9A">
                            <w:r w:rsidRPr="00442C67">
                              <w:t xml:space="preserve">  role_id varchar(6) primary key,</w:t>
                            </w:r>
                          </w:p>
                          <w:p w14:paraId="4A011848" w14:textId="77777777" w:rsidR="00905C9A" w:rsidRPr="00442C67" w:rsidRDefault="00905C9A" w:rsidP="00905C9A">
                            <w:r w:rsidRPr="00442C67">
                              <w:t xml:space="preserve">  role_name varchar(20) not null,</w:t>
                            </w:r>
                          </w:p>
                          <w:p w14:paraId="270D61B1" w14:textId="77777777" w:rsidR="00905C9A" w:rsidRPr="00442C67" w:rsidRDefault="00905C9A" w:rsidP="00905C9A">
                            <w:r w:rsidRPr="00442C67">
                              <w:t xml:space="preserve">  responsibility varchar(20),</w:t>
                            </w:r>
                          </w:p>
                          <w:p w14:paraId="47698D7B" w14:textId="77777777" w:rsidR="00905C9A" w:rsidRPr="00442C67" w:rsidRDefault="00905C9A" w:rsidP="00905C9A">
                            <w:r w:rsidRPr="00442C67">
                              <w:t xml:space="preserve">  mem_id varchar(6) constraint c3 references Members(mem_id)</w:t>
                            </w:r>
                          </w:p>
                          <w:p w14:paraId="37657AC8" w14:textId="77777777" w:rsidR="00905C9A" w:rsidRPr="00A85413" w:rsidRDefault="00905C9A" w:rsidP="00905C9A">
                            <w:r w:rsidRPr="00442C67">
                              <w:t>);</w:t>
                            </w:r>
                          </w:p>
                          <w:p w14:paraId="4B240EFE" w14:textId="77777777" w:rsidR="00905C9A" w:rsidRPr="00A85413" w:rsidRDefault="00905C9A" w:rsidP="00905C9A"/>
                          <w:p w14:paraId="415FF2ED" w14:textId="77777777" w:rsidR="00905C9A" w:rsidRPr="00442C67" w:rsidRDefault="00905C9A" w:rsidP="00905C9A">
                            <w:r w:rsidRPr="00442C67">
                              <w:t>create table expenses</w:t>
                            </w:r>
                          </w:p>
                          <w:p w14:paraId="18F740F9" w14:textId="77777777" w:rsidR="00905C9A" w:rsidRPr="00442C67" w:rsidRDefault="00905C9A" w:rsidP="00905C9A">
                            <w:r w:rsidRPr="00442C67">
                              <w:t>(</w:t>
                            </w:r>
                          </w:p>
                          <w:p w14:paraId="60843FE3" w14:textId="77777777" w:rsidR="00905C9A" w:rsidRPr="00442C67" w:rsidRDefault="00905C9A" w:rsidP="00905C9A">
                            <w:r w:rsidRPr="00442C67">
                              <w:t xml:space="preserve">  exp_id varchar(6) primary key,</w:t>
                            </w:r>
                          </w:p>
                          <w:p w14:paraId="4C93C07B" w14:textId="77777777" w:rsidR="00905C9A" w:rsidRPr="00442C67" w:rsidRDefault="00905C9A" w:rsidP="00905C9A">
                            <w:r w:rsidRPr="00442C67">
                              <w:t xml:space="preserve">  category varchar(10),</w:t>
                            </w:r>
                          </w:p>
                          <w:p w14:paraId="5B4C006E" w14:textId="77777777" w:rsidR="00905C9A" w:rsidRPr="00442C67" w:rsidRDefault="00905C9A" w:rsidP="00905C9A">
                            <w:r w:rsidRPr="00442C67">
                              <w:t xml:space="preserve">  expe_amount number(7) check(expe_amount&gt;0),</w:t>
                            </w:r>
                          </w:p>
                          <w:p w14:paraId="0DB95C52" w14:textId="77777777" w:rsidR="00905C9A" w:rsidRPr="00442C67" w:rsidRDefault="00905C9A" w:rsidP="00905C9A">
                            <w:r w:rsidRPr="00442C67">
                              <w:t xml:space="preserve">  description varchar(20),</w:t>
                            </w:r>
                          </w:p>
                          <w:p w14:paraId="1B177FE5" w14:textId="77777777" w:rsidR="00905C9A" w:rsidRPr="00442C67" w:rsidRDefault="00905C9A" w:rsidP="00905C9A">
                            <w:r w:rsidRPr="00442C67">
                              <w:t xml:space="preserve">  inventary_id varchar(6) constraint c19 references inventory(inv_id),</w:t>
                            </w:r>
                          </w:p>
                          <w:p w14:paraId="6F924051" w14:textId="77777777" w:rsidR="00905C9A" w:rsidRPr="00442C67" w:rsidRDefault="00905C9A" w:rsidP="00905C9A">
                            <w:r w:rsidRPr="00442C67">
                              <w:t xml:space="preserve">  serv_id varchar(6) constraint c18 references Service(serv_id),</w:t>
                            </w:r>
                          </w:p>
                          <w:p w14:paraId="58BA523E" w14:textId="77777777" w:rsidR="00905C9A" w:rsidRPr="00442C67" w:rsidRDefault="00905C9A" w:rsidP="00905C9A">
                            <w:r w:rsidRPr="00442C67">
                              <w:t xml:space="preserve">  budget_id varchar(6) constraint c17 references Budget(budget_id),</w:t>
                            </w:r>
                          </w:p>
                          <w:p w14:paraId="7EF2073C" w14:textId="77777777" w:rsidR="00905C9A" w:rsidRPr="00442C67" w:rsidRDefault="00905C9A" w:rsidP="00905C9A">
                            <w:r w:rsidRPr="00442C67">
                              <w:t xml:space="preserve">  individual_exp varchar(10)</w:t>
                            </w:r>
                          </w:p>
                          <w:p w14:paraId="260C8C86" w14:textId="77777777" w:rsidR="00905C9A" w:rsidRDefault="00905C9A" w:rsidP="00905C9A">
                            <w:r w:rsidRPr="00442C67">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2AA08C" id="Text Box 4" o:spid="_x0000_s1038" type="#_x0000_t202" style="position:absolute;margin-left:13.1pt;margin-top:11.3pt;width:582.55pt;height:314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" fillcolor="white [3201]" stroked="f" strokeweight=".5pt">
                <v:textbox>
                  <w:txbxContent>
                    <w:p w14:paraId="4458C63C" w14:textId="77777777" w:rsidR="00905C9A" w:rsidRDefault="00905C9A"/>
                    <w:p w14:paraId="1CB9B6CD" w14:textId="77777777" w:rsidR="00905C9A" w:rsidRPr="00442C67" w:rsidRDefault="00905C9A" w:rsidP="00905C9A">
                      <w:r w:rsidRPr="00442C67">
                        <w:t>create table Investment</w:t>
                      </w:r>
                    </w:p>
                    <w:p w14:paraId="1BA6A97F" w14:textId="77777777" w:rsidR="00905C9A" w:rsidRPr="00442C67" w:rsidRDefault="00905C9A" w:rsidP="00905C9A">
                      <w:r w:rsidRPr="00442C67">
                        <w:t>(</w:t>
                      </w:r>
                    </w:p>
                    <w:p w14:paraId="63C12A80" w14:textId="77777777" w:rsidR="00905C9A" w:rsidRPr="00442C67" w:rsidRDefault="00905C9A" w:rsidP="00905C9A">
                      <w:r w:rsidRPr="00442C67">
                        <w:t xml:space="preserve">  investment_id varchar(6) primary key,</w:t>
                      </w:r>
                    </w:p>
                    <w:p w14:paraId="048867A4" w14:textId="77777777" w:rsidR="00905C9A" w:rsidRPr="00442C67" w:rsidRDefault="00905C9A" w:rsidP="00905C9A">
                      <w:r w:rsidRPr="00442C67">
                        <w:t xml:space="preserve">  investment_name varchar(20)not null,</w:t>
                      </w:r>
                    </w:p>
                    <w:p w14:paraId="7FFCAAB5" w14:textId="77777777" w:rsidR="00905C9A" w:rsidRPr="00442C67" w:rsidRDefault="00905C9A" w:rsidP="00905C9A">
                      <w:r w:rsidRPr="00442C67">
                        <w:t xml:space="preserve">  date_of_invest date,</w:t>
                      </w:r>
                    </w:p>
                    <w:p w14:paraId="1B2DE16F" w14:textId="77777777" w:rsidR="00905C9A" w:rsidRPr="00442C67" w:rsidRDefault="00905C9A" w:rsidP="00905C9A">
                      <w:r w:rsidRPr="00442C67">
                        <w:t xml:space="preserve">  market_value number(10),</w:t>
                      </w:r>
                    </w:p>
                    <w:p w14:paraId="4A2E2695" w14:textId="77777777" w:rsidR="00905C9A" w:rsidRPr="00442C67" w:rsidRDefault="00905C9A" w:rsidP="00905C9A">
                      <w:r w:rsidRPr="00442C67">
                        <w:t xml:space="preserve">  risk_percentage number(5),</w:t>
                      </w:r>
                    </w:p>
                    <w:p w14:paraId="678AF200" w14:textId="77777777" w:rsidR="00905C9A" w:rsidRPr="00442C67" w:rsidRDefault="00905C9A" w:rsidP="00905C9A">
                      <w:r w:rsidRPr="00442C67">
                        <w:t xml:space="preserve">  amount number(10) check(amount&gt;0),</w:t>
                      </w:r>
                    </w:p>
                    <w:p w14:paraId="5872DBF7" w14:textId="77777777" w:rsidR="00905C9A" w:rsidRPr="00442C67" w:rsidRDefault="00905C9A" w:rsidP="00905C9A">
                      <w:r w:rsidRPr="00442C67">
                        <w:t xml:space="preserve">  return_of_invesment date,</w:t>
                      </w:r>
                    </w:p>
                    <w:p w14:paraId="496D7722" w14:textId="77777777" w:rsidR="00905C9A" w:rsidRPr="00442C67" w:rsidRDefault="00905C9A" w:rsidP="00905C9A">
                      <w:r w:rsidRPr="00442C67">
                        <w:t xml:space="preserve">  mem_id varchar(6) constraint c20 references Members(mem_id),</w:t>
                      </w:r>
                    </w:p>
                    <w:p w14:paraId="07803C7B" w14:textId="77777777" w:rsidR="00905C9A" w:rsidRPr="00442C67" w:rsidRDefault="00905C9A" w:rsidP="00905C9A">
                      <w:r w:rsidRPr="00442C67">
                        <w:t xml:space="preserve">  owner_name varchar(6)</w:t>
                      </w:r>
                    </w:p>
                    <w:p w14:paraId="5D9CE817" w14:textId="77777777" w:rsidR="00905C9A" w:rsidRPr="00A85413" w:rsidRDefault="00905C9A" w:rsidP="00905C9A">
                      <w:r w:rsidRPr="00442C67">
                        <w:t>);</w:t>
                      </w:r>
                    </w:p>
                    <w:p w14:paraId="6780970A" w14:textId="77777777" w:rsidR="00905C9A" w:rsidRPr="00442C67" w:rsidRDefault="00905C9A" w:rsidP="00905C9A">
                      <w:r w:rsidRPr="00442C67">
                        <w:t>create table Roles</w:t>
                      </w:r>
                    </w:p>
                    <w:p w14:paraId="4B2F4EEC" w14:textId="77777777" w:rsidR="00905C9A" w:rsidRPr="00442C67" w:rsidRDefault="00905C9A" w:rsidP="00905C9A">
                      <w:r w:rsidRPr="00442C67">
                        <w:t>(</w:t>
                      </w:r>
                    </w:p>
                    <w:p w14:paraId="70F389F9" w14:textId="77777777" w:rsidR="00905C9A" w:rsidRPr="00442C67" w:rsidRDefault="00905C9A" w:rsidP="00905C9A">
                      <w:r w:rsidRPr="00442C67">
                        <w:t xml:space="preserve">  role_id varchar(6) primary key,</w:t>
                      </w:r>
                    </w:p>
                    <w:p w14:paraId="4A011848" w14:textId="77777777" w:rsidR="00905C9A" w:rsidRPr="00442C67" w:rsidRDefault="00905C9A" w:rsidP="00905C9A">
                      <w:r w:rsidRPr="00442C67">
                        <w:t xml:space="preserve">  role_name varchar(20) not null,</w:t>
                      </w:r>
                    </w:p>
                    <w:p w14:paraId="270D61B1" w14:textId="77777777" w:rsidR="00905C9A" w:rsidRPr="00442C67" w:rsidRDefault="00905C9A" w:rsidP="00905C9A">
                      <w:r w:rsidRPr="00442C67">
                        <w:t xml:space="preserve">  responsibility varchar(20),</w:t>
                      </w:r>
                    </w:p>
                    <w:p w14:paraId="47698D7B" w14:textId="77777777" w:rsidR="00905C9A" w:rsidRPr="00442C67" w:rsidRDefault="00905C9A" w:rsidP="00905C9A">
                      <w:r w:rsidRPr="00442C67">
                        <w:t xml:space="preserve">  mem_id varchar(6) constraint c3 references Members(mem_id)</w:t>
                      </w:r>
                    </w:p>
                    <w:p w14:paraId="37657AC8" w14:textId="77777777" w:rsidR="00905C9A" w:rsidRPr="00A85413" w:rsidRDefault="00905C9A" w:rsidP="00905C9A">
                      <w:r w:rsidRPr="00442C67">
                        <w:t>);</w:t>
                      </w:r>
                    </w:p>
                    <w:p w14:paraId="4B240EFE" w14:textId="77777777" w:rsidR="00905C9A" w:rsidRPr="00A85413" w:rsidRDefault="00905C9A" w:rsidP="00905C9A"/>
                    <w:p w14:paraId="415FF2ED" w14:textId="77777777" w:rsidR="00905C9A" w:rsidRPr="00442C67" w:rsidRDefault="00905C9A" w:rsidP="00905C9A">
                      <w:r w:rsidRPr="00442C67">
                        <w:t>create table expenses</w:t>
                      </w:r>
                    </w:p>
                    <w:p w14:paraId="18F740F9" w14:textId="77777777" w:rsidR="00905C9A" w:rsidRPr="00442C67" w:rsidRDefault="00905C9A" w:rsidP="00905C9A">
                      <w:r w:rsidRPr="00442C67">
                        <w:t>(</w:t>
                      </w:r>
                    </w:p>
                    <w:p w14:paraId="60843FE3" w14:textId="77777777" w:rsidR="00905C9A" w:rsidRPr="00442C67" w:rsidRDefault="00905C9A" w:rsidP="00905C9A">
                      <w:r w:rsidRPr="00442C67">
                        <w:t xml:space="preserve">  exp_id varchar(6) primary key,</w:t>
                      </w:r>
                    </w:p>
                    <w:p w14:paraId="4C93C07B" w14:textId="77777777" w:rsidR="00905C9A" w:rsidRPr="00442C67" w:rsidRDefault="00905C9A" w:rsidP="00905C9A">
                      <w:r w:rsidRPr="00442C67">
                        <w:t xml:space="preserve">  category varchar(10),</w:t>
                      </w:r>
                    </w:p>
                    <w:p w14:paraId="5B4C006E" w14:textId="77777777" w:rsidR="00905C9A" w:rsidRPr="00442C67" w:rsidRDefault="00905C9A" w:rsidP="00905C9A">
                      <w:r w:rsidRPr="00442C67">
                        <w:t xml:space="preserve">  expe_amount number(7) check(expe_amount&gt;0),</w:t>
                      </w:r>
                    </w:p>
                    <w:p w14:paraId="0DB95C52" w14:textId="77777777" w:rsidR="00905C9A" w:rsidRPr="00442C67" w:rsidRDefault="00905C9A" w:rsidP="00905C9A">
                      <w:r w:rsidRPr="00442C67">
                        <w:t xml:space="preserve">  description varchar(20),</w:t>
                      </w:r>
                    </w:p>
                    <w:p w14:paraId="1B177FE5" w14:textId="77777777" w:rsidR="00905C9A" w:rsidRPr="00442C67" w:rsidRDefault="00905C9A" w:rsidP="00905C9A">
                      <w:r w:rsidRPr="00442C67">
                        <w:t xml:space="preserve">  inventary_id varchar(6) constraint c19 references inventory(inv_id),</w:t>
                      </w:r>
                    </w:p>
                    <w:p w14:paraId="6F924051" w14:textId="77777777" w:rsidR="00905C9A" w:rsidRPr="00442C67" w:rsidRDefault="00905C9A" w:rsidP="00905C9A">
                      <w:r w:rsidRPr="00442C67">
                        <w:t xml:space="preserve">  serv_id varchar(6) constraint c18 references Service(serv_id),</w:t>
                      </w:r>
                    </w:p>
                    <w:p w14:paraId="58BA523E" w14:textId="77777777" w:rsidR="00905C9A" w:rsidRPr="00442C67" w:rsidRDefault="00905C9A" w:rsidP="00905C9A">
                      <w:r w:rsidRPr="00442C67">
                        <w:t xml:space="preserve">  budget_id varchar(6) constraint c17 references Budget(budget_id),</w:t>
                      </w:r>
                    </w:p>
                    <w:p w14:paraId="7EF2073C" w14:textId="77777777" w:rsidR="00905C9A" w:rsidRPr="00442C67" w:rsidRDefault="00905C9A" w:rsidP="00905C9A">
                      <w:r w:rsidRPr="00442C67">
                        <w:t xml:space="preserve">  individual_exp varchar(10)</w:t>
                      </w:r>
                    </w:p>
                    <w:p w14:paraId="260C8C86" w14:textId="77777777" w:rsidR="00905C9A" w:rsidRDefault="00905C9A" w:rsidP="00905C9A">
                      <w:r w:rsidRPr="00442C67">
                        <w:t>);</w:t>
                      </w:r>
                    </w:p>
                  </w:txbxContent>
                </v:textbox>
              </v:shape>
            </w:pict>
          </mc:Fallback>
        </mc:AlternateContent>
      </w:r>
      <w:r w:rsidR="00E4269E">
        <w:t xml:space="preserve">         </w:t>
      </w:r>
      <w:r w:rsidR="00E4269E" w:rsidRPr="00915BB4">
        <w:rPr>
          <w:b/>
        </w:rPr>
        <w:t>TABLE CREATION AND INSERTING VALUES:</w:t>
      </w:r>
    </w:p>
    <w:p w14:paraId="4C53C293" w14:textId="77777777" w:rsidR="00905C9A" w:rsidRDefault="00905C9A" w:rsidP="00E4269E">
      <w:pPr>
        <w:rPr>
          <w:b/>
        </w:rPr>
      </w:pPr>
    </w:p>
    <w:p w14:paraId="445C5792" w14:textId="77777777" w:rsidR="00E4269E" w:rsidRPr="000A6CB8" w:rsidRDefault="00E4269E" w:rsidP="00E4269E">
      <w:r>
        <w:rPr>
          <w:b/>
        </w:rPr>
        <w:t xml:space="preserve">         </w:t>
      </w:r>
    </w:p>
    <w:p w14:paraId="25985189" w14:textId="77777777" w:rsidR="00E4269E" w:rsidRDefault="00E4269E" w:rsidP="00E4269E"/>
    <w:p w14:paraId="5F7CB1E9" w14:textId="77777777" w:rsidR="00E4269E" w:rsidRDefault="00E4269E" w:rsidP="00E4269E">
      <w:r>
        <w:t xml:space="preserve">      </w:t>
      </w:r>
    </w:p>
    <w:p w14:paraId="4DC219E0" w14:textId="77777777" w:rsidR="00E4269E" w:rsidRDefault="00E4269E" w:rsidP="00E4269E"/>
    <w:p w14:paraId="2A67853C" w14:textId="77777777" w:rsidR="00E4269E" w:rsidRDefault="00E4269E" w:rsidP="00E4269E"/>
    <w:p w14:paraId="606F26FC" w14:textId="77777777" w:rsidR="00E4269E" w:rsidRDefault="00E4269E" w:rsidP="00E4269E"/>
    <w:p w14:paraId="233789BC" w14:textId="77777777" w:rsidR="00E4269E" w:rsidRDefault="00E4269E" w:rsidP="00E4269E"/>
    <w:p w14:paraId="24ABB243" w14:textId="77777777" w:rsidR="00E4269E" w:rsidRDefault="00E4269E" w:rsidP="00E4269E"/>
    <w:p w14:paraId="69E27A52" w14:textId="77777777" w:rsidR="00E4269E" w:rsidRDefault="00E4269E" w:rsidP="00E4269E"/>
    <w:p w14:paraId="307B8EA8" w14:textId="77777777" w:rsidR="00E4269E" w:rsidRDefault="00E4269E" w:rsidP="00E4269E"/>
    <w:p w14:paraId="0F1C87F8" w14:textId="77777777" w:rsidR="00E4269E" w:rsidRDefault="00E4269E" w:rsidP="00E4269E"/>
    <w:p w14:paraId="5498ECC4" w14:textId="77777777" w:rsidR="00E4269E" w:rsidRDefault="00E4269E" w:rsidP="00E4269E"/>
    <w:p w14:paraId="09BFF379" w14:textId="77777777" w:rsidR="00E4269E" w:rsidRDefault="00E4269E" w:rsidP="00E4269E"/>
    <w:p w14:paraId="23EC1B63" w14:textId="77777777" w:rsidR="00E4269E" w:rsidRDefault="00E4269E" w:rsidP="00E4269E"/>
    <w:p w14:paraId="33E361CF" w14:textId="77777777" w:rsidR="00E4269E" w:rsidRDefault="00E4269E" w:rsidP="00E4269E"/>
    <w:p w14:paraId="352C088F" w14:textId="77777777" w:rsidR="00E4269E" w:rsidRDefault="00E4269E" w:rsidP="00E4269E"/>
    <w:p w14:paraId="75511EED" w14:textId="77777777" w:rsidR="00E4269E" w:rsidRDefault="00E4269E" w:rsidP="00E4269E"/>
    <w:p w14:paraId="441C6727" w14:textId="77777777" w:rsidR="00E4269E" w:rsidRDefault="00E4269E" w:rsidP="00E4269E"/>
    <w:p w14:paraId="10AE2328" w14:textId="77777777" w:rsidR="00E4269E" w:rsidRDefault="00E4269E" w:rsidP="00E4269E"/>
    <w:p w14:paraId="03875CCC" w14:textId="77777777" w:rsidR="00E4269E" w:rsidRDefault="00E4269E" w:rsidP="00E4269E"/>
    <w:p w14:paraId="7AFFB87A" w14:textId="77777777" w:rsidR="00E4269E" w:rsidRDefault="00E4269E" w:rsidP="00E4269E"/>
    <w:p w14:paraId="3F550D44" w14:textId="77777777" w:rsidR="00E4269E" w:rsidRDefault="00E4269E" w:rsidP="00E4269E"/>
    <w:p w14:paraId="3CEAC7BD" w14:textId="77777777" w:rsidR="00E4269E" w:rsidRDefault="00E4269E" w:rsidP="00E4269E"/>
    <w:p w14:paraId="15FD75EE" w14:textId="77777777" w:rsidR="00E4269E" w:rsidRDefault="00E4269E" w:rsidP="00E4269E"/>
    <w:p w14:paraId="37A1DDE3" w14:textId="77777777" w:rsidR="00E4269E" w:rsidRDefault="00E4269E" w:rsidP="00E4269E"/>
    <w:p w14:paraId="57CA30AB" w14:textId="77777777" w:rsidR="00E4269E" w:rsidRDefault="00E4269E" w:rsidP="00E4269E"/>
    <w:p w14:paraId="02B9FCD9" w14:textId="77777777" w:rsidR="00E4269E" w:rsidRDefault="00E4269E" w:rsidP="00E4269E"/>
    <w:p w14:paraId="3425B373" w14:textId="77777777" w:rsidR="00E4269E" w:rsidRDefault="00E4269E" w:rsidP="00E4269E"/>
    <w:p w14:paraId="25621979" w14:textId="77777777" w:rsidR="00E4269E" w:rsidRDefault="00E4269E" w:rsidP="00E4269E"/>
    <w:p w14:paraId="3F780781" w14:textId="77777777" w:rsidR="00E4269E" w:rsidRDefault="00E4269E" w:rsidP="00E4269E"/>
    <w:p w14:paraId="7AC4C3D0" w14:textId="77777777" w:rsidR="00E4269E" w:rsidRDefault="00E4269E" w:rsidP="00E4269E"/>
    <w:p w14:paraId="69990E9A" w14:textId="77777777" w:rsidR="00E4269E" w:rsidRDefault="00E4269E" w:rsidP="00E4269E"/>
    <w:p w14:paraId="2FD21685" w14:textId="77777777" w:rsidR="00E4269E" w:rsidRDefault="00E4269E" w:rsidP="00E4269E"/>
    <w:p w14:paraId="29B6A75D" w14:textId="77777777" w:rsidR="00E4269E" w:rsidRDefault="00E4269E" w:rsidP="00E4269E"/>
    <w:p w14:paraId="5F3F535B" w14:textId="77777777" w:rsidR="00E4269E" w:rsidRDefault="008D77EE" w:rsidP="00E4269E">
      <w:r>
        <w:rPr>
          <w:noProof/>
          <w:lang w:val="en-GB" w:eastAsia="en-GB"/>
        </w:rPr>
        <w:lastRenderedPageBreak/>
        <mc:AlternateContent>
          <mc:Choice Requires="wps">
            <w:drawing>
              <wp:anchor distT="0" distB="0" distL="114300" distR="114300" simplePos="0" relativeHeight="251660288" behindDoc="0" locked="0" layoutInCell="1" allowOverlap="1" wp14:anchorId="23FA85CD" wp14:editId="5CEBC304">
                <wp:simplePos x="0" y="0"/>
                <wp:positionH relativeFrom="column">
                  <wp:posOffset>201881</wp:posOffset>
                </wp:positionH>
                <wp:positionV relativeFrom="paragraph">
                  <wp:posOffset>225631</wp:posOffset>
                </wp:positionV>
                <wp:extent cx="7338950" cy="29973320"/>
                <wp:effectExtent l="0" t="0" r="0" b="0"/>
                <wp:wrapNone/>
                <wp:docPr id="5" name="Text Box 5"/>
                <wp:cNvGraphicFramePr/>
                <a:graphic xmlns:a="http://schemas.openxmlformats.org/drawingml/2006/main">
                  <a:graphicData uri="http://schemas.microsoft.com/office/word/2010/wordprocessingShape">
                    <wps:wsp>
                      <wps:cNvSpPr txBox="1"/>
                      <wps:spPr>
                        <a:xfrm>
                          <a:off x="0" y="0"/>
                          <a:ext cx="7338950" cy="29973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C44E79" w14:textId="77777777" w:rsidR="008D77EE" w:rsidRPr="00442C67" w:rsidRDefault="008D77EE" w:rsidP="008D77EE">
                            <w:r w:rsidRPr="00442C67">
                              <w:t>create table Income</w:t>
                            </w:r>
                          </w:p>
                          <w:p w14:paraId="420375E9" w14:textId="77777777" w:rsidR="008D77EE" w:rsidRPr="00442C67" w:rsidRDefault="008D77EE" w:rsidP="008D77EE">
                            <w:r w:rsidRPr="00442C67">
                              <w:t>(</w:t>
                            </w:r>
                          </w:p>
                          <w:p w14:paraId="19CF5286" w14:textId="77777777" w:rsidR="008D77EE" w:rsidRPr="00442C67" w:rsidRDefault="008D77EE" w:rsidP="008D77EE">
                            <w:r w:rsidRPr="00442C67">
                              <w:t xml:space="preserve">  inc_id varchar2(6) primary key,</w:t>
                            </w:r>
                          </w:p>
                          <w:p w14:paraId="419DA137" w14:textId="77777777" w:rsidR="008D77EE" w:rsidRPr="00442C67" w:rsidRDefault="008D77EE" w:rsidP="008D77EE">
                            <w:r w:rsidRPr="00442C67">
                              <w:t xml:space="preserve">  source char(10) not null,</w:t>
                            </w:r>
                          </w:p>
                          <w:p w14:paraId="573EA035" w14:textId="77777777" w:rsidR="008D77EE" w:rsidRPr="00442C67" w:rsidRDefault="008D77EE" w:rsidP="008D77EE">
                            <w:r w:rsidRPr="00442C67">
                              <w:t xml:space="preserve">  inc_Date date,</w:t>
                            </w:r>
                          </w:p>
                          <w:p w14:paraId="1894FA4E" w14:textId="77777777" w:rsidR="008D77EE" w:rsidRPr="00442C67" w:rsidRDefault="008D77EE" w:rsidP="008D77EE">
                            <w:r w:rsidRPr="00442C67">
                              <w:t xml:space="preserve">  amount number(7) check(amount&gt;0),</w:t>
                            </w:r>
                          </w:p>
                          <w:p w14:paraId="26534F24" w14:textId="77777777" w:rsidR="008D77EE" w:rsidRPr="00442C67" w:rsidRDefault="008D77EE" w:rsidP="008D77EE">
                            <w:r w:rsidRPr="00442C67">
                              <w:t xml:space="preserve">  mode_of_inc varchar2(10),</w:t>
                            </w:r>
                          </w:p>
                          <w:p w14:paraId="650FD285" w14:textId="77777777" w:rsidR="008D77EE" w:rsidRPr="00442C67" w:rsidRDefault="008D77EE" w:rsidP="008D77EE">
                            <w:r w:rsidRPr="00442C67">
                              <w:t xml:space="preserve">  investment_id varchar2(6) constraint c5 references Investment(investment_id),</w:t>
                            </w:r>
                          </w:p>
                          <w:p w14:paraId="2B0C2C3B" w14:textId="77777777" w:rsidR="008D77EE" w:rsidRPr="00442C67" w:rsidRDefault="008D77EE" w:rsidP="008D77EE">
                            <w:r w:rsidRPr="00442C67">
                              <w:t xml:space="preserve">  mem_id varchar2(6) constraint c4 references Members(mem_id)</w:t>
                            </w:r>
                          </w:p>
                          <w:p w14:paraId="0D09AD33" w14:textId="77777777" w:rsidR="008D77EE" w:rsidRDefault="008D77EE" w:rsidP="008D77EE">
                            <w:r w:rsidRPr="00442C67">
                              <w:t>);</w:t>
                            </w:r>
                          </w:p>
                          <w:p w14:paraId="4746483B" w14:textId="77777777" w:rsidR="008D77EE" w:rsidRDefault="008D77EE" w:rsidP="008D77EE"/>
                          <w:p w14:paraId="6E4DDCF1" w14:textId="77777777" w:rsidR="008D77EE" w:rsidRPr="00A85413" w:rsidRDefault="008D77EE" w:rsidP="008D77EE"/>
                          <w:p w14:paraId="3C21FDC4" w14:textId="77777777" w:rsidR="008D77EE" w:rsidRPr="00442C67" w:rsidRDefault="008D77EE" w:rsidP="008D77EE">
                            <w:r w:rsidRPr="00442C67">
                              <w:t>create table Document</w:t>
                            </w:r>
                          </w:p>
                          <w:p w14:paraId="7F11178C" w14:textId="77777777" w:rsidR="008D77EE" w:rsidRPr="00442C67" w:rsidRDefault="008D77EE" w:rsidP="008D77EE">
                            <w:r w:rsidRPr="00442C67">
                              <w:t>(</w:t>
                            </w:r>
                          </w:p>
                          <w:p w14:paraId="4DC163C6" w14:textId="77777777" w:rsidR="008D77EE" w:rsidRPr="00442C67" w:rsidRDefault="008D77EE" w:rsidP="008D77EE">
                            <w:r w:rsidRPr="00442C67">
                              <w:t xml:space="preserve">  doc_id varchar(6) primary key,</w:t>
                            </w:r>
                          </w:p>
                          <w:p w14:paraId="0F1D7DF9" w14:textId="77777777" w:rsidR="008D77EE" w:rsidRPr="00442C67" w:rsidRDefault="008D77EE" w:rsidP="008D77EE">
                            <w:r w:rsidRPr="00442C67">
                              <w:t xml:space="preserve">  doc_name varchar2(20),</w:t>
                            </w:r>
                          </w:p>
                          <w:p w14:paraId="7976612A" w14:textId="77777777" w:rsidR="008D77EE" w:rsidRPr="00442C67" w:rsidRDefault="008D77EE" w:rsidP="008D77EE">
                            <w:r w:rsidRPr="00442C67">
                              <w:t xml:space="preserve">  creation_date date,</w:t>
                            </w:r>
                          </w:p>
                          <w:p w14:paraId="4D7A92CD" w14:textId="77777777" w:rsidR="008D77EE" w:rsidRPr="00442C67" w:rsidRDefault="008D77EE" w:rsidP="008D77EE">
                            <w:r w:rsidRPr="00442C67">
                              <w:t xml:space="preserve">  last_mod_d date,</w:t>
                            </w:r>
                          </w:p>
                          <w:p w14:paraId="725E96C4" w14:textId="77777777" w:rsidR="008D77EE" w:rsidRPr="00442C67" w:rsidRDefault="008D77EE" w:rsidP="008D77EE">
                            <w:r w:rsidRPr="00442C67">
                              <w:t xml:space="preserve">  mem_id varchar(60) constraint c6 references Members(mem_id),</w:t>
                            </w:r>
                          </w:p>
                          <w:p w14:paraId="31CAC44E" w14:textId="77777777" w:rsidR="008D77EE" w:rsidRPr="00442C67" w:rsidRDefault="008D77EE" w:rsidP="008D77EE">
                            <w:r w:rsidRPr="00442C67">
                              <w:t xml:space="preserve">  doc_no varchar2(20)</w:t>
                            </w:r>
                          </w:p>
                          <w:p w14:paraId="4AD9BBC7" w14:textId="77777777" w:rsidR="008D77EE" w:rsidRDefault="008D77EE" w:rsidP="008D77EE">
                            <w:r w:rsidRPr="00442C67">
                              <w:t>);</w:t>
                            </w:r>
                          </w:p>
                          <w:p w14:paraId="1E059A29" w14:textId="77777777" w:rsidR="008D77EE" w:rsidRPr="00A85413" w:rsidRDefault="008D77EE" w:rsidP="008D77EE"/>
                          <w:p w14:paraId="57F7DAB4" w14:textId="77777777" w:rsidR="008D77EE" w:rsidRPr="00442C67" w:rsidRDefault="008D77EE" w:rsidP="008D77EE">
                            <w:r w:rsidRPr="00442C67">
                              <w:t>create table Inventory</w:t>
                            </w:r>
                          </w:p>
                          <w:p w14:paraId="5A8E13FD" w14:textId="77777777" w:rsidR="008D77EE" w:rsidRPr="00442C67" w:rsidRDefault="008D77EE" w:rsidP="008D77EE">
                            <w:r w:rsidRPr="00442C67">
                              <w:t>(</w:t>
                            </w:r>
                          </w:p>
                          <w:p w14:paraId="17A1C0A2" w14:textId="77777777" w:rsidR="008D77EE" w:rsidRPr="00442C67" w:rsidRDefault="008D77EE" w:rsidP="008D77EE">
                            <w:r w:rsidRPr="00442C67">
                              <w:t xml:space="preserve">  inv_id varchar(6) primary key,</w:t>
                            </w:r>
                          </w:p>
                          <w:p w14:paraId="3367B3A9" w14:textId="77777777" w:rsidR="008D77EE" w:rsidRPr="00442C67" w:rsidRDefault="008D77EE" w:rsidP="008D77EE">
                            <w:r w:rsidRPr="00442C67">
                              <w:t xml:space="preserve">  pro_name char(20) not null,</w:t>
                            </w:r>
                          </w:p>
                          <w:p w14:paraId="2C6425B3" w14:textId="77777777" w:rsidR="008D77EE" w:rsidRPr="00442C67" w:rsidRDefault="008D77EE" w:rsidP="008D77EE">
                            <w:r w:rsidRPr="00442C67">
                              <w:t xml:space="preserve">  quantity varchar(5),</w:t>
                            </w:r>
                          </w:p>
                          <w:p w14:paraId="19070C90" w14:textId="77777777" w:rsidR="008D77EE" w:rsidRPr="00442C67" w:rsidRDefault="008D77EE" w:rsidP="008D77EE">
                            <w:r w:rsidRPr="00442C67">
                              <w:t xml:space="preserve">  category varchar(10),</w:t>
                            </w:r>
                          </w:p>
                          <w:p w14:paraId="3E799D32" w14:textId="77777777" w:rsidR="008D77EE" w:rsidRPr="00442C67" w:rsidRDefault="008D77EE" w:rsidP="008D77EE">
                            <w:r w:rsidRPr="00442C67">
                              <w:t xml:space="preserve">  expiry_dur date,</w:t>
                            </w:r>
                          </w:p>
                          <w:p w14:paraId="5A90596F" w14:textId="77777777" w:rsidR="008D77EE" w:rsidRPr="00442C67" w:rsidRDefault="008D77EE" w:rsidP="008D77EE">
                            <w:r w:rsidRPr="00442C67">
                              <w:t xml:space="preserve">  supplier char(10),</w:t>
                            </w:r>
                          </w:p>
                          <w:p w14:paraId="6EC3E218" w14:textId="77777777" w:rsidR="008D77EE" w:rsidRPr="00442C67" w:rsidRDefault="008D77EE" w:rsidP="008D77EE">
                            <w:r w:rsidRPr="00442C67">
                              <w:t xml:space="preserve">  price number(7) check(price!=0),</w:t>
                            </w:r>
                          </w:p>
                          <w:p w14:paraId="6BC5ACB3" w14:textId="77777777" w:rsidR="008D77EE" w:rsidRPr="00442C67" w:rsidRDefault="008D77EE" w:rsidP="008D77EE">
                            <w:r w:rsidRPr="00442C67">
                              <w:t xml:space="preserve">  house_id varchar(6) constraint c7 references House(house_id)</w:t>
                            </w:r>
                          </w:p>
                          <w:p w14:paraId="197F4425" w14:textId="77777777" w:rsidR="008D77EE" w:rsidRDefault="008D77EE">
                            <w:r>
                              <w:t>);</w:t>
                            </w:r>
                          </w:p>
                          <w:p w14:paraId="4265EF52" w14:textId="77777777" w:rsidR="008D77EE" w:rsidRDefault="008D77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FA85CD" id="Text Box 5" o:spid="_x0000_s1039" type="#_x0000_t202" style="position:absolute;margin-left:15.9pt;margin-top:17.75pt;width:577.85pt;height:2360.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" fillcolor="white [3201]" stroked="f" strokeweight=".5pt">
                <v:textbox>
                  <w:txbxContent>
                    <w:p w14:paraId="6CC44E79" w14:textId="77777777" w:rsidR="008D77EE" w:rsidRPr="00442C67" w:rsidRDefault="008D77EE" w:rsidP="008D77EE">
                      <w:r w:rsidRPr="00442C67">
                        <w:t>create table Income</w:t>
                      </w:r>
                    </w:p>
                    <w:p w14:paraId="420375E9" w14:textId="77777777" w:rsidR="008D77EE" w:rsidRPr="00442C67" w:rsidRDefault="008D77EE" w:rsidP="008D77EE">
                      <w:r w:rsidRPr="00442C67">
                        <w:t>(</w:t>
                      </w:r>
                    </w:p>
                    <w:p w14:paraId="19CF5286" w14:textId="77777777" w:rsidR="008D77EE" w:rsidRPr="00442C67" w:rsidRDefault="008D77EE" w:rsidP="008D77EE">
                      <w:r w:rsidRPr="00442C67">
                        <w:t xml:space="preserve">  inc_id varchar2(6) primary key,</w:t>
                      </w:r>
                    </w:p>
                    <w:p w14:paraId="419DA137" w14:textId="77777777" w:rsidR="008D77EE" w:rsidRPr="00442C67" w:rsidRDefault="008D77EE" w:rsidP="008D77EE">
                      <w:r w:rsidRPr="00442C67">
                        <w:t xml:space="preserve">  source char(10) not null,</w:t>
                      </w:r>
                    </w:p>
                    <w:p w14:paraId="573EA035" w14:textId="77777777" w:rsidR="008D77EE" w:rsidRPr="00442C67" w:rsidRDefault="008D77EE" w:rsidP="008D77EE">
                      <w:r w:rsidRPr="00442C67">
                        <w:t xml:space="preserve">  inc_Date date,</w:t>
                      </w:r>
                    </w:p>
                    <w:p w14:paraId="1894FA4E" w14:textId="77777777" w:rsidR="008D77EE" w:rsidRPr="00442C67" w:rsidRDefault="008D77EE" w:rsidP="008D77EE">
                      <w:r w:rsidRPr="00442C67">
                        <w:t xml:space="preserve">  amount number(7) check(amount&gt;0),</w:t>
                      </w:r>
                    </w:p>
                    <w:p w14:paraId="26534F24" w14:textId="77777777" w:rsidR="008D77EE" w:rsidRPr="00442C67" w:rsidRDefault="008D77EE" w:rsidP="008D77EE">
                      <w:r w:rsidRPr="00442C67">
                        <w:t xml:space="preserve">  mode_of_inc varchar2(10),</w:t>
                      </w:r>
                    </w:p>
                    <w:p w14:paraId="650FD285" w14:textId="77777777" w:rsidR="008D77EE" w:rsidRPr="00442C67" w:rsidRDefault="008D77EE" w:rsidP="008D77EE">
                      <w:r w:rsidRPr="00442C67">
                        <w:t xml:space="preserve">  investment_id varchar2(6) constraint c5 references Investment(investment_id),</w:t>
                      </w:r>
                    </w:p>
                    <w:p w14:paraId="2B0C2C3B" w14:textId="77777777" w:rsidR="008D77EE" w:rsidRPr="00442C67" w:rsidRDefault="008D77EE" w:rsidP="008D77EE">
                      <w:r w:rsidRPr="00442C67">
                        <w:t xml:space="preserve">  mem_id varchar2(6) constraint c4 references Members(mem_id)</w:t>
                      </w:r>
                    </w:p>
                    <w:p w14:paraId="0D09AD33" w14:textId="77777777" w:rsidR="008D77EE" w:rsidRDefault="008D77EE" w:rsidP="008D77EE">
                      <w:r w:rsidRPr="00442C67">
                        <w:t>);</w:t>
                      </w:r>
                    </w:p>
                    <w:p w14:paraId="4746483B" w14:textId="77777777" w:rsidR="008D77EE" w:rsidRDefault="008D77EE" w:rsidP="008D77EE"/>
                    <w:p w14:paraId="6E4DDCF1" w14:textId="77777777" w:rsidR="008D77EE" w:rsidRPr="00A85413" w:rsidRDefault="008D77EE" w:rsidP="008D77EE"/>
                    <w:p w14:paraId="3C21FDC4" w14:textId="77777777" w:rsidR="008D77EE" w:rsidRPr="00442C67" w:rsidRDefault="008D77EE" w:rsidP="008D77EE">
                      <w:r w:rsidRPr="00442C67">
                        <w:t>create table Document</w:t>
                      </w:r>
                    </w:p>
                    <w:p w14:paraId="7F11178C" w14:textId="77777777" w:rsidR="008D77EE" w:rsidRPr="00442C67" w:rsidRDefault="008D77EE" w:rsidP="008D77EE">
                      <w:r w:rsidRPr="00442C67">
                        <w:t>(</w:t>
                      </w:r>
                    </w:p>
                    <w:p w14:paraId="4DC163C6" w14:textId="77777777" w:rsidR="008D77EE" w:rsidRPr="00442C67" w:rsidRDefault="008D77EE" w:rsidP="008D77EE">
                      <w:r w:rsidRPr="00442C67">
                        <w:t xml:space="preserve">  doc_id varchar(6) primary key,</w:t>
                      </w:r>
                    </w:p>
                    <w:p w14:paraId="0F1D7DF9" w14:textId="77777777" w:rsidR="008D77EE" w:rsidRPr="00442C67" w:rsidRDefault="008D77EE" w:rsidP="008D77EE">
                      <w:r w:rsidRPr="00442C67">
                        <w:t xml:space="preserve">  doc_name varchar2(20),</w:t>
                      </w:r>
                    </w:p>
                    <w:p w14:paraId="7976612A" w14:textId="77777777" w:rsidR="008D77EE" w:rsidRPr="00442C67" w:rsidRDefault="008D77EE" w:rsidP="008D77EE">
                      <w:r w:rsidRPr="00442C67">
                        <w:t xml:space="preserve">  creation_date date,</w:t>
                      </w:r>
                    </w:p>
                    <w:p w14:paraId="4D7A92CD" w14:textId="77777777" w:rsidR="008D77EE" w:rsidRPr="00442C67" w:rsidRDefault="008D77EE" w:rsidP="008D77EE">
                      <w:r w:rsidRPr="00442C67">
                        <w:t xml:space="preserve">  last_mod_d date,</w:t>
                      </w:r>
                    </w:p>
                    <w:p w14:paraId="725E96C4" w14:textId="77777777" w:rsidR="008D77EE" w:rsidRPr="00442C67" w:rsidRDefault="008D77EE" w:rsidP="008D77EE">
                      <w:r w:rsidRPr="00442C67">
                        <w:t xml:space="preserve">  mem_id varchar(60) constraint c6 references Members(mem_id),</w:t>
                      </w:r>
                    </w:p>
                    <w:p w14:paraId="31CAC44E" w14:textId="77777777" w:rsidR="008D77EE" w:rsidRPr="00442C67" w:rsidRDefault="008D77EE" w:rsidP="008D77EE">
                      <w:r w:rsidRPr="00442C67">
                        <w:t xml:space="preserve">  doc_no varchar2(20)</w:t>
                      </w:r>
                    </w:p>
                    <w:p w14:paraId="4AD9BBC7" w14:textId="77777777" w:rsidR="008D77EE" w:rsidRDefault="008D77EE" w:rsidP="008D77EE">
                      <w:r w:rsidRPr="00442C67">
                        <w:t>);</w:t>
                      </w:r>
                    </w:p>
                    <w:p w14:paraId="1E059A29" w14:textId="77777777" w:rsidR="008D77EE" w:rsidRPr="00A85413" w:rsidRDefault="008D77EE" w:rsidP="008D77EE"/>
                    <w:p w14:paraId="57F7DAB4" w14:textId="77777777" w:rsidR="008D77EE" w:rsidRPr="00442C67" w:rsidRDefault="008D77EE" w:rsidP="008D77EE">
                      <w:r w:rsidRPr="00442C67">
                        <w:t>create table Inventory</w:t>
                      </w:r>
                    </w:p>
                    <w:p w14:paraId="5A8E13FD" w14:textId="77777777" w:rsidR="008D77EE" w:rsidRPr="00442C67" w:rsidRDefault="008D77EE" w:rsidP="008D77EE">
                      <w:r w:rsidRPr="00442C67">
                        <w:t>(</w:t>
                      </w:r>
                    </w:p>
                    <w:p w14:paraId="17A1C0A2" w14:textId="77777777" w:rsidR="008D77EE" w:rsidRPr="00442C67" w:rsidRDefault="008D77EE" w:rsidP="008D77EE">
                      <w:r w:rsidRPr="00442C67">
                        <w:t xml:space="preserve">  inv_id varchar(6) primary key,</w:t>
                      </w:r>
                    </w:p>
                    <w:p w14:paraId="3367B3A9" w14:textId="77777777" w:rsidR="008D77EE" w:rsidRPr="00442C67" w:rsidRDefault="008D77EE" w:rsidP="008D77EE">
                      <w:r w:rsidRPr="00442C67">
                        <w:t xml:space="preserve">  pro_name char(20) not null,</w:t>
                      </w:r>
                    </w:p>
                    <w:p w14:paraId="2C6425B3" w14:textId="77777777" w:rsidR="008D77EE" w:rsidRPr="00442C67" w:rsidRDefault="008D77EE" w:rsidP="008D77EE">
                      <w:r w:rsidRPr="00442C67">
                        <w:t xml:space="preserve">  quantity varchar(5),</w:t>
                      </w:r>
                    </w:p>
                    <w:p w14:paraId="19070C90" w14:textId="77777777" w:rsidR="008D77EE" w:rsidRPr="00442C67" w:rsidRDefault="008D77EE" w:rsidP="008D77EE">
                      <w:r w:rsidRPr="00442C67">
                        <w:t xml:space="preserve">  category varchar(10),</w:t>
                      </w:r>
                    </w:p>
                    <w:p w14:paraId="3E799D32" w14:textId="77777777" w:rsidR="008D77EE" w:rsidRPr="00442C67" w:rsidRDefault="008D77EE" w:rsidP="008D77EE">
                      <w:r w:rsidRPr="00442C67">
                        <w:t xml:space="preserve">  expiry_dur date,</w:t>
                      </w:r>
                    </w:p>
                    <w:p w14:paraId="5A90596F" w14:textId="77777777" w:rsidR="008D77EE" w:rsidRPr="00442C67" w:rsidRDefault="008D77EE" w:rsidP="008D77EE">
                      <w:r w:rsidRPr="00442C67">
                        <w:t xml:space="preserve">  supplier char(10),</w:t>
                      </w:r>
                    </w:p>
                    <w:p w14:paraId="6EC3E218" w14:textId="77777777" w:rsidR="008D77EE" w:rsidRPr="00442C67" w:rsidRDefault="008D77EE" w:rsidP="008D77EE">
                      <w:r w:rsidRPr="00442C67">
                        <w:t xml:space="preserve">  price number(7) check(price!=0),</w:t>
                      </w:r>
                    </w:p>
                    <w:p w14:paraId="6BC5ACB3" w14:textId="77777777" w:rsidR="008D77EE" w:rsidRPr="00442C67" w:rsidRDefault="008D77EE" w:rsidP="008D77EE">
                      <w:r w:rsidRPr="00442C67">
                        <w:t xml:space="preserve">  house_id varchar(6) constraint c7 references House(house_id)</w:t>
                      </w:r>
                    </w:p>
                    <w:p w14:paraId="197F4425" w14:textId="77777777" w:rsidR="008D77EE" w:rsidRDefault="008D77EE">
                      <w:r>
                        <w:t>);</w:t>
                      </w:r>
                    </w:p>
                    <w:p w14:paraId="4265EF52" w14:textId="77777777" w:rsidR="008D77EE" w:rsidRDefault="008D77EE"/>
                  </w:txbxContent>
                </v:textbox>
              </v:shape>
            </w:pict>
          </mc:Fallback>
        </mc:AlternateContent>
      </w:r>
    </w:p>
    <w:p w14:paraId="1B6DA938" w14:textId="77777777" w:rsidR="00E4269E" w:rsidRDefault="00E4269E" w:rsidP="00E4269E"/>
    <w:p w14:paraId="5901970B" w14:textId="77777777" w:rsidR="00E4269E" w:rsidRDefault="00E4269E" w:rsidP="00E4269E"/>
    <w:p w14:paraId="2D0C68B3" w14:textId="77777777" w:rsidR="00E4269E" w:rsidRDefault="00E4269E" w:rsidP="00E4269E">
      <w:pPr>
        <w:sectPr w:rsidR="00E4269E" w:rsidSect="00021C04">
          <w:pgSz w:w="12240" w:h="15840"/>
          <w:pgMar w:top="0" w:right="0" w:bottom="0" w:left="0" w:header="720" w:footer="720" w:gutter="0"/>
          <w:cols w:space="720"/>
          <w:docGrid w:linePitch="360"/>
        </w:sectPr>
      </w:pPr>
    </w:p>
    <w:p w14:paraId="50195D7D" w14:textId="77777777" w:rsidR="00E4269E" w:rsidRDefault="008D77EE" w:rsidP="00E4269E">
      <w:pPr>
        <w:sectPr w:rsidR="00E4269E" w:rsidSect="00E4269E">
          <w:pgSz w:w="12240" w:h="15840"/>
          <w:pgMar w:top="288" w:right="288" w:bottom="288" w:left="288" w:header="720" w:footer="720" w:gutter="288"/>
          <w:cols w:space="720"/>
          <w:docGrid w:linePitch="360"/>
        </w:sectPr>
      </w:pPr>
      <w:r>
        <w:rPr>
          <w:noProof/>
          <w:lang w:val="en-GB" w:eastAsia="en-GB"/>
        </w:rPr>
        <w:lastRenderedPageBreak/>
        <mc:AlternateContent>
          <mc:Choice Requires="wps">
            <w:drawing>
              <wp:anchor distT="0" distB="0" distL="114300" distR="114300" simplePos="0" relativeHeight="251661312" behindDoc="0" locked="0" layoutInCell="1" allowOverlap="1" wp14:anchorId="5BA55D79" wp14:editId="71FFCFCF">
                <wp:simplePos x="0" y="0"/>
                <wp:positionH relativeFrom="column">
                  <wp:posOffset>30876</wp:posOffset>
                </wp:positionH>
                <wp:positionV relativeFrom="paragraph">
                  <wp:posOffset>-128254</wp:posOffset>
                </wp:positionV>
                <wp:extent cx="7291449" cy="19736790"/>
                <wp:effectExtent l="0" t="0" r="5080" b="0"/>
                <wp:wrapNone/>
                <wp:docPr id="8" name="Text Box 8"/>
                <wp:cNvGraphicFramePr/>
                <a:graphic xmlns:a="http://schemas.openxmlformats.org/drawingml/2006/main">
                  <a:graphicData uri="http://schemas.microsoft.com/office/word/2010/wordprocessingShape">
                    <wps:wsp>
                      <wps:cNvSpPr txBox="1"/>
                      <wps:spPr>
                        <a:xfrm>
                          <a:off x="0" y="0"/>
                          <a:ext cx="7291449" cy="197367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8EBA2" w14:textId="77777777" w:rsidR="008D77EE" w:rsidRPr="00442C67" w:rsidRDefault="008D77EE" w:rsidP="008D77EE">
                            <w:r w:rsidRPr="00442C67">
                              <w:t>create table budget</w:t>
                            </w:r>
                          </w:p>
                          <w:p w14:paraId="65548875" w14:textId="77777777" w:rsidR="008D77EE" w:rsidRPr="00442C67" w:rsidRDefault="008D77EE" w:rsidP="008D77EE">
                            <w:r w:rsidRPr="00442C67">
                              <w:t>(</w:t>
                            </w:r>
                          </w:p>
                          <w:p w14:paraId="7703CBD7" w14:textId="77777777" w:rsidR="008D77EE" w:rsidRPr="00442C67" w:rsidRDefault="008D77EE" w:rsidP="008D77EE">
                            <w:r w:rsidRPr="00442C67">
                              <w:t xml:space="preserve">  budget_id varchar(6) primary key,</w:t>
                            </w:r>
                          </w:p>
                          <w:p w14:paraId="67AFE10D" w14:textId="77777777" w:rsidR="008D77EE" w:rsidRPr="00442C67" w:rsidRDefault="008D77EE" w:rsidP="008D77EE">
                            <w:r w:rsidRPr="00442C67">
                              <w:t xml:space="preserve">  category varchar(10),</w:t>
                            </w:r>
                          </w:p>
                          <w:p w14:paraId="6159A9EE" w14:textId="77777777" w:rsidR="008D77EE" w:rsidRPr="00442C67" w:rsidRDefault="008D77EE" w:rsidP="008D77EE">
                            <w:r w:rsidRPr="00442C67">
                              <w:t xml:space="preserve">  men_name char(20) not null,</w:t>
                            </w:r>
                          </w:p>
                          <w:p w14:paraId="47D8F31E" w14:textId="77777777" w:rsidR="008D77EE" w:rsidRPr="00442C67" w:rsidRDefault="008D77EE" w:rsidP="008D77EE">
                            <w:r w:rsidRPr="00442C67">
                              <w:t xml:space="preserve">  amount number(8) check(amount&gt;0),</w:t>
                            </w:r>
                          </w:p>
                          <w:p w14:paraId="68F38FB3" w14:textId="77777777" w:rsidR="008D77EE" w:rsidRPr="00442C67" w:rsidRDefault="008D77EE" w:rsidP="008D77EE">
                            <w:r w:rsidRPr="00442C67">
                              <w:t xml:space="preserve">  actual_expense varchar(10),</w:t>
                            </w:r>
                          </w:p>
                          <w:p w14:paraId="62DCC302" w14:textId="77777777" w:rsidR="008D77EE" w:rsidRPr="00442C67" w:rsidRDefault="008D77EE" w:rsidP="008D77EE">
                            <w:r w:rsidRPr="00442C67">
                              <w:t xml:space="preserve">  period number(5),</w:t>
                            </w:r>
                          </w:p>
                          <w:p w14:paraId="4A31FCAB" w14:textId="77777777" w:rsidR="008D77EE" w:rsidRPr="00442C67" w:rsidRDefault="008D77EE" w:rsidP="008D77EE">
                            <w:r w:rsidRPr="00442C67">
                              <w:t xml:space="preserve">  variance varchar(10),</w:t>
                            </w:r>
                          </w:p>
                          <w:p w14:paraId="7AB6F6E5" w14:textId="77777777" w:rsidR="008D77EE" w:rsidRPr="00442C67" w:rsidRDefault="008D77EE" w:rsidP="008D77EE">
                            <w:r w:rsidRPr="00442C67">
                              <w:t xml:space="preserve">  house_id varchar(6)  constraint c8 references House(house_id)</w:t>
                            </w:r>
                          </w:p>
                          <w:p w14:paraId="582ABA08" w14:textId="77777777" w:rsidR="008D77EE" w:rsidRDefault="008D77EE" w:rsidP="008D77EE">
                            <w:r w:rsidRPr="00442C67">
                              <w:t>);</w:t>
                            </w:r>
                          </w:p>
                          <w:p w14:paraId="7A2FB512" w14:textId="77777777" w:rsidR="008D77EE" w:rsidRPr="00A85413" w:rsidRDefault="008D77EE" w:rsidP="008D77EE"/>
                          <w:p w14:paraId="13427086" w14:textId="77777777" w:rsidR="008D77EE" w:rsidRPr="00442C67" w:rsidRDefault="008D77EE" w:rsidP="008D77EE">
                            <w:r w:rsidRPr="00442C67">
                              <w:t>create table Security</w:t>
                            </w:r>
                          </w:p>
                          <w:p w14:paraId="76E37741" w14:textId="77777777" w:rsidR="008D77EE" w:rsidRPr="00442C67" w:rsidRDefault="008D77EE" w:rsidP="008D77EE">
                            <w:r w:rsidRPr="00442C67">
                              <w:t>(</w:t>
                            </w:r>
                          </w:p>
                          <w:p w14:paraId="0F62E9C2" w14:textId="77777777" w:rsidR="008D77EE" w:rsidRPr="00442C67" w:rsidRDefault="008D77EE" w:rsidP="008D77EE">
                            <w:r w:rsidRPr="00442C67">
                              <w:t xml:space="preserve">  sec_id varchar(6) primary key,</w:t>
                            </w:r>
                          </w:p>
                          <w:p w14:paraId="60AE75BE" w14:textId="77777777" w:rsidR="008D77EE" w:rsidRPr="00442C67" w:rsidRDefault="008D77EE" w:rsidP="008D77EE">
                            <w:r w:rsidRPr="00442C67">
                              <w:t xml:space="preserve">  acc_control_remote varchar(20),</w:t>
                            </w:r>
                          </w:p>
                          <w:p w14:paraId="1FE7D1B1" w14:textId="77777777" w:rsidR="008D77EE" w:rsidRPr="00442C67" w:rsidRDefault="008D77EE" w:rsidP="008D77EE">
                            <w:r w:rsidRPr="00442C67">
                              <w:t xml:space="preserve">  emergency_contact number(10),</w:t>
                            </w:r>
                          </w:p>
                          <w:p w14:paraId="1B643AB6" w14:textId="77777777" w:rsidR="008D77EE" w:rsidRPr="00442C67" w:rsidRDefault="008D77EE" w:rsidP="008D77EE">
                            <w:r w:rsidRPr="00442C67">
                              <w:t xml:space="preserve">  window_sensor varchar(10),</w:t>
                            </w:r>
                          </w:p>
                          <w:p w14:paraId="6F2D0F90" w14:textId="77777777" w:rsidR="008D77EE" w:rsidRPr="00442C67" w:rsidRDefault="008D77EE" w:rsidP="008D77EE">
                            <w:r w:rsidRPr="00442C67">
                              <w:t xml:space="preserve">  lock_sensor varchar(10),</w:t>
                            </w:r>
                          </w:p>
                          <w:p w14:paraId="2EBAF10A" w14:textId="77777777" w:rsidR="008D77EE" w:rsidRPr="00442C67" w:rsidRDefault="008D77EE" w:rsidP="008D77EE">
                            <w:r w:rsidRPr="00442C67">
                              <w:t xml:space="preserve">  door_sensor varchar(10),</w:t>
                            </w:r>
                          </w:p>
                          <w:p w14:paraId="54BDCB7F" w14:textId="77777777" w:rsidR="008D77EE" w:rsidRPr="00442C67" w:rsidRDefault="008D77EE" w:rsidP="008D77EE">
                            <w:r w:rsidRPr="00442C67">
                              <w:t xml:space="preserve">  house_id varchar(6) constraint c9 references House(house_id),</w:t>
                            </w:r>
                          </w:p>
                          <w:p w14:paraId="1034B030" w14:textId="77777777" w:rsidR="008D77EE" w:rsidRPr="00442C67" w:rsidRDefault="008D77EE" w:rsidP="008D77EE">
                            <w:r w:rsidRPr="00442C67">
                              <w:t xml:space="preserve">  acc_ctrl_manual varchar(10),</w:t>
                            </w:r>
                          </w:p>
                          <w:p w14:paraId="5057EE3D" w14:textId="77777777" w:rsidR="008D77EE" w:rsidRPr="00442C67" w:rsidRDefault="008D77EE" w:rsidP="008D77EE">
                            <w:r w:rsidRPr="00442C67">
                              <w:t xml:space="preserve">  sensor varchar2(10)</w:t>
                            </w:r>
                          </w:p>
                          <w:p w14:paraId="585B7AF7" w14:textId="77777777" w:rsidR="008D77EE" w:rsidRPr="00A85413" w:rsidRDefault="008D77EE" w:rsidP="008D77EE">
                            <w:r w:rsidRPr="00442C67">
                              <w:t>);</w:t>
                            </w:r>
                          </w:p>
                          <w:p w14:paraId="488949A5" w14:textId="77777777" w:rsidR="008D77EE" w:rsidRPr="00442C67" w:rsidRDefault="008D77EE" w:rsidP="008D77EE">
                            <w:r w:rsidRPr="00442C67">
                              <w:t>create table Service</w:t>
                            </w:r>
                          </w:p>
                          <w:p w14:paraId="55DB18B4" w14:textId="77777777" w:rsidR="008D77EE" w:rsidRPr="00442C67" w:rsidRDefault="008D77EE" w:rsidP="008D77EE">
                            <w:r w:rsidRPr="00442C67">
                              <w:t>(</w:t>
                            </w:r>
                          </w:p>
                          <w:p w14:paraId="514FA275" w14:textId="77777777" w:rsidR="008D77EE" w:rsidRPr="00442C67" w:rsidRDefault="008D77EE" w:rsidP="008D77EE">
                            <w:r w:rsidRPr="00442C67">
                              <w:t xml:space="preserve">  serv_id varchar(6) primary key,</w:t>
                            </w:r>
                          </w:p>
                          <w:p w14:paraId="77184003" w14:textId="77777777" w:rsidR="008D77EE" w:rsidRPr="00442C67" w:rsidRDefault="008D77EE" w:rsidP="008D77EE">
                            <w:r w:rsidRPr="00442C67">
                              <w:t xml:space="preserve">  serv_name char(20) not null,</w:t>
                            </w:r>
                          </w:p>
                          <w:p w14:paraId="785CA74D" w14:textId="77777777" w:rsidR="008D77EE" w:rsidRPr="00442C67" w:rsidRDefault="008D77EE" w:rsidP="008D77EE">
                            <w:r w:rsidRPr="00442C67">
                              <w:t xml:space="preserve">  cost number(10) check(cost&gt;0),</w:t>
                            </w:r>
                          </w:p>
                          <w:p w14:paraId="158B2AB0" w14:textId="77777777" w:rsidR="008D77EE" w:rsidRPr="00442C67" w:rsidRDefault="008D77EE" w:rsidP="008D77EE">
                            <w:r w:rsidRPr="00442C67">
                              <w:t xml:space="preserve">  provider_no number(10),</w:t>
                            </w:r>
                          </w:p>
                          <w:p w14:paraId="16F16334" w14:textId="77777777" w:rsidR="008D77EE" w:rsidRPr="00442C67" w:rsidRDefault="008D77EE" w:rsidP="008D77EE">
                            <w:r w:rsidRPr="00442C67">
                              <w:t xml:space="preserve">  duration varchar(10),</w:t>
                            </w:r>
                          </w:p>
                          <w:p w14:paraId="45777D62" w14:textId="77777777" w:rsidR="008D77EE" w:rsidRPr="00442C67" w:rsidRDefault="008D77EE" w:rsidP="008D77EE">
                            <w:r w:rsidRPr="00442C67">
                              <w:t xml:space="preserve">  ser_pro_id varchar(6) constraint c16 references Service_provider(ser_pro_id),</w:t>
                            </w:r>
                          </w:p>
                          <w:p w14:paraId="1411FAFC" w14:textId="77777777" w:rsidR="008D77EE" w:rsidRPr="00442C67" w:rsidRDefault="008D77EE" w:rsidP="008D77EE">
                            <w:r w:rsidRPr="00442C67">
                              <w:t xml:space="preserve">  house_id varchar(6) constraint c15 references House(house_id)</w:t>
                            </w:r>
                          </w:p>
                          <w:p w14:paraId="10D65BFC" w14:textId="77777777" w:rsidR="008D77EE" w:rsidRPr="00A85413" w:rsidRDefault="008D77EE" w:rsidP="008D77EE">
                            <w:r w:rsidRPr="00442C67">
                              <w:t>);</w:t>
                            </w:r>
                            <w:r w:rsidRPr="00A85413">
                              <w:t xml:space="preserve">  </w:t>
                            </w:r>
                          </w:p>
                          <w:p w14:paraId="0A937C23" w14:textId="77777777" w:rsidR="008D77EE" w:rsidRDefault="008D77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A55D79" id="Text Box 8" o:spid="_x0000_s1040" type="#_x0000_t202" style="position:absolute;margin-left:2.45pt;margin-top:-10.1pt;width:574.15pt;height:1554.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" fillcolor="white [3201]" stroked="f" strokeweight=".5pt">
                <v:textbox>
                  <w:txbxContent>
                    <w:p w14:paraId="6358EBA2" w14:textId="77777777" w:rsidR="008D77EE" w:rsidRPr="00442C67" w:rsidRDefault="008D77EE" w:rsidP="008D77EE">
                      <w:r w:rsidRPr="00442C67">
                        <w:t>create table budget</w:t>
                      </w:r>
                    </w:p>
                    <w:p w14:paraId="65548875" w14:textId="77777777" w:rsidR="008D77EE" w:rsidRPr="00442C67" w:rsidRDefault="008D77EE" w:rsidP="008D77EE">
                      <w:r w:rsidRPr="00442C67">
                        <w:t>(</w:t>
                      </w:r>
                    </w:p>
                    <w:p w14:paraId="7703CBD7" w14:textId="77777777" w:rsidR="008D77EE" w:rsidRPr="00442C67" w:rsidRDefault="008D77EE" w:rsidP="008D77EE">
                      <w:r w:rsidRPr="00442C67">
                        <w:t xml:space="preserve">  budget_id varchar(6) primary key,</w:t>
                      </w:r>
                    </w:p>
                    <w:p w14:paraId="67AFE10D" w14:textId="77777777" w:rsidR="008D77EE" w:rsidRPr="00442C67" w:rsidRDefault="008D77EE" w:rsidP="008D77EE">
                      <w:r w:rsidRPr="00442C67">
                        <w:t xml:space="preserve">  category varchar(10),</w:t>
                      </w:r>
                    </w:p>
                    <w:p w14:paraId="6159A9EE" w14:textId="77777777" w:rsidR="008D77EE" w:rsidRPr="00442C67" w:rsidRDefault="008D77EE" w:rsidP="008D77EE">
                      <w:r w:rsidRPr="00442C67">
                        <w:t xml:space="preserve">  men_name char(20) not null,</w:t>
                      </w:r>
                    </w:p>
                    <w:p w14:paraId="47D8F31E" w14:textId="77777777" w:rsidR="008D77EE" w:rsidRPr="00442C67" w:rsidRDefault="008D77EE" w:rsidP="008D77EE">
                      <w:r w:rsidRPr="00442C67">
                        <w:t xml:space="preserve">  amount number(8) check(amount&gt;0),</w:t>
                      </w:r>
                    </w:p>
                    <w:p w14:paraId="68F38FB3" w14:textId="77777777" w:rsidR="008D77EE" w:rsidRPr="00442C67" w:rsidRDefault="008D77EE" w:rsidP="008D77EE">
                      <w:r w:rsidRPr="00442C67">
                        <w:t xml:space="preserve">  actual_expense varchar(10),</w:t>
                      </w:r>
                    </w:p>
                    <w:p w14:paraId="62DCC302" w14:textId="77777777" w:rsidR="008D77EE" w:rsidRPr="00442C67" w:rsidRDefault="008D77EE" w:rsidP="008D77EE">
                      <w:r w:rsidRPr="00442C67">
                        <w:t xml:space="preserve">  period number(5),</w:t>
                      </w:r>
                    </w:p>
                    <w:p w14:paraId="4A31FCAB" w14:textId="77777777" w:rsidR="008D77EE" w:rsidRPr="00442C67" w:rsidRDefault="008D77EE" w:rsidP="008D77EE">
                      <w:r w:rsidRPr="00442C67">
                        <w:t xml:space="preserve">  variance varchar(10),</w:t>
                      </w:r>
                    </w:p>
                    <w:p w14:paraId="7AB6F6E5" w14:textId="77777777" w:rsidR="008D77EE" w:rsidRPr="00442C67" w:rsidRDefault="008D77EE" w:rsidP="008D77EE">
                      <w:r w:rsidRPr="00442C67">
                        <w:t xml:space="preserve">  house_id varchar(6)  constraint c8 references House(house_id)</w:t>
                      </w:r>
                    </w:p>
                    <w:p w14:paraId="582ABA08" w14:textId="77777777" w:rsidR="008D77EE" w:rsidRDefault="008D77EE" w:rsidP="008D77EE">
                      <w:r w:rsidRPr="00442C67">
                        <w:t>);</w:t>
                      </w:r>
                    </w:p>
                    <w:p w14:paraId="7A2FB512" w14:textId="77777777" w:rsidR="008D77EE" w:rsidRPr="00A85413" w:rsidRDefault="008D77EE" w:rsidP="008D77EE"/>
                    <w:p w14:paraId="13427086" w14:textId="77777777" w:rsidR="008D77EE" w:rsidRPr="00442C67" w:rsidRDefault="008D77EE" w:rsidP="008D77EE">
                      <w:r w:rsidRPr="00442C67">
                        <w:t>create table Security</w:t>
                      </w:r>
                    </w:p>
                    <w:p w14:paraId="76E37741" w14:textId="77777777" w:rsidR="008D77EE" w:rsidRPr="00442C67" w:rsidRDefault="008D77EE" w:rsidP="008D77EE">
                      <w:r w:rsidRPr="00442C67">
                        <w:t>(</w:t>
                      </w:r>
                    </w:p>
                    <w:p w14:paraId="0F62E9C2" w14:textId="77777777" w:rsidR="008D77EE" w:rsidRPr="00442C67" w:rsidRDefault="008D77EE" w:rsidP="008D77EE">
                      <w:r w:rsidRPr="00442C67">
                        <w:t xml:space="preserve">  sec_id varchar(6) primary key,</w:t>
                      </w:r>
                    </w:p>
                    <w:p w14:paraId="60AE75BE" w14:textId="77777777" w:rsidR="008D77EE" w:rsidRPr="00442C67" w:rsidRDefault="008D77EE" w:rsidP="008D77EE">
                      <w:r w:rsidRPr="00442C67">
                        <w:t xml:space="preserve">  acc_control_remote varchar(20),</w:t>
                      </w:r>
                    </w:p>
                    <w:p w14:paraId="1FE7D1B1" w14:textId="77777777" w:rsidR="008D77EE" w:rsidRPr="00442C67" w:rsidRDefault="008D77EE" w:rsidP="008D77EE">
                      <w:r w:rsidRPr="00442C67">
                        <w:t xml:space="preserve">  emergency_contact number(10),</w:t>
                      </w:r>
                    </w:p>
                    <w:p w14:paraId="1B643AB6" w14:textId="77777777" w:rsidR="008D77EE" w:rsidRPr="00442C67" w:rsidRDefault="008D77EE" w:rsidP="008D77EE">
                      <w:r w:rsidRPr="00442C67">
                        <w:t xml:space="preserve">  window_sensor varchar(10),</w:t>
                      </w:r>
                    </w:p>
                    <w:p w14:paraId="6F2D0F90" w14:textId="77777777" w:rsidR="008D77EE" w:rsidRPr="00442C67" w:rsidRDefault="008D77EE" w:rsidP="008D77EE">
                      <w:r w:rsidRPr="00442C67">
                        <w:t xml:space="preserve">  lock_sensor varchar(10),</w:t>
                      </w:r>
                    </w:p>
                    <w:p w14:paraId="2EBAF10A" w14:textId="77777777" w:rsidR="008D77EE" w:rsidRPr="00442C67" w:rsidRDefault="008D77EE" w:rsidP="008D77EE">
                      <w:r w:rsidRPr="00442C67">
                        <w:t xml:space="preserve">  door_sensor varchar(10),</w:t>
                      </w:r>
                    </w:p>
                    <w:p w14:paraId="54BDCB7F" w14:textId="77777777" w:rsidR="008D77EE" w:rsidRPr="00442C67" w:rsidRDefault="008D77EE" w:rsidP="008D77EE">
                      <w:r w:rsidRPr="00442C67">
                        <w:t xml:space="preserve">  house_id varchar(6) constraint c9 references House(house_id),</w:t>
                      </w:r>
                    </w:p>
                    <w:p w14:paraId="1034B030" w14:textId="77777777" w:rsidR="008D77EE" w:rsidRPr="00442C67" w:rsidRDefault="008D77EE" w:rsidP="008D77EE">
                      <w:r w:rsidRPr="00442C67">
                        <w:t xml:space="preserve">  acc_ctrl_manual varchar(10),</w:t>
                      </w:r>
                    </w:p>
                    <w:p w14:paraId="5057EE3D" w14:textId="77777777" w:rsidR="008D77EE" w:rsidRPr="00442C67" w:rsidRDefault="008D77EE" w:rsidP="008D77EE">
                      <w:r w:rsidRPr="00442C67">
                        <w:t xml:space="preserve">  sensor varchar2(10)</w:t>
                      </w:r>
                    </w:p>
                    <w:p w14:paraId="585B7AF7" w14:textId="77777777" w:rsidR="008D77EE" w:rsidRPr="00A85413" w:rsidRDefault="008D77EE" w:rsidP="008D77EE">
                      <w:r w:rsidRPr="00442C67">
                        <w:t>);</w:t>
                      </w:r>
                    </w:p>
                    <w:p w14:paraId="488949A5" w14:textId="77777777" w:rsidR="008D77EE" w:rsidRPr="00442C67" w:rsidRDefault="008D77EE" w:rsidP="008D77EE">
                      <w:r w:rsidRPr="00442C67">
                        <w:t>create table Service</w:t>
                      </w:r>
                    </w:p>
                    <w:p w14:paraId="55DB18B4" w14:textId="77777777" w:rsidR="008D77EE" w:rsidRPr="00442C67" w:rsidRDefault="008D77EE" w:rsidP="008D77EE">
                      <w:r w:rsidRPr="00442C67">
                        <w:t>(</w:t>
                      </w:r>
                    </w:p>
                    <w:p w14:paraId="514FA275" w14:textId="77777777" w:rsidR="008D77EE" w:rsidRPr="00442C67" w:rsidRDefault="008D77EE" w:rsidP="008D77EE">
                      <w:r w:rsidRPr="00442C67">
                        <w:t xml:space="preserve">  serv_id varchar(6) primary key,</w:t>
                      </w:r>
                    </w:p>
                    <w:p w14:paraId="77184003" w14:textId="77777777" w:rsidR="008D77EE" w:rsidRPr="00442C67" w:rsidRDefault="008D77EE" w:rsidP="008D77EE">
                      <w:r w:rsidRPr="00442C67">
                        <w:t xml:space="preserve">  serv_name char(20) not null,</w:t>
                      </w:r>
                    </w:p>
                    <w:p w14:paraId="785CA74D" w14:textId="77777777" w:rsidR="008D77EE" w:rsidRPr="00442C67" w:rsidRDefault="008D77EE" w:rsidP="008D77EE">
                      <w:r w:rsidRPr="00442C67">
                        <w:t xml:space="preserve">  cost number(10) check(cost&gt;0),</w:t>
                      </w:r>
                    </w:p>
                    <w:p w14:paraId="158B2AB0" w14:textId="77777777" w:rsidR="008D77EE" w:rsidRPr="00442C67" w:rsidRDefault="008D77EE" w:rsidP="008D77EE">
                      <w:r w:rsidRPr="00442C67">
                        <w:t xml:space="preserve">  provider_no number(10),</w:t>
                      </w:r>
                    </w:p>
                    <w:p w14:paraId="16F16334" w14:textId="77777777" w:rsidR="008D77EE" w:rsidRPr="00442C67" w:rsidRDefault="008D77EE" w:rsidP="008D77EE">
                      <w:r w:rsidRPr="00442C67">
                        <w:t xml:space="preserve">  duration varchar(10),</w:t>
                      </w:r>
                    </w:p>
                    <w:p w14:paraId="45777D62" w14:textId="77777777" w:rsidR="008D77EE" w:rsidRPr="00442C67" w:rsidRDefault="008D77EE" w:rsidP="008D77EE">
                      <w:r w:rsidRPr="00442C67">
                        <w:t xml:space="preserve">  ser_pro_id varchar(6) constraint c16 references Service_provider(ser_pro_id),</w:t>
                      </w:r>
                    </w:p>
                    <w:p w14:paraId="1411FAFC" w14:textId="77777777" w:rsidR="008D77EE" w:rsidRPr="00442C67" w:rsidRDefault="008D77EE" w:rsidP="008D77EE">
                      <w:r w:rsidRPr="00442C67">
                        <w:t xml:space="preserve">  house_id varchar(6) constraint c15 references House(house_id)</w:t>
                      </w:r>
                    </w:p>
                    <w:p w14:paraId="10D65BFC" w14:textId="77777777" w:rsidR="008D77EE" w:rsidRPr="00A85413" w:rsidRDefault="008D77EE" w:rsidP="008D77EE">
                      <w:r w:rsidRPr="00442C67">
                        <w:t>);</w:t>
                      </w:r>
                      <w:r w:rsidRPr="00A85413">
                        <w:t xml:space="preserve">  </w:t>
                      </w:r>
                    </w:p>
                    <w:p w14:paraId="0A937C23" w14:textId="77777777" w:rsidR="008D77EE" w:rsidRDefault="008D77EE"/>
                  </w:txbxContent>
                </v:textbox>
              </v:shape>
            </w:pict>
          </mc:Fallback>
        </mc:AlternateContent>
      </w:r>
    </w:p>
    <w:p w14:paraId="782462AB" w14:textId="77777777" w:rsidR="003F4C55" w:rsidRDefault="008D77EE" w:rsidP="00E4269E">
      <w:r>
        <w:rPr>
          <w:noProof/>
          <w:lang w:val="en-GB" w:eastAsia="en-GB"/>
        </w:rPr>
        <w:lastRenderedPageBreak/>
        <mc:AlternateContent>
          <mc:Choice Requires="wps">
            <w:drawing>
              <wp:anchor distT="0" distB="0" distL="114300" distR="114300" simplePos="0" relativeHeight="251662336" behindDoc="0" locked="0" layoutInCell="1" allowOverlap="1" wp14:anchorId="7DD424C4" wp14:editId="4E937B0C">
                <wp:simplePos x="0" y="0"/>
                <wp:positionH relativeFrom="column">
                  <wp:posOffset>30876</wp:posOffset>
                </wp:positionH>
                <wp:positionV relativeFrom="paragraph">
                  <wp:posOffset>-116378</wp:posOffset>
                </wp:positionV>
                <wp:extent cx="7327075" cy="10367158"/>
                <wp:effectExtent l="0" t="0" r="7620" b="0"/>
                <wp:wrapNone/>
                <wp:docPr id="19" name="Text Box 19"/>
                <wp:cNvGraphicFramePr/>
                <a:graphic xmlns:a="http://schemas.openxmlformats.org/drawingml/2006/main">
                  <a:graphicData uri="http://schemas.microsoft.com/office/word/2010/wordprocessingShape">
                    <wps:wsp>
                      <wps:cNvSpPr txBox="1"/>
                      <wps:spPr>
                        <a:xfrm>
                          <a:off x="0" y="0"/>
                          <a:ext cx="7327075" cy="1036715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DC69C04" w14:textId="77777777" w:rsidR="008D77EE" w:rsidRPr="00442C67" w:rsidRDefault="008D77EE" w:rsidP="008D77EE">
                            <w:r w:rsidRPr="00442C67">
                              <w:t>create table service_provider</w:t>
                            </w:r>
                          </w:p>
                          <w:p w14:paraId="575C2EF3" w14:textId="77777777" w:rsidR="008D77EE" w:rsidRPr="00442C67" w:rsidRDefault="008D77EE" w:rsidP="008D77EE">
                            <w:r w:rsidRPr="00442C67">
                              <w:t>(</w:t>
                            </w:r>
                          </w:p>
                          <w:p w14:paraId="068216E5" w14:textId="77777777" w:rsidR="008D77EE" w:rsidRPr="00442C67" w:rsidRDefault="008D77EE" w:rsidP="008D77EE">
                            <w:r w:rsidRPr="00442C67">
                              <w:t xml:space="preserve">  ser_pro_id varchar(6) primary key,</w:t>
                            </w:r>
                          </w:p>
                          <w:p w14:paraId="47B4F0E9" w14:textId="77777777" w:rsidR="008D77EE" w:rsidRPr="00442C67" w:rsidRDefault="008D77EE" w:rsidP="008D77EE">
                            <w:r w:rsidRPr="00442C67">
                              <w:t xml:space="preserve">  provider_name char(20) not null,</w:t>
                            </w:r>
                          </w:p>
                          <w:p w14:paraId="038AEA72" w14:textId="77777777" w:rsidR="008D77EE" w:rsidRPr="00442C67" w:rsidRDefault="008D77EE" w:rsidP="008D77EE">
                            <w:r w:rsidRPr="00442C67">
                              <w:t xml:space="preserve">  provider_no number(10),</w:t>
                            </w:r>
                          </w:p>
                          <w:p w14:paraId="0350DC0D" w14:textId="77777777" w:rsidR="008D77EE" w:rsidRPr="00442C67" w:rsidRDefault="008D77EE" w:rsidP="008D77EE">
                            <w:r w:rsidRPr="00442C67">
                              <w:t xml:space="preserve">  specilization varchar(30),</w:t>
                            </w:r>
                          </w:p>
                          <w:p w14:paraId="5016A0E2" w14:textId="77777777" w:rsidR="008D77EE" w:rsidRPr="00442C67" w:rsidRDefault="008D77EE" w:rsidP="008D77EE">
                            <w:r w:rsidRPr="00442C67">
                              <w:t xml:space="preserve">  expenses number(6) check(expenses!=0),</w:t>
                            </w:r>
                          </w:p>
                          <w:p w14:paraId="0F26E6DB" w14:textId="77777777" w:rsidR="008D77EE" w:rsidRPr="00442C67" w:rsidRDefault="008D77EE" w:rsidP="008D77EE">
                            <w:r w:rsidRPr="00442C67">
                              <w:t xml:space="preserve">  certification char(20)</w:t>
                            </w:r>
                          </w:p>
                          <w:p w14:paraId="6273277D" w14:textId="77777777" w:rsidR="008D77EE" w:rsidRPr="00A85413" w:rsidRDefault="008D77EE" w:rsidP="008D77EE">
                            <w:r w:rsidRPr="00442C67">
                              <w:t>);</w:t>
                            </w:r>
                          </w:p>
                          <w:p w14:paraId="76BECEA2" w14:textId="77777777" w:rsidR="008D77EE" w:rsidRPr="00442C67" w:rsidRDefault="008D77EE" w:rsidP="008D77EE">
                            <w:r w:rsidRPr="00442C67">
                              <w:t>create table House</w:t>
                            </w:r>
                          </w:p>
                          <w:p w14:paraId="110A1018" w14:textId="77777777" w:rsidR="008D77EE" w:rsidRPr="00442C67" w:rsidRDefault="008D77EE" w:rsidP="008D77EE">
                            <w:r w:rsidRPr="00442C67">
                              <w:t>(</w:t>
                            </w:r>
                          </w:p>
                          <w:p w14:paraId="4A182A48" w14:textId="77777777" w:rsidR="008D77EE" w:rsidRPr="00442C67" w:rsidRDefault="008D77EE" w:rsidP="008D77EE">
                            <w:r w:rsidRPr="00442C67">
                              <w:t xml:space="preserve">  house_id varchar(6) primary key,</w:t>
                            </w:r>
                          </w:p>
                          <w:p w14:paraId="1C1AE386" w14:textId="77777777" w:rsidR="008D77EE" w:rsidRPr="00442C67" w:rsidRDefault="008D77EE" w:rsidP="008D77EE">
                            <w:r w:rsidRPr="00442C67">
                              <w:t xml:space="preserve">  name char(20) not null,</w:t>
                            </w:r>
                          </w:p>
                          <w:p w14:paraId="4E975D93" w14:textId="77777777" w:rsidR="008D77EE" w:rsidRPr="00442C67" w:rsidRDefault="008D77EE" w:rsidP="008D77EE">
                            <w:r w:rsidRPr="00442C67">
                              <w:t xml:space="preserve">  add_house_no varchar(5),</w:t>
                            </w:r>
                          </w:p>
                          <w:p w14:paraId="1FEDBEB3" w14:textId="77777777" w:rsidR="008D77EE" w:rsidRPr="00442C67" w:rsidRDefault="008D77EE" w:rsidP="008D77EE">
                            <w:r w:rsidRPr="00442C67">
                              <w:t xml:space="preserve">  add_city char(15),</w:t>
                            </w:r>
                          </w:p>
                          <w:p w14:paraId="7EB99AE3" w14:textId="77777777" w:rsidR="008D77EE" w:rsidRPr="00442C67" w:rsidRDefault="008D77EE" w:rsidP="008D77EE">
                            <w:r w:rsidRPr="00442C67">
                              <w:t xml:space="preserve">  add_street varchar(20),</w:t>
                            </w:r>
                          </w:p>
                          <w:p w14:paraId="3177E9B5" w14:textId="77777777" w:rsidR="008D77EE" w:rsidRPr="00442C67" w:rsidRDefault="008D77EE" w:rsidP="008D77EE">
                            <w:r w:rsidRPr="00442C67">
                              <w:t xml:space="preserve">  add_pin number(6)</w:t>
                            </w:r>
                          </w:p>
                          <w:p w14:paraId="604D8651" w14:textId="77777777" w:rsidR="008D77EE" w:rsidRPr="00442C67" w:rsidRDefault="008D77EE" w:rsidP="008D77EE">
                            <w:r w:rsidRPr="00442C67">
                              <w:t>);</w:t>
                            </w:r>
                          </w:p>
                          <w:p w14:paraId="1926A8CB" w14:textId="77777777" w:rsidR="008D77EE" w:rsidRPr="00A85413" w:rsidRDefault="008D77EE" w:rsidP="008D77EE"/>
                          <w:p w14:paraId="7B2645A4" w14:textId="77777777" w:rsidR="008D77EE" w:rsidRPr="00442C67" w:rsidRDefault="008D77EE" w:rsidP="008D77EE">
                            <w:r w:rsidRPr="00442C67">
                              <w:t>create table Members</w:t>
                            </w:r>
                          </w:p>
                          <w:p w14:paraId="064A92E0" w14:textId="77777777" w:rsidR="008D77EE" w:rsidRPr="00442C67" w:rsidRDefault="008D77EE" w:rsidP="008D77EE">
                            <w:r w:rsidRPr="00442C67">
                              <w:t>(</w:t>
                            </w:r>
                          </w:p>
                          <w:p w14:paraId="75F15D3C" w14:textId="77777777" w:rsidR="008D77EE" w:rsidRPr="00442C67" w:rsidRDefault="008D77EE" w:rsidP="008D77EE">
                            <w:r w:rsidRPr="00442C67">
                              <w:t xml:space="preserve">  mem_id varchar(6) primary key,</w:t>
                            </w:r>
                          </w:p>
                          <w:p w14:paraId="4792BA09" w14:textId="77777777" w:rsidR="008D77EE" w:rsidRPr="00442C67" w:rsidRDefault="008D77EE" w:rsidP="008D77EE">
                            <w:r w:rsidRPr="00442C67">
                              <w:t xml:space="preserve">  mem_name char(10),</w:t>
                            </w:r>
                          </w:p>
                          <w:p w14:paraId="62F7D331" w14:textId="77777777" w:rsidR="008D77EE" w:rsidRPr="00442C67" w:rsidRDefault="008D77EE" w:rsidP="008D77EE">
                            <w:r w:rsidRPr="00442C67">
                              <w:t xml:space="preserve">  f_name char(10) not null,</w:t>
                            </w:r>
                          </w:p>
                          <w:p w14:paraId="586DFC87" w14:textId="77777777" w:rsidR="008D77EE" w:rsidRPr="00442C67" w:rsidRDefault="008D77EE" w:rsidP="008D77EE">
                            <w:r w:rsidRPr="00442C67">
                              <w:t xml:space="preserve">  l_name char(10) not null,</w:t>
                            </w:r>
                          </w:p>
                          <w:p w14:paraId="0E7DBF4E" w14:textId="77777777" w:rsidR="008D77EE" w:rsidRPr="00442C67" w:rsidRDefault="008D77EE" w:rsidP="008D77EE">
                            <w:r w:rsidRPr="00442C67">
                              <w:t xml:space="preserve">  m_name char(10) not null,</w:t>
                            </w:r>
                          </w:p>
                          <w:p w14:paraId="0920DB45" w14:textId="77777777" w:rsidR="008D77EE" w:rsidRPr="00442C67" w:rsidRDefault="008D77EE" w:rsidP="008D77EE">
                            <w:r w:rsidRPr="00442C67">
                              <w:t xml:space="preserve">  age number(3) not null,</w:t>
                            </w:r>
                          </w:p>
                          <w:p w14:paraId="4C88A7EE" w14:textId="77777777" w:rsidR="008D77EE" w:rsidRPr="00442C67" w:rsidRDefault="008D77EE" w:rsidP="008D77EE">
                            <w:r w:rsidRPr="00442C67">
                              <w:t xml:space="preserve">  DOB date,</w:t>
                            </w:r>
                          </w:p>
                          <w:p w14:paraId="319F2257" w14:textId="77777777" w:rsidR="008D77EE" w:rsidRPr="00442C67" w:rsidRDefault="008D77EE" w:rsidP="008D77EE">
                            <w:r w:rsidRPr="00442C67">
                              <w:t xml:space="preserve">  qualification varchar(20),</w:t>
                            </w:r>
                          </w:p>
                          <w:p w14:paraId="40F52505" w14:textId="77777777" w:rsidR="008D77EE" w:rsidRPr="00442C67" w:rsidRDefault="008D77EE" w:rsidP="008D77EE">
                            <w:r w:rsidRPr="00442C67">
                              <w:t xml:space="preserve">  email_id varchar(20),</w:t>
                            </w:r>
                          </w:p>
                          <w:p w14:paraId="1799FA40" w14:textId="77777777" w:rsidR="008D77EE" w:rsidRPr="00442C67" w:rsidRDefault="008D77EE" w:rsidP="008D77EE">
                            <w:r w:rsidRPr="00442C67">
                              <w:t xml:space="preserve">  contact_no number(10),</w:t>
                            </w:r>
                          </w:p>
                          <w:p w14:paraId="09221D07" w14:textId="77777777" w:rsidR="008D77EE" w:rsidRPr="00442C67" w:rsidRDefault="008D77EE" w:rsidP="008D77EE">
                            <w:r w:rsidRPr="00442C67">
                              <w:t xml:space="preserve">  gender char(6),</w:t>
                            </w:r>
                          </w:p>
                          <w:p w14:paraId="7CC05CB9" w14:textId="77777777" w:rsidR="008D77EE" w:rsidRPr="00442C67" w:rsidRDefault="008D77EE" w:rsidP="008D77EE">
                            <w:r w:rsidRPr="00442C67">
                              <w:t xml:space="preserve">  individual_exp varchar(10) </w:t>
                            </w:r>
                          </w:p>
                          <w:p w14:paraId="7AB21479" w14:textId="77777777" w:rsidR="008D77EE" w:rsidRPr="00A85413" w:rsidRDefault="008D77EE" w:rsidP="008D77EE">
                            <w:r w:rsidRPr="00442C67">
                              <w:t>);</w:t>
                            </w:r>
                          </w:p>
                          <w:p w14:paraId="1CC85C1F" w14:textId="77777777" w:rsidR="008D77EE" w:rsidRDefault="008D77EE"/>
                          <w:p w14:paraId="4D82D5F8" w14:textId="77777777" w:rsidR="008D77EE" w:rsidRDefault="008D77EE"/>
                          <w:p w14:paraId="2F577A97" w14:textId="77777777" w:rsidR="008D77EE" w:rsidRDefault="008D77EE"/>
                          <w:p w14:paraId="4A06B11F" w14:textId="77777777" w:rsidR="008D77EE" w:rsidRDefault="008D77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D424C4" id="Text Box 19" o:spid="_x0000_s1041" type="#_x0000_t202" style="position:absolute;margin-left:2.45pt;margin-top:-9.15pt;width:576.95pt;height:816.3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" fillcolor="white [3201]" stroked="f" strokeweight=".5pt">
                <v:textbox>
                  <w:txbxContent>
                    <w:p w14:paraId="4DC69C04" w14:textId="77777777" w:rsidR="008D77EE" w:rsidRPr="00442C67" w:rsidRDefault="008D77EE" w:rsidP="008D77EE">
                      <w:r w:rsidRPr="00442C67">
                        <w:t>create table service_provider</w:t>
                      </w:r>
                    </w:p>
                    <w:p w14:paraId="575C2EF3" w14:textId="77777777" w:rsidR="008D77EE" w:rsidRPr="00442C67" w:rsidRDefault="008D77EE" w:rsidP="008D77EE">
                      <w:r w:rsidRPr="00442C67">
                        <w:t>(</w:t>
                      </w:r>
                    </w:p>
                    <w:p w14:paraId="068216E5" w14:textId="77777777" w:rsidR="008D77EE" w:rsidRPr="00442C67" w:rsidRDefault="008D77EE" w:rsidP="008D77EE">
                      <w:r w:rsidRPr="00442C67">
                        <w:t xml:space="preserve">  ser_pro_id varchar(6) primary key,</w:t>
                      </w:r>
                    </w:p>
                    <w:p w14:paraId="47B4F0E9" w14:textId="77777777" w:rsidR="008D77EE" w:rsidRPr="00442C67" w:rsidRDefault="008D77EE" w:rsidP="008D77EE">
                      <w:r w:rsidRPr="00442C67">
                        <w:t xml:space="preserve">  provider_name char(20) not null,</w:t>
                      </w:r>
                    </w:p>
                    <w:p w14:paraId="038AEA72" w14:textId="77777777" w:rsidR="008D77EE" w:rsidRPr="00442C67" w:rsidRDefault="008D77EE" w:rsidP="008D77EE">
                      <w:r w:rsidRPr="00442C67">
                        <w:t xml:space="preserve">  provider_no number(10),</w:t>
                      </w:r>
                    </w:p>
                    <w:p w14:paraId="0350DC0D" w14:textId="77777777" w:rsidR="008D77EE" w:rsidRPr="00442C67" w:rsidRDefault="008D77EE" w:rsidP="008D77EE">
                      <w:r w:rsidRPr="00442C67">
                        <w:t xml:space="preserve">  specilization varchar(30),</w:t>
                      </w:r>
                    </w:p>
                    <w:p w14:paraId="5016A0E2" w14:textId="77777777" w:rsidR="008D77EE" w:rsidRPr="00442C67" w:rsidRDefault="008D77EE" w:rsidP="008D77EE">
                      <w:r w:rsidRPr="00442C67">
                        <w:t xml:space="preserve">  expenses number(6) check(expenses!=0),</w:t>
                      </w:r>
                    </w:p>
                    <w:p w14:paraId="0F26E6DB" w14:textId="77777777" w:rsidR="008D77EE" w:rsidRPr="00442C67" w:rsidRDefault="008D77EE" w:rsidP="008D77EE">
                      <w:r w:rsidRPr="00442C67">
                        <w:t xml:space="preserve">  certification char(20)</w:t>
                      </w:r>
                    </w:p>
                    <w:p w14:paraId="6273277D" w14:textId="77777777" w:rsidR="008D77EE" w:rsidRPr="00A85413" w:rsidRDefault="008D77EE" w:rsidP="008D77EE">
                      <w:r w:rsidRPr="00442C67">
                        <w:t>);</w:t>
                      </w:r>
                    </w:p>
                    <w:p w14:paraId="76BECEA2" w14:textId="77777777" w:rsidR="008D77EE" w:rsidRPr="00442C67" w:rsidRDefault="008D77EE" w:rsidP="008D77EE">
                      <w:r w:rsidRPr="00442C67">
                        <w:t>create table House</w:t>
                      </w:r>
                    </w:p>
                    <w:p w14:paraId="110A1018" w14:textId="77777777" w:rsidR="008D77EE" w:rsidRPr="00442C67" w:rsidRDefault="008D77EE" w:rsidP="008D77EE">
                      <w:r w:rsidRPr="00442C67">
                        <w:t>(</w:t>
                      </w:r>
                    </w:p>
                    <w:p w14:paraId="4A182A48" w14:textId="77777777" w:rsidR="008D77EE" w:rsidRPr="00442C67" w:rsidRDefault="008D77EE" w:rsidP="008D77EE">
                      <w:r w:rsidRPr="00442C67">
                        <w:t xml:space="preserve">  house_id varchar(6) primary key,</w:t>
                      </w:r>
                    </w:p>
                    <w:p w14:paraId="1C1AE386" w14:textId="77777777" w:rsidR="008D77EE" w:rsidRPr="00442C67" w:rsidRDefault="008D77EE" w:rsidP="008D77EE">
                      <w:r w:rsidRPr="00442C67">
                        <w:t xml:space="preserve">  name char(20) not null,</w:t>
                      </w:r>
                    </w:p>
                    <w:p w14:paraId="4E975D93" w14:textId="77777777" w:rsidR="008D77EE" w:rsidRPr="00442C67" w:rsidRDefault="008D77EE" w:rsidP="008D77EE">
                      <w:r w:rsidRPr="00442C67">
                        <w:t xml:space="preserve">  add_house_no varchar(5),</w:t>
                      </w:r>
                    </w:p>
                    <w:p w14:paraId="1FEDBEB3" w14:textId="77777777" w:rsidR="008D77EE" w:rsidRPr="00442C67" w:rsidRDefault="008D77EE" w:rsidP="008D77EE">
                      <w:r w:rsidRPr="00442C67">
                        <w:t xml:space="preserve">  add_city char(15),</w:t>
                      </w:r>
                    </w:p>
                    <w:p w14:paraId="7EB99AE3" w14:textId="77777777" w:rsidR="008D77EE" w:rsidRPr="00442C67" w:rsidRDefault="008D77EE" w:rsidP="008D77EE">
                      <w:r w:rsidRPr="00442C67">
                        <w:t xml:space="preserve">  add_street varchar(20),</w:t>
                      </w:r>
                    </w:p>
                    <w:p w14:paraId="3177E9B5" w14:textId="77777777" w:rsidR="008D77EE" w:rsidRPr="00442C67" w:rsidRDefault="008D77EE" w:rsidP="008D77EE">
                      <w:r w:rsidRPr="00442C67">
                        <w:t xml:space="preserve">  add_pin number(6)</w:t>
                      </w:r>
                    </w:p>
                    <w:p w14:paraId="604D8651" w14:textId="77777777" w:rsidR="008D77EE" w:rsidRPr="00442C67" w:rsidRDefault="008D77EE" w:rsidP="008D77EE">
                      <w:r w:rsidRPr="00442C67">
                        <w:t>);</w:t>
                      </w:r>
                    </w:p>
                    <w:p w14:paraId="1926A8CB" w14:textId="77777777" w:rsidR="008D77EE" w:rsidRPr="00A85413" w:rsidRDefault="008D77EE" w:rsidP="008D77EE"/>
                    <w:p w14:paraId="7B2645A4" w14:textId="77777777" w:rsidR="008D77EE" w:rsidRPr="00442C67" w:rsidRDefault="008D77EE" w:rsidP="008D77EE">
                      <w:r w:rsidRPr="00442C67">
                        <w:t>create table Members</w:t>
                      </w:r>
                    </w:p>
                    <w:p w14:paraId="064A92E0" w14:textId="77777777" w:rsidR="008D77EE" w:rsidRPr="00442C67" w:rsidRDefault="008D77EE" w:rsidP="008D77EE">
                      <w:r w:rsidRPr="00442C67">
                        <w:t>(</w:t>
                      </w:r>
                    </w:p>
                    <w:p w14:paraId="75F15D3C" w14:textId="77777777" w:rsidR="008D77EE" w:rsidRPr="00442C67" w:rsidRDefault="008D77EE" w:rsidP="008D77EE">
                      <w:r w:rsidRPr="00442C67">
                        <w:t xml:space="preserve">  mem_id varchar(6) primary key,</w:t>
                      </w:r>
                    </w:p>
                    <w:p w14:paraId="4792BA09" w14:textId="77777777" w:rsidR="008D77EE" w:rsidRPr="00442C67" w:rsidRDefault="008D77EE" w:rsidP="008D77EE">
                      <w:r w:rsidRPr="00442C67">
                        <w:t xml:space="preserve">  mem_name char(10),</w:t>
                      </w:r>
                    </w:p>
                    <w:p w14:paraId="62F7D331" w14:textId="77777777" w:rsidR="008D77EE" w:rsidRPr="00442C67" w:rsidRDefault="008D77EE" w:rsidP="008D77EE">
                      <w:r w:rsidRPr="00442C67">
                        <w:t xml:space="preserve">  f_name char(10) not null,</w:t>
                      </w:r>
                    </w:p>
                    <w:p w14:paraId="586DFC87" w14:textId="77777777" w:rsidR="008D77EE" w:rsidRPr="00442C67" w:rsidRDefault="008D77EE" w:rsidP="008D77EE">
                      <w:r w:rsidRPr="00442C67">
                        <w:t xml:space="preserve">  l_name char(10) not null,</w:t>
                      </w:r>
                    </w:p>
                    <w:p w14:paraId="0E7DBF4E" w14:textId="77777777" w:rsidR="008D77EE" w:rsidRPr="00442C67" w:rsidRDefault="008D77EE" w:rsidP="008D77EE">
                      <w:r w:rsidRPr="00442C67">
                        <w:t xml:space="preserve">  m_name char(10) not null,</w:t>
                      </w:r>
                    </w:p>
                    <w:p w14:paraId="0920DB45" w14:textId="77777777" w:rsidR="008D77EE" w:rsidRPr="00442C67" w:rsidRDefault="008D77EE" w:rsidP="008D77EE">
                      <w:r w:rsidRPr="00442C67">
                        <w:t xml:space="preserve">  age number(3) not null,</w:t>
                      </w:r>
                    </w:p>
                    <w:p w14:paraId="4C88A7EE" w14:textId="77777777" w:rsidR="008D77EE" w:rsidRPr="00442C67" w:rsidRDefault="008D77EE" w:rsidP="008D77EE">
                      <w:r w:rsidRPr="00442C67">
                        <w:t xml:space="preserve">  DOB date,</w:t>
                      </w:r>
                    </w:p>
                    <w:p w14:paraId="319F2257" w14:textId="77777777" w:rsidR="008D77EE" w:rsidRPr="00442C67" w:rsidRDefault="008D77EE" w:rsidP="008D77EE">
                      <w:r w:rsidRPr="00442C67">
                        <w:t xml:space="preserve">  qualification varchar(20),</w:t>
                      </w:r>
                    </w:p>
                    <w:p w14:paraId="40F52505" w14:textId="77777777" w:rsidR="008D77EE" w:rsidRPr="00442C67" w:rsidRDefault="008D77EE" w:rsidP="008D77EE">
                      <w:r w:rsidRPr="00442C67">
                        <w:t xml:space="preserve">  email_id varchar(20),</w:t>
                      </w:r>
                    </w:p>
                    <w:p w14:paraId="1799FA40" w14:textId="77777777" w:rsidR="008D77EE" w:rsidRPr="00442C67" w:rsidRDefault="008D77EE" w:rsidP="008D77EE">
                      <w:r w:rsidRPr="00442C67">
                        <w:t xml:space="preserve">  contact_no number(10),</w:t>
                      </w:r>
                    </w:p>
                    <w:p w14:paraId="09221D07" w14:textId="77777777" w:rsidR="008D77EE" w:rsidRPr="00442C67" w:rsidRDefault="008D77EE" w:rsidP="008D77EE">
                      <w:r w:rsidRPr="00442C67">
                        <w:t xml:space="preserve">  gender char(6),</w:t>
                      </w:r>
                    </w:p>
                    <w:p w14:paraId="7CC05CB9" w14:textId="77777777" w:rsidR="008D77EE" w:rsidRPr="00442C67" w:rsidRDefault="008D77EE" w:rsidP="008D77EE">
                      <w:r w:rsidRPr="00442C67">
                        <w:t xml:space="preserve">  individual_exp varchar(10) </w:t>
                      </w:r>
                    </w:p>
                    <w:p w14:paraId="7AB21479" w14:textId="77777777" w:rsidR="008D77EE" w:rsidRPr="00A85413" w:rsidRDefault="008D77EE" w:rsidP="008D77EE">
                      <w:r w:rsidRPr="00442C67">
                        <w:t>);</w:t>
                      </w:r>
                    </w:p>
                    <w:p w14:paraId="1CC85C1F" w14:textId="77777777" w:rsidR="008D77EE" w:rsidRDefault="008D77EE"/>
                    <w:p w14:paraId="4D82D5F8" w14:textId="77777777" w:rsidR="008D77EE" w:rsidRDefault="008D77EE"/>
                    <w:p w14:paraId="2F577A97" w14:textId="77777777" w:rsidR="008D77EE" w:rsidRDefault="008D77EE"/>
                    <w:p w14:paraId="4A06B11F" w14:textId="77777777" w:rsidR="008D77EE" w:rsidRDefault="008D77EE"/>
                  </w:txbxContent>
                </v:textbox>
              </v:shape>
            </w:pict>
          </mc:Fallback>
        </mc:AlternateContent>
      </w:r>
    </w:p>
    <w:p w14:paraId="26EA274B" w14:textId="77777777" w:rsidR="003F4C55" w:rsidRDefault="003F4C55"/>
    <w:p w14:paraId="7FF234BF" w14:textId="77777777" w:rsidR="003F4C55" w:rsidRDefault="003F4C55">
      <w:r>
        <w:t xml:space="preserve">    </w:t>
      </w:r>
    </w:p>
    <w:p w14:paraId="09DE6EB0" w14:textId="77777777" w:rsidR="003F4C55" w:rsidRDefault="003F4C55">
      <w:r>
        <w:t xml:space="preserve">       </w:t>
      </w:r>
      <w:r w:rsidR="000341FB">
        <w:t xml:space="preserve">            </w:t>
      </w:r>
    </w:p>
    <w:p w14:paraId="35490D9C" w14:textId="77777777" w:rsidR="003B6E14" w:rsidRDefault="003B6E14"/>
    <w:p w14:paraId="4E9BF1F0" w14:textId="77777777" w:rsidR="003B6E14" w:rsidRDefault="003B6E14">
      <w:r>
        <w:br w:type="page"/>
      </w:r>
    </w:p>
    <w:p w14:paraId="4F9D5CFA" w14:textId="77777777" w:rsidR="00AE0C36" w:rsidRDefault="00AE0C36">
      <w:r>
        <w:rPr>
          <w:noProof/>
          <w:lang w:val="en-GB" w:eastAsia="en-GB"/>
        </w:rPr>
        <w:lastRenderedPageBreak/>
        <mc:AlternateContent>
          <mc:Choice Requires="wps">
            <w:drawing>
              <wp:anchor distT="0" distB="0" distL="114300" distR="114300" simplePos="0" relativeHeight="251664384" behindDoc="0" locked="0" layoutInCell="1" allowOverlap="1" wp14:anchorId="0AE46157" wp14:editId="7677023F">
                <wp:simplePos x="0" y="0"/>
                <wp:positionH relativeFrom="column">
                  <wp:posOffset>7125</wp:posOffset>
                </wp:positionH>
                <wp:positionV relativeFrom="paragraph">
                  <wp:posOffset>-140129</wp:posOffset>
                </wp:positionV>
                <wp:extent cx="7315200" cy="9559637"/>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7315200" cy="95596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E076DF" w14:textId="77777777" w:rsidR="00AE0C36" w:rsidRPr="00442C67" w:rsidRDefault="00AE0C36" w:rsidP="00AE0C36">
                            <w:r w:rsidRPr="00442C67">
                              <w:t>create table Member_exp</w:t>
                            </w:r>
                          </w:p>
                          <w:p w14:paraId="693D0088" w14:textId="77777777" w:rsidR="00AE0C36" w:rsidRPr="00442C67" w:rsidRDefault="00AE0C36" w:rsidP="00AE0C36">
                            <w:r w:rsidRPr="00442C67">
                              <w:t>(</w:t>
                            </w:r>
                          </w:p>
                          <w:p w14:paraId="644A5219" w14:textId="77777777" w:rsidR="00AE0C36" w:rsidRPr="00442C67" w:rsidRDefault="00AE0C36" w:rsidP="00AE0C36">
                            <w:r w:rsidRPr="00442C67">
                              <w:t xml:space="preserve">  mem_exp_id varchar(6) primary key,</w:t>
                            </w:r>
                          </w:p>
                          <w:p w14:paraId="123C6A1E" w14:textId="77777777" w:rsidR="00AE0C36" w:rsidRPr="00442C67" w:rsidRDefault="00AE0C36" w:rsidP="00AE0C36">
                            <w:r w:rsidRPr="00442C67">
                              <w:t xml:space="preserve">  mem_id varchar(6) constraint c12 references members(mem_id),</w:t>
                            </w:r>
                          </w:p>
                          <w:p w14:paraId="32BFBCFE" w14:textId="77777777" w:rsidR="00AE0C36" w:rsidRPr="00442C67" w:rsidRDefault="00AE0C36" w:rsidP="00AE0C36">
                            <w:r w:rsidRPr="00442C67">
                              <w:t xml:space="preserve">  exp_id varchar(6) constraint c13 references Expenses(exp_id)</w:t>
                            </w:r>
                          </w:p>
                          <w:p w14:paraId="00C229AE" w14:textId="77777777" w:rsidR="00AE0C36" w:rsidRPr="00A85413" w:rsidRDefault="00AE0C36" w:rsidP="00AE0C36">
                            <w:r w:rsidRPr="00442C67">
                              <w:t>);</w:t>
                            </w:r>
                          </w:p>
                          <w:p w14:paraId="33C59DAD" w14:textId="77777777" w:rsidR="00AE0C36" w:rsidRDefault="00AE0C36" w:rsidP="00AE0C36"/>
                          <w:p w14:paraId="3F3EC8CB" w14:textId="77777777" w:rsidR="00AE0C36" w:rsidRPr="00442C67" w:rsidRDefault="00AE0C36" w:rsidP="00AE0C36">
                            <w:r w:rsidRPr="00442C67">
                              <w:t>create table Mem_doc_details</w:t>
                            </w:r>
                          </w:p>
                          <w:p w14:paraId="66A9FC02" w14:textId="77777777" w:rsidR="00AE0C36" w:rsidRPr="00442C67" w:rsidRDefault="00AE0C36" w:rsidP="00AE0C36">
                            <w:r w:rsidRPr="00442C67">
                              <w:t>(</w:t>
                            </w:r>
                          </w:p>
                          <w:p w14:paraId="2235BC3C" w14:textId="77777777" w:rsidR="00AE0C36" w:rsidRPr="00442C67" w:rsidRDefault="00AE0C36" w:rsidP="00AE0C36">
                            <w:r w:rsidRPr="00442C67">
                              <w:t xml:space="preserve">  mem_doc_id varchar(6) primary key,</w:t>
                            </w:r>
                          </w:p>
                          <w:p w14:paraId="028305AB" w14:textId="77777777" w:rsidR="00AE0C36" w:rsidRPr="00442C67" w:rsidRDefault="00AE0C36" w:rsidP="00AE0C36">
                            <w:r w:rsidRPr="00442C67">
                              <w:t xml:space="preserve">  mem_id varchar(6)constraint c11 references Members(mem_id),</w:t>
                            </w:r>
                          </w:p>
                          <w:p w14:paraId="777D299D" w14:textId="77777777" w:rsidR="00AE0C36" w:rsidRPr="00442C67" w:rsidRDefault="00AE0C36" w:rsidP="00AE0C36">
                            <w:r w:rsidRPr="00442C67">
                              <w:t xml:space="preserve">  doc_id varchar(6) constraint c10 references Document(doc_id) </w:t>
                            </w:r>
                          </w:p>
                          <w:p w14:paraId="17B26A98" w14:textId="77777777" w:rsidR="00AE0C36" w:rsidRDefault="00AE0C36" w:rsidP="00AE0C36">
                            <w:r w:rsidRPr="00442C67">
                              <w:t>);</w:t>
                            </w:r>
                            <w:r w:rsidRPr="00A85413">
                              <w:t xml:space="preserve">   </w:t>
                            </w:r>
                          </w:p>
                          <w:p w14:paraId="32B00BAE" w14:textId="77777777" w:rsidR="00AE0C36" w:rsidRDefault="00AE0C36" w:rsidP="00AE0C36"/>
                          <w:p w14:paraId="26BCF079" w14:textId="77777777" w:rsidR="00AE0C36" w:rsidRDefault="00AE0C36" w:rsidP="00AE0C36"/>
                          <w:p w14:paraId="396218C4" w14:textId="77777777" w:rsidR="00AE0C36" w:rsidRDefault="00AE0C36" w:rsidP="00AE0C36"/>
                          <w:p w14:paraId="035CE3A2" w14:textId="77777777" w:rsidR="00AE0C36" w:rsidRDefault="00AE0C36" w:rsidP="00AE0C36"/>
                          <w:p w14:paraId="1D957BD2" w14:textId="77777777" w:rsidR="00AE0C36" w:rsidRDefault="00AE0C36" w:rsidP="00AE0C36"/>
                          <w:p w14:paraId="0ABBE316" w14:textId="77777777" w:rsidR="00AE0C36" w:rsidRDefault="00AE0C36" w:rsidP="00AE0C36"/>
                          <w:p w14:paraId="65037485" w14:textId="77777777" w:rsidR="00AE0C36" w:rsidRDefault="00AE0C36" w:rsidP="00AE0C36"/>
                          <w:p w14:paraId="5099EEA1" w14:textId="77777777" w:rsidR="00AE0C36" w:rsidRDefault="00AE0C36" w:rsidP="00AE0C36"/>
                          <w:p w14:paraId="3C6467F0" w14:textId="77777777" w:rsidR="00AE0C36" w:rsidRDefault="00AE0C36" w:rsidP="00AE0C36"/>
                          <w:p w14:paraId="72F426AB" w14:textId="77777777" w:rsidR="00AE0C36" w:rsidRDefault="00AE0C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E46157" id="Text Box 21" o:spid="_x0000_s1042" type="#_x0000_t202" style="position:absolute;margin-left:.55pt;margin-top:-11.05pt;width:8in;height:752.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" fillcolor="white [3201]" stroked="f" strokeweight=".5pt">
                <v:textbox>
                  <w:txbxContent>
                    <w:p w14:paraId="27E076DF" w14:textId="77777777" w:rsidR="00AE0C36" w:rsidRPr="00442C67" w:rsidRDefault="00AE0C36" w:rsidP="00AE0C36">
                      <w:r w:rsidRPr="00442C67">
                        <w:t>create table Member_exp</w:t>
                      </w:r>
                    </w:p>
                    <w:p w14:paraId="693D0088" w14:textId="77777777" w:rsidR="00AE0C36" w:rsidRPr="00442C67" w:rsidRDefault="00AE0C36" w:rsidP="00AE0C36">
                      <w:r w:rsidRPr="00442C67">
                        <w:t>(</w:t>
                      </w:r>
                    </w:p>
                    <w:p w14:paraId="644A5219" w14:textId="77777777" w:rsidR="00AE0C36" w:rsidRPr="00442C67" w:rsidRDefault="00AE0C36" w:rsidP="00AE0C36">
                      <w:r w:rsidRPr="00442C67">
                        <w:t xml:space="preserve">  mem_exp_id varchar(6) primary key,</w:t>
                      </w:r>
                    </w:p>
                    <w:p w14:paraId="123C6A1E" w14:textId="77777777" w:rsidR="00AE0C36" w:rsidRPr="00442C67" w:rsidRDefault="00AE0C36" w:rsidP="00AE0C36">
                      <w:r w:rsidRPr="00442C67">
                        <w:t xml:space="preserve">  mem_id varchar(6) constraint c12 references members(mem_id),</w:t>
                      </w:r>
                    </w:p>
                    <w:p w14:paraId="32BFBCFE" w14:textId="77777777" w:rsidR="00AE0C36" w:rsidRPr="00442C67" w:rsidRDefault="00AE0C36" w:rsidP="00AE0C36">
                      <w:r w:rsidRPr="00442C67">
                        <w:t xml:space="preserve">  exp_id varchar(6) constraint c13 references Expenses(exp_id)</w:t>
                      </w:r>
                    </w:p>
                    <w:p w14:paraId="00C229AE" w14:textId="77777777" w:rsidR="00AE0C36" w:rsidRPr="00A85413" w:rsidRDefault="00AE0C36" w:rsidP="00AE0C36">
                      <w:r w:rsidRPr="00442C67">
                        <w:t>);</w:t>
                      </w:r>
                    </w:p>
                    <w:p w14:paraId="33C59DAD" w14:textId="77777777" w:rsidR="00AE0C36" w:rsidRDefault="00AE0C36" w:rsidP="00AE0C36"/>
                    <w:p w14:paraId="3F3EC8CB" w14:textId="77777777" w:rsidR="00AE0C36" w:rsidRPr="00442C67" w:rsidRDefault="00AE0C36" w:rsidP="00AE0C36">
                      <w:r w:rsidRPr="00442C67">
                        <w:t>create table Mem_doc_details</w:t>
                      </w:r>
                    </w:p>
                    <w:p w14:paraId="66A9FC02" w14:textId="77777777" w:rsidR="00AE0C36" w:rsidRPr="00442C67" w:rsidRDefault="00AE0C36" w:rsidP="00AE0C36">
                      <w:r w:rsidRPr="00442C67">
                        <w:t>(</w:t>
                      </w:r>
                    </w:p>
                    <w:p w14:paraId="2235BC3C" w14:textId="77777777" w:rsidR="00AE0C36" w:rsidRPr="00442C67" w:rsidRDefault="00AE0C36" w:rsidP="00AE0C36">
                      <w:r w:rsidRPr="00442C67">
                        <w:t xml:space="preserve">  mem_doc_id varchar(6) primary key,</w:t>
                      </w:r>
                    </w:p>
                    <w:p w14:paraId="028305AB" w14:textId="77777777" w:rsidR="00AE0C36" w:rsidRPr="00442C67" w:rsidRDefault="00AE0C36" w:rsidP="00AE0C36">
                      <w:r w:rsidRPr="00442C67">
                        <w:t xml:space="preserve">  mem_id varchar(6)constraint c11 references Members(mem_id),</w:t>
                      </w:r>
                    </w:p>
                    <w:p w14:paraId="777D299D" w14:textId="77777777" w:rsidR="00AE0C36" w:rsidRPr="00442C67" w:rsidRDefault="00AE0C36" w:rsidP="00AE0C36">
                      <w:r w:rsidRPr="00442C67">
                        <w:t xml:space="preserve">  doc_id varchar(6) constraint c10 references Document(doc_id) </w:t>
                      </w:r>
                    </w:p>
                    <w:p w14:paraId="17B26A98" w14:textId="77777777" w:rsidR="00AE0C36" w:rsidRDefault="00AE0C36" w:rsidP="00AE0C36">
                      <w:r w:rsidRPr="00442C67">
                        <w:t>);</w:t>
                      </w:r>
                      <w:r w:rsidRPr="00A85413">
                        <w:t xml:space="preserve">   </w:t>
                      </w:r>
                    </w:p>
                    <w:p w14:paraId="32B00BAE" w14:textId="77777777" w:rsidR="00AE0C36" w:rsidRDefault="00AE0C36" w:rsidP="00AE0C36"/>
                    <w:p w14:paraId="26BCF079" w14:textId="77777777" w:rsidR="00AE0C36" w:rsidRDefault="00AE0C36" w:rsidP="00AE0C36"/>
                    <w:p w14:paraId="396218C4" w14:textId="77777777" w:rsidR="00AE0C36" w:rsidRDefault="00AE0C36" w:rsidP="00AE0C36"/>
                    <w:p w14:paraId="035CE3A2" w14:textId="77777777" w:rsidR="00AE0C36" w:rsidRDefault="00AE0C36" w:rsidP="00AE0C36"/>
                    <w:p w14:paraId="1D957BD2" w14:textId="77777777" w:rsidR="00AE0C36" w:rsidRDefault="00AE0C36" w:rsidP="00AE0C36"/>
                    <w:p w14:paraId="0ABBE316" w14:textId="77777777" w:rsidR="00AE0C36" w:rsidRDefault="00AE0C36" w:rsidP="00AE0C36"/>
                    <w:p w14:paraId="65037485" w14:textId="77777777" w:rsidR="00AE0C36" w:rsidRDefault="00AE0C36" w:rsidP="00AE0C36"/>
                    <w:p w14:paraId="5099EEA1" w14:textId="77777777" w:rsidR="00AE0C36" w:rsidRDefault="00AE0C36" w:rsidP="00AE0C36"/>
                    <w:p w14:paraId="3C6467F0" w14:textId="77777777" w:rsidR="00AE0C36" w:rsidRDefault="00AE0C36" w:rsidP="00AE0C36"/>
                    <w:p w14:paraId="72F426AB" w14:textId="77777777" w:rsidR="00AE0C36" w:rsidRDefault="00AE0C36"/>
                  </w:txbxContent>
                </v:textbox>
              </v:shape>
            </w:pict>
          </mc:Fallback>
        </mc:AlternateContent>
      </w:r>
    </w:p>
    <w:p w14:paraId="6304C606" w14:textId="77777777" w:rsidR="00AE0C36" w:rsidRDefault="00AE0C36">
      <w:r>
        <w:br w:type="page"/>
      </w:r>
    </w:p>
    <w:p w14:paraId="492DC0E7" w14:textId="77777777" w:rsidR="00D95E9C" w:rsidRDefault="00D95E9C">
      <w:r>
        <w:rPr>
          <w:noProof/>
          <w:lang w:val="en-GB" w:eastAsia="en-GB"/>
        </w:rPr>
        <w:lastRenderedPageBreak/>
        <mc:AlternateContent>
          <mc:Choice Requires="wps">
            <w:drawing>
              <wp:anchor distT="0" distB="0" distL="114300" distR="114300" simplePos="0" relativeHeight="251665408" behindDoc="0" locked="0" layoutInCell="1" allowOverlap="1" wp14:anchorId="4E9E1B34" wp14:editId="22867E85">
                <wp:simplePos x="0" y="0"/>
                <wp:positionH relativeFrom="column">
                  <wp:posOffset>78377</wp:posOffset>
                </wp:positionH>
                <wp:positionV relativeFrom="paragraph">
                  <wp:posOffset>-68877</wp:posOffset>
                </wp:positionV>
                <wp:extent cx="7172696" cy="9452759"/>
                <wp:effectExtent l="0" t="0" r="9525" b="0"/>
                <wp:wrapNone/>
                <wp:docPr id="25" name="Text Box 25"/>
                <wp:cNvGraphicFramePr/>
                <a:graphic xmlns:a="http://schemas.openxmlformats.org/drawingml/2006/main">
                  <a:graphicData uri="http://schemas.microsoft.com/office/word/2010/wordprocessingShape">
                    <wps:wsp>
                      <wps:cNvSpPr txBox="1"/>
                      <wps:spPr>
                        <a:xfrm>
                          <a:off x="0" y="0"/>
                          <a:ext cx="7172696" cy="94527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FBDF69C" w14:textId="77777777" w:rsidR="008A1F5F" w:rsidRPr="008A1F5F" w:rsidRDefault="008A1F5F" w:rsidP="00D95E9C">
                            <w:pPr>
                              <w:rPr>
                                <w:b/>
                                <w:sz w:val="28"/>
                              </w:rPr>
                            </w:pPr>
                            <w:r w:rsidRPr="008A1F5F">
                              <w:rPr>
                                <w:b/>
                                <w:sz w:val="28"/>
                              </w:rPr>
                              <w:t>INSERTION OF VALUES IN SCHEMAS</w:t>
                            </w:r>
                          </w:p>
                          <w:p w14:paraId="05AA75D3" w14:textId="77777777" w:rsidR="00D95E9C" w:rsidRDefault="00D95E9C" w:rsidP="00D95E9C">
                            <w:r>
                              <w:t>ROLES</w:t>
                            </w:r>
                          </w:p>
                          <w:p w14:paraId="7776C723" w14:textId="77777777" w:rsidR="00D95E9C" w:rsidRDefault="00D95E9C" w:rsidP="00D95E9C">
                            <w:r w:rsidRPr="0095306D">
                              <w:rPr>
                                <w:noProof/>
                                <w:sz w:val="32"/>
                                <w:szCs w:val="32"/>
                                <w:lang w:val="en-GB" w:eastAsia="en-GB"/>
                              </w:rPr>
                              <w:drawing>
                                <wp:inline distT="0" distB="0" distL="0" distR="0" wp14:anchorId="1D157B71" wp14:editId="5C2D6F0C">
                                  <wp:extent cx="4645918" cy="1603169"/>
                                  <wp:effectExtent l="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1812" name=""/>
                                          <pic:cNvPicPr/>
                                        </pic:nvPicPr>
                                        <pic:blipFill>
                                          <a:blip r:embed="rId10"/>
                                          <a:stretch>
                                            <a:fillRect/>
                                          </a:stretch>
                                        </pic:blipFill>
                                        <pic:spPr>
                                          <a:xfrm>
                                            <a:off x="0" y="0"/>
                                            <a:ext cx="4657090" cy="1607024"/>
                                          </a:xfrm>
                                          <a:prstGeom prst="rect">
                                            <a:avLst/>
                                          </a:prstGeom>
                                        </pic:spPr>
                                      </pic:pic>
                                    </a:graphicData>
                                  </a:graphic>
                                </wp:inline>
                              </w:drawing>
                            </w:r>
                          </w:p>
                          <w:p w14:paraId="22C27F5B" w14:textId="77777777" w:rsidR="00D95E9C" w:rsidRDefault="00D95E9C" w:rsidP="00D95E9C">
                            <w:r>
                              <w:t>INCOME</w:t>
                            </w:r>
                          </w:p>
                          <w:p w14:paraId="1A9C806E" w14:textId="77777777" w:rsidR="00D95E9C" w:rsidRDefault="00D95E9C" w:rsidP="00D95E9C">
                            <w:r w:rsidRPr="0095306D">
                              <w:rPr>
                                <w:noProof/>
                                <w:sz w:val="32"/>
                                <w:szCs w:val="32"/>
                                <w:lang w:val="en-GB" w:eastAsia="en-GB"/>
                              </w:rPr>
                              <w:drawing>
                                <wp:inline distT="0" distB="0" distL="0" distR="0" wp14:anchorId="560A06C2" wp14:editId="59B233CA">
                                  <wp:extent cx="5652654" cy="1421626"/>
                                  <wp:effectExtent l="0" t="0" r="5715" b="762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5388" name=""/>
                                          <pic:cNvPicPr/>
                                        </pic:nvPicPr>
                                        <pic:blipFill>
                                          <a:blip r:embed="rId11"/>
                                          <a:stretch>
                                            <a:fillRect/>
                                          </a:stretch>
                                        </pic:blipFill>
                                        <pic:spPr>
                                          <a:xfrm>
                                            <a:off x="0" y="0"/>
                                            <a:ext cx="5684904" cy="1429737"/>
                                          </a:xfrm>
                                          <a:prstGeom prst="rect">
                                            <a:avLst/>
                                          </a:prstGeom>
                                        </pic:spPr>
                                      </pic:pic>
                                    </a:graphicData>
                                  </a:graphic>
                                </wp:inline>
                              </w:drawing>
                            </w:r>
                          </w:p>
                          <w:p w14:paraId="00F7C28C" w14:textId="77777777" w:rsidR="00D95E9C" w:rsidRDefault="00D95E9C" w:rsidP="00D95E9C">
                            <w:r>
                              <w:t>DOCUMENTS</w:t>
                            </w:r>
                          </w:p>
                          <w:p w14:paraId="3BEF2C62" w14:textId="77777777" w:rsidR="00D95E9C" w:rsidRDefault="00D95E9C" w:rsidP="00D95E9C">
                            <w:r w:rsidRPr="0095306D">
                              <w:rPr>
                                <w:noProof/>
                                <w:sz w:val="32"/>
                                <w:szCs w:val="32"/>
                                <w:lang w:val="en-GB" w:eastAsia="en-GB"/>
                              </w:rPr>
                              <w:drawing>
                                <wp:inline distT="0" distB="0" distL="0" distR="0" wp14:anchorId="2479BB21" wp14:editId="6D0CA64B">
                                  <wp:extent cx="6699168" cy="1056904"/>
                                  <wp:effectExtent l="0" t="0" r="698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898" name=""/>
                                          <pic:cNvPicPr/>
                                        </pic:nvPicPr>
                                        <pic:blipFill>
                                          <a:blip r:embed="rId12"/>
                                          <a:stretch>
                                            <a:fillRect/>
                                          </a:stretch>
                                        </pic:blipFill>
                                        <pic:spPr>
                                          <a:xfrm>
                                            <a:off x="0" y="0"/>
                                            <a:ext cx="6710453" cy="1058684"/>
                                          </a:xfrm>
                                          <a:prstGeom prst="rect">
                                            <a:avLst/>
                                          </a:prstGeom>
                                        </pic:spPr>
                                      </pic:pic>
                                    </a:graphicData>
                                  </a:graphic>
                                </wp:inline>
                              </w:drawing>
                            </w:r>
                          </w:p>
                          <w:p w14:paraId="618675EE" w14:textId="77777777" w:rsidR="00D95E9C" w:rsidRDefault="00D95E9C" w:rsidP="00D95E9C">
                            <w:r>
                              <w:t xml:space="preserve">INVENTORY </w:t>
                            </w:r>
                          </w:p>
                          <w:p w14:paraId="7E6717F4" w14:textId="77777777" w:rsidR="00D95E9C" w:rsidRDefault="00D95E9C" w:rsidP="00D95E9C">
                            <w:r w:rsidRPr="0095306D">
                              <w:rPr>
                                <w:noProof/>
                                <w:sz w:val="32"/>
                                <w:szCs w:val="32"/>
                                <w:lang w:val="en-GB" w:eastAsia="en-GB"/>
                              </w:rPr>
                              <w:drawing>
                                <wp:inline distT="0" distB="0" distL="0" distR="0" wp14:anchorId="19548C20" wp14:editId="5B906B49">
                                  <wp:extent cx="6569153" cy="1425039"/>
                                  <wp:effectExtent l="0" t="0" r="3175" b="38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52754" name=""/>
                                          <pic:cNvPicPr/>
                                        </pic:nvPicPr>
                                        <pic:blipFill>
                                          <a:blip r:embed="rId13"/>
                                          <a:stretch>
                                            <a:fillRect/>
                                          </a:stretch>
                                        </pic:blipFill>
                                        <pic:spPr>
                                          <a:xfrm>
                                            <a:off x="0" y="0"/>
                                            <a:ext cx="6578442" cy="1427054"/>
                                          </a:xfrm>
                                          <a:prstGeom prst="rect">
                                            <a:avLst/>
                                          </a:prstGeom>
                                        </pic:spPr>
                                      </pic:pic>
                                    </a:graphicData>
                                  </a:graphic>
                                </wp:inline>
                              </w:drawing>
                            </w:r>
                          </w:p>
                          <w:p w14:paraId="540EEC71" w14:textId="77777777" w:rsidR="00D95E9C" w:rsidRDefault="00D95E9C" w:rsidP="00D95E9C">
                            <w:r>
                              <w:t>BUDGET</w:t>
                            </w:r>
                          </w:p>
                          <w:p w14:paraId="5B918E2E" w14:textId="77777777" w:rsidR="00D95E9C" w:rsidRDefault="00D95E9C" w:rsidP="00D95E9C">
                            <w:r w:rsidRPr="0095306D">
                              <w:rPr>
                                <w:noProof/>
                                <w:sz w:val="32"/>
                                <w:szCs w:val="32"/>
                                <w:lang w:val="en-GB" w:eastAsia="en-GB"/>
                              </w:rPr>
                              <w:drawing>
                                <wp:inline distT="0" distB="0" distL="0" distR="0" wp14:anchorId="4E70AA2F" wp14:editId="533D9EAC">
                                  <wp:extent cx="6567412" cy="1923802"/>
                                  <wp:effectExtent l="0" t="0" r="5080"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9629" name=""/>
                                          <pic:cNvPicPr/>
                                        </pic:nvPicPr>
                                        <pic:blipFill>
                                          <a:blip r:embed="rId14"/>
                                          <a:stretch>
                                            <a:fillRect/>
                                          </a:stretch>
                                        </pic:blipFill>
                                        <pic:spPr>
                                          <a:xfrm>
                                            <a:off x="0" y="0"/>
                                            <a:ext cx="6597531" cy="1932625"/>
                                          </a:xfrm>
                                          <a:prstGeom prst="rect">
                                            <a:avLst/>
                                          </a:prstGeom>
                                        </pic:spPr>
                                      </pic:pic>
                                    </a:graphicData>
                                  </a:graphic>
                                </wp:inline>
                              </w:drawing>
                            </w:r>
                          </w:p>
                          <w:p w14:paraId="7A086076" w14:textId="77777777" w:rsidR="00D95E9C" w:rsidRDefault="00D95E9C" w:rsidP="00D95E9C"/>
                          <w:p w14:paraId="2E698255" w14:textId="77777777" w:rsidR="00D95E9C" w:rsidRDefault="00D95E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E1B34" id="Text Box 25" o:spid="_x0000_s1043" type="#_x0000_t202" style="position:absolute;margin-left:6.15pt;margin-top:-5.4pt;width:564.8pt;height:744.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" fillcolor="white [3201]" stroked="f" strokeweight=".5pt">
                <v:textbox>
                  <w:txbxContent>
                    <w:p w14:paraId="0FBDF69C" w14:textId="77777777" w:rsidR="008A1F5F" w:rsidRPr="008A1F5F" w:rsidRDefault="008A1F5F" w:rsidP="00D95E9C">
                      <w:pPr>
                        <w:rPr>
                          <w:b/>
                          <w:sz w:val="28"/>
                        </w:rPr>
                      </w:pPr>
                      <w:r w:rsidRPr="008A1F5F">
                        <w:rPr>
                          <w:b/>
                          <w:sz w:val="28"/>
                        </w:rPr>
                        <w:t>INSERTION OF VALUES IN SCHEMAS</w:t>
                      </w:r>
                    </w:p>
                    <w:p w14:paraId="05AA75D3" w14:textId="77777777" w:rsidR="00D95E9C" w:rsidRDefault="00D95E9C" w:rsidP="00D95E9C">
                      <w:r>
                        <w:t>ROLES</w:t>
                      </w:r>
                    </w:p>
                    <w:p w14:paraId="7776C723" w14:textId="77777777" w:rsidR="00D95E9C" w:rsidRDefault="00D95E9C" w:rsidP="00D95E9C">
                      <w:r w:rsidRPr="0095306D">
                        <w:rPr>
                          <w:noProof/>
                          <w:sz w:val="32"/>
                          <w:szCs w:val="32"/>
                          <w:lang w:val="en-GB" w:eastAsia="en-GB"/>
                        </w:rPr>
                        <w:drawing>
                          <wp:inline distT="0" distB="0" distL="0" distR="0" wp14:anchorId="1D157B71" wp14:editId="5C2D6F0C">
                            <wp:extent cx="4645918" cy="1603169"/>
                            <wp:effectExtent l="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1812" name=""/>
                                    <pic:cNvPicPr/>
                                  </pic:nvPicPr>
                                  <pic:blipFill>
                                    <a:blip r:embed="rId15"/>
                                    <a:stretch>
                                      <a:fillRect/>
                                    </a:stretch>
                                  </pic:blipFill>
                                  <pic:spPr>
                                    <a:xfrm>
                                      <a:off x="0" y="0"/>
                                      <a:ext cx="4657090" cy="1607024"/>
                                    </a:xfrm>
                                    <a:prstGeom prst="rect">
                                      <a:avLst/>
                                    </a:prstGeom>
                                  </pic:spPr>
                                </pic:pic>
                              </a:graphicData>
                            </a:graphic>
                          </wp:inline>
                        </w:drawing>
                      </w:r>
                    </w:p>
                    <w:p w14:paraId="22C27F5B" w14:textId="77777777" w:rsidR="00D95E9C" w:rsidRDefault="00D95E9C" w:rsidP="00D95E9C">
                      <w:r>
                        <w:t>INCOME</w:t>
                      </w:r>
                    </w:p>
                    <w:p w14:paraId="1A9C806E" w14:textId="77777777" w:rsidR="00D95E9C" w:rsidRDefault="00D95E9C" w:rsidP="00D95E9C">
                      <w:r w:rsidRPr="0095306D">
                        <w:rPr>
                          <w:noProof/>
                          <w:sz w:val="32"/>
                          <w:szCs w:val="32"/>
                          <w:lang w:val="en-GB" w:eastAsia="en-GB"/>
                        </w:rPr>
                        <w:drawing>
                          <wp:inline distT="0" distB="0" distL="0" distR="0" wp14:anchorId="560A06C2" wp14:editId="59B233CA">
                            <wp:extent cx="5652654" cy="1421626"/>
                            <wp:effectExtent l="0" t="0" r="5715" b="762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5388" name=""/>
                                    <pic:cNvPicPr/>
                                  </pic:nvPicPr>
                                  <pic:blipFill>
                                    <a:blip r:embed="rId16"/>
                                    <a:stretch>
                                      <a:fillRect/>
                                    </a:stretch>
                                  </pic:blipFill>
                                  <pic:spPr>
                                    <a:xfrm>
                                      <a:off x="0" y="0"/>
                                      <a:ext cx="5684904" cy="1429737"/>
                                    </a:xfrm>
                                    <a:prstGeom prst="rect">
                                      <a:avLst/>
                                    </a:prstGeom>
                                  </pic:spPr>
                                </pic:pic>
                              </a:graphicData>
                            </a:graphic>
                          </wp:inline>
                        </w:drawing>
                      </w:r>
                    </w:p>
                    <w:p w14:paraId="00F7C28C" w14:textId="77777777" w:rsidR="00D95E9C" w:rsidRDefault="00D95E9C" w:rsidP="00D95E9C">
                      <w:r>
                        <w:t>DOCUMENTS</w:t>
                      </w:r>
                    </w:p>
                    <w:p w14:paraId="3BEF2C62" w14:textId="77777777" w:rsidR="00D95E9C" w:rsidRDefault="00D95E9C" w:rsidP="00D95E9C">
                      <w:r w:rsidRPr="0095306D">
                        <w:rPr>
                          <w:noProof/>
                          <w:sz w:val="32"/>
                          <w:szCs w:val="32"/>
                          <w:lang w:val="en-GB" w:eastAsia="en-GB"/>
                        </w:rPr>
                        <w:drawing>
                          <wp:inline distT="0" distB="0" distL="0" distR="0" wp14:anchorId="2479BB21" wp14:editId="6D0CA64B">
                            <wp:extent cx="6699168" cy="1056904"/>
                            <wp:effectExtent l="0" t="0" r="6985"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63898" name=""/>
                                    <pic:cNvPicPr/>
                                  </pic:nvPicPr>
                                  <pic:blipFill>
                                    <a:blip r:embed="rId17"/>
                                    <a:stretch>
                                      <a:fillRect/>
                                    </a:stretch>
                                  </pic:blipFill>
                                  <pic:spPr>
                                    <a:xfrm>
                                      <a:off x="0" y="0"/>
                                      <a:ext cx="6710453" cy="1058684"/>
                                    </a:xfrm>
                                    <a:prstGeom prst="rect">
                                      <a:avLst/>
                                    </a:prstGeom>
                                  </pic:spPr>
                                </pic:pic>
                              </a:graphicData>
                            </a:graphic>
                          </wp:inline>
                        </w:drawing>
                      </w:r>
                    </w:p>
                    <w:p w14:paraId="618675EE" w14:textId="77777777" w:rsidR="00D95E9C" w:rsidRDefault="00D95E9C" w:rsidP="00D95E9C">
                      <w:r>
                        <w:t xml:space="preserve">INVENTORY </w:t>
                      </w:r>
                    </w:p>
                    <w:p w14:paraId="7E6717F4" w14:textId="77777777" w:rsidR="00D95E9C" w:rsidRDefault="00D95E9C" w:rsidP="00D95E9C">
                      <w:r w:rsidRPr="0095306D">
                        <w:rPr>
                          <w:noProof/>
                          <w:sz w:val="32"/>
                          <w:szCs w:val="32"/>
                          <w:lang w:val="en-GB" w:eastAsia="en-GB"/>
                        </w:rPr>
                        <w:drawing>
                          <wp:inline distT="0" distB="0" distL="0" distR="0" wp14:anchorId="19548C20" wp14:editId="5B906B49">
                            <wp:extent cx="6569153" cy="1425039"/>
                            <wp:effectExtent l="0" t="0" r="3175" b="38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52754" name=""/>
                                    <pic:cNvPicPr/>
                                  </pic:nvPicPr>
                                  <pic:blipFill>
                                    <a:blip r:embed="rId18"/>
                                    <a:stretch>
                                      <a:fillRect/>
                                    </a:stretch>
                                  </pic:blipFill>
                                  <pic:spPr>
                                    <a:xfrm>
                                      <a:off x="0" y="0"/>
                                      <a:ext cx="6578442" cy="1427054"/>
                                    </a:xfrm>
                                    <a:prstGeom prst="rect">
                                      <a:avLst/>
                                    </a:prstGeom>
                                  </pic:spPr>
                                </pic:pic>
                              </a:graphicData>
                            </a:graphic>
                          </wp:inline>
                        </w:drawing>
                      </w:r>
                    </w:p>
                    <w:p w14:paraId="540EEC71" w14:textId="77777777" w:rsidR="00D95E9C" w:rsidRDefault="00D95E9C" w:rsidP="00D95E9C">
                      <w:r>
                        <w:t>BUDGET</w:t>
                      </w:r>
                    </w:p>
                    <w:p w14:paraId="5B918E2E" w14:textId="77777777" w:rsidR="00D95E9C" w:rsidRDefault="00D95E9C" w:rsidP="00D95E9C">
                      <w:r w:rsidRPr="0095306D">
                        <w:rPr>
                          <w:noProof/>
                          <w:sz w:val="32"/>
                          <w:szCs w:val="32"/>
                          <w:lang w:val="en-GB" w:eastAsia="en-GB"/>
                        </w:rPr>
                        <w:drawing>
                          <wp:inline distT="0" distB="0" distL="0" distR="0" wp14:anchorId="4E70AA2F" wp14:editId="533D9EAC">
                            <wp:extent cx="6567412" cy="1923802"/>
                            <wp:effectExtent l="0" t="0" r="5080" b="63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9629" name=""/>
                                    <pic:cNvPicPr/>
                                  </pic:nvPicPr>
                                  <pic:blipFill>
                                    <a:blip r:embed="rId19"/>
                                    <a:stretch>
                                      <a:fillRect/>
                                    </a:stretch>
                                  </pic:blipFill>
                                  <pic:spPr>
                                    <a:xfrm>
                                      <a:off x="0" y="0"/>
                                      <a:ext cx="6597531" cy="1932625"/>
                                    </a:xfrm>
                                    <a:prstGeom prst="rect">
                                      <a:avLst/>
                                    </a:prstGeom>
                                  </pic:spPr>
                                </pic:pic>
                              </a:graphicData>
                            </a:graphic>
                          </wp:inline>
                        </w:drawing>
                      </w:r>
                    </w:p>
                    <w:p w14:paraId="7A086076" w14:textId="77777777" w:rsidR="00D95E9C" w:rsidRDefault="00D95E9C" w:rsidP="00D95E9C"/>
                    <w:p w14:paraId="2E698255" w14:textId="77777777" w:rsidR="00D95E9C" w:rsidRDefault="00D95E9C"/>
                  </w:txbxContent>
                </v:textbox>
              </v:shape>
            </w:pict>
          </mc:Fallback>
        </mc:AlternateContent>
      </w:r>
    </w:p>
    <w:p w14:paraId="7B4E26E5" w14:textId="77777777" w:rsidR="00D95E9C" w:rsidRDefault="00D95E9C">
      <w:r>
        <w:br w:type="page"/>
      </w:r>
    </w:p>
    <w:p w14:paraId="00371C40" w14:textId="77777777" w:rsidR="00D6689B" w:rsidRDefault="00D6689B">
      <w:r>
        <w:rPr>
          <w:noProof/>
          <w:lang w:val="en-GB" w:eastAsia="en-GB"/>
        </w:rPr>
        <w:lastRenderedPageBreak/>
        <mc:AlternateContent>
          <mc:Choice Requires="wps">
            <w:drawing>
              <wp:anchor distT="0" distB="0" distL="114300" distR="114300" simplePos="0" relativeHeight="251666432" behindDoc="0" locked="0" layoutInCell="1" allowOverlap="1" wp14:anchorId="1CB08BFC" wp14:editId="3BF709F4">
                <wp:simplePos x="0" y="0"/>
                <wp:positionH relativeFrom="column">
                  <wp:posOffset>54626</wp:posOffset>
                </wp:positionH>
                <wp:positionV relativeFrom="paragraph">
                  <wp:posOffset>-140129</wp:posOffset>
                </wp:positionV>
                <wp:extent cx="7232073" cy="9547761"/>
                <wp:effectExtent l="0" t="0" r="6985" b="0"/>
                <wp:wrapNone/>
                <wp:docPr id="31" name="Text Box 31"/>
                <wp:cNvGraphicFramePr/>
                <a:graphic xmlns:a="http://schemas.openxmlformats.org/drawingml/2006/main">
                  <a:graphicData uri="http://schemas.microsoft.com/office/word/2010/wordprocessingShape">
                    <wps:wsp>
                      <wps:cNvSpPr txBox="1"/>
                      <wps:spPr>
                        <a:xfrm>
                          <a:off x="0" y="0"/>
                          <a:ext cx="7232073" cy="954776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04BA78" w14:textId="77777777" w:rsidR="00D6689B" w:rsidRPr="00D95E9C" w:rsidRDefault="00D6689B" w:rsidP="00D6689B">
                            <w:pPr>
                              <w:rPr>
                                <w:sz w:val="32"/>
                                <w:szCs w:val="32"/>
                              </w:rPr>
                            </w:pPr>
                            <w:r w:rsidRPr="00D95E9C">
                              <w:rPr>
                                <w:sz w:val="32"/>
                                <w:szCs w:val="32"/>
                              </w:rPr>
                              <w:t>security</w:t>
                            </w:r>
                          </w:p>
                          <w:p w14:paraId="37723E5F" w14:textId="77777777" w:rsidR="00D6689B" w:rsidRPr="00D95E9C" w:rsidRDefault="00D6689B" w:rsidP="00D6689B">
                            <w:pPr>
                              <w:rPr>
                                <w:sz w:val="32"/>
                                <w:szCs w:val="32"/>
                              </w:rPr>
                            </w:pPr>
                            <w:r w:rsidRPr="0095306D">
                              <w:rPr>
                                <w:noProof/>
                                <w:lang w:val="en-GB" w:eastAsia="en-GB"/>
                              </w:rPr>
                              <w:drawing>
                                <wp:inline distT="0" distB="0" distL="0" distR="0" wp14:anchorId="7DFCFEE7" wp14:editId="6DCBDCA0">
                                  <wp:extent cx="6751012" cy="1175657"/>
                                  <wp:effectExtent l="0" t="0" r="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9828" name=""/>
                                          <pic:cNvPicPr/>
                                        </pic:nvPicPr>
                                        <pic:blipFill rotWithShape="1">
                                          <a:blip r:embed="rId20"/>
                                          <a:srcRect r="6669"/>
                                          <a:stretch/>
                                        </pic:blipFill>
                                        <pic:spPr bwMode="auto">
                                          <a:xfrm>
                                            <a:off x="0" y="0"/>
                                            <a:ext cx="6774188" cy="1179693"/>
                                          </a:xfrm>
                                          <a:prstGeom prst="rect">
                                            <a:avLst/>
                                          </a:prstGeom>
                                          <a:ln>
                                            <a:noFill/>
                                          </a:ln>
                                          <a:extLst>
                                            <a:ext uri="{53640926-AAD7-44D8-BBD7-CCE9431645EC}">
                                              <a14:shadowObscured xmlns:a14="http://schemas.microsoft.com/office/drawing/2010/main"/>
                                            </a:ext>
                                          </a:extLst>
                                        </pic:spPr>
                                      </pic:pic>
                                    </a:graphicData>
                                  </a:graphic>
                                </wp:inline>
                              </w:drawing>
                            </w:r>
                          </w:p>
                          <w:p w14:paraId="34CFA5DE" w14:textId="77777777" w:rsidR="00D6689B" w:rsidRDefault="00D6689B" w:rsidP="00D6689B">
                            <w:pPr>
                              <w:rPr>
                                <w:sz w:val="32"/>
                                <w:szCs w:val="32"/>
                              </w:rPr>
                            </w:pPr>
                            <w:r w:rsidRPr="00D95E9C">
                              <w:rPr>
                                <w:sz w:val="32"/>
                                <w:szCs w:val="32"/>
                              </w:rPr>
                              <w:t>Service</w:t>
                            </w:r>
                          </w:p>
                          <w:p w14:paraId="1D1B09F2" w14:textId="77777777" w:rsidR="00D6689B" w:rsidRDefault="00D6689B" w:rsidP="00D6689B">
                            <w:pPr>
                              <w:rPr>
                                <w:sz w:val="32"/>
                                <w:szCs w:val="32"/>
                              </w:rPr>
                            </w:pPr>
                            <w:r w:rsidRPr="0095306D">
                              <w:rPr>
                                <w:noProof/>
                                <w:lang w:val="en-GB" w:eastAsia="en-GB"/>
                              </w:rPr>
                              <w:drawing>
                                <wp:inline distT="0" distB="0" distL="0" distR="0" wp14:anchorId="40DBD7F1" wp14:editId="4CF80F18">
                                  <wp:extent cx="6524892" cy="1389413"/>
                                  <wp:effectExtent l="0" t="0" r="9525"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8157" name=""/>
                                          <pic:cNvPicPr/>
                                        </pic:nvPicPr>
                                        <pic:blipFill>
                                          <a:blip r:embed="rId21"/>
                                          <a:stretch>
                                            <a:fillRect/>
                                          </a:stretch>
                                        </pic:blipFill>
                                        <pic:spPr>
                                          <a:xfrm>
                                            <a:off x="0" y="0"/>
                                            <a:ext cx="6540738" cy="1392787"/>
                                          </a:xfrm>
                                          <a:prstGeom prst="rect">
                                            <a:avLst/>
                                          </a:prstGeom>
                                        </pic:spPr>
                                      </pic:pic>
                                    </a:graphicData>
                                  </a:graphic>
                                </wp:inline>
                              </w:drawing>
                            </w:r>
                          </w:p>
                          <w:p w14:paraId="315949A7" w14:textId="77777777" w:rsidR="00D6689B" w:rsidRPr="00D95E9C" w:rsidRDefault="00D6689B" w:rsidP="00D6689B">
                            <w:pPr>
                              <w:rPr>
                                <w:sz w:val="32"/>
                                <w:szCs w:val="32"/>
                              </w:rPr>
                            </w:pPr>
                            <w:r w:rsidRPr="00D95E9C">
                              <w:rPr>
                                <w:sz w:val="32"/>
                                <w:szCs w:val="32"/>
                              </w:rPr>
                              <w:t>service_provider</w:t>
                            </w:r>
                            <w:r w:rsidRPr="0095306D">
                              <w:rPr>
                                <w:noProof/>
                                <w:lang w:val="en-GB" w:eastAsia="en-GB"/>
                              </w:rPr>
                              <w:drawing>
                                <wp:inline distT="0" distB="0" distL="0" distR="0" wp14:anchorId="6367DDB0" wp14:editId="22B09E34">
                                  <wp:extent cx="6715008" cy="125878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72304" name=""/>
                                          <pic:cNvPicPr/>
                                        </pic:nvPicPr>
                                        <pic:blipFill>
                                          <a:blip r:embed="rId22"/>
                                          <a:stretch>
                                            <a:fillRect/>
                                          </a:stretch>
                                        </pic:blipFill>
                                        <pic:spPr>
                                          <a:xfrm>
                                            <a:off x="0" y="0"/>
                                            <a:ext cx="6727957" cy="1261212"/>
                                          </a:xfrm>
                                          <a:prstGeom prst="rect">
                                            <a:avLst/>
                                          </a:prstGeom>
                                        </pic:spPr>
                                      </pic:pic>
                                    </a:graphicData>
                                  </a:graphic>
                                </wp:inline>
                              </w:drawing>
                            </w:r>
                          </w:p>
                          <w:p w14:paraId="496B631C" w14:textId="77777777" w:rsidR="00D6689B" w:rsidRDefault="00D6689B" w:rsidP="00D6689B">
                            <w:pPr>
                              <w:rPr>
                                <w:noProof/>
                                <w:lang w:eastAsia="en-GB"/>
                              </w:rPr>
                            </w:pPr>
                            <w:r w:rsidRPr="00D95E9C">
                              <w:rPr>
                                <w:sz w:val="32"/>
                                <w:szCs w:val="32"/>
                              </w:rPr>
                              <w:t>expenses</w:t>
                            </w:r>
                          </w:p>
                          <w:p w14:paraId="37C6020A" w14:textId="77777777" w:rsidR="00D6689B" w:rsidRPr="00D95E9C" w:rsidRDefault="00D6689B" w:rsidP="00D6689B">
                            <w:pPr>
                              <w:rPr>
                                <w:sz w:val="32"/>
                                <w:szCs w:val="32"/>
                              </w:rPr>
                            </w:pPr>
                            <w:r w:rsidRPr="0095306D">
                              <w:rPr>
                                <w:noProof/>
                                <w:lang w:val="en-GB" w:eastAsia="en-GB"/>
                              </w:rPr>
                              <w:drawing>
                                <wp:inline distT="0" distB="0" distL="0" distR="0" wp14:anchorId="6CB1EEA1" wp14:editId="011C8A1B">
                                  <wp:extent cx="6783450" cy="1971304"/>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1691" name=""/>
                                          <pic:cNvPicPr/>
                                        </pic:nvPicPr>
                                        <pic:blipFill>
                                          <a:blip r:embed="rId23"/>
                                          <a:stretch>
                                            <a:fillRect/>
                                          </a:stretch>
                                        </pic:blipFill>
                                        <pic:spPr>
                                          <a:xfrm>
                                            <a:off x="0" y="0"/>
                                            <a:ext cx="6801422" cy="1976527"/>
                                          </a:xfrm>
                                          <a:prstGeom prst="rect">
                                            <a:avLst/>
                                          </a:prstGeom>
                                        </pic:spPr>
                                      </pic:pic>
                                    </a:graphicData>
                                  </a:graphic>
                                </wp:inline>
                              </w:drawing>
                            </w:r>
                          </w:p>
                          <w:p w14:paraId="4248FD71" w14:textId="77777777" w:rsidR="00D6689B" w:rsidRPr="00D6689B" w:rsidRDefault="00D6689B" w:rsidP="00D6689B">
                            <w:pPr>
                              <w:rPr>
                                <w:sz w:val="32"/>
                                <w:szCs w:val="32"/>
                              </w:rPr>
                            </w:pPr>
                            <w:r w:rsidRPr="00D6689B">
                              <w:rPr>
                                <w:sz w:val="32"/>
                                <w:szCs w:val="32"/>
                              </w:rPr>
                              <w:t>member_exp</w:t>
                            </w:r>
                          </w:p>
                          <w:p w14:paraId="052FC0A8" w14:textId="77777777" w:rsidR="00D6689B" w:rsidRPr="00D6689B" w:rsidRDefault="00D6689B" w:rsidP="00D6689B">
                            <w:pPr>
                              <w:rPr>
                                <w:sz w:val="32"/>
                                <w:szCs w:val="32"/>
                              </w:rPr>
                            </w:pPr>
                            <w:r w:rsidRPr="0095306D">
                              <w:rPr>
                                <w:noProof/>
                                <w:lang w:val="en-GB" w:eastAsia="en-GB"/>
                              </w:rPr>
                              <w:drawing>
                                <wp:inline distT="0" distB="0" distL="0" distR="0" wp14:anchorId="3EEAEBC6" wp14:editId="5563ED16">
                                  <wp:extent cx="2945080" cy="1516380"/>
                                  <wp:effectExtent l="0" t="0" r="8255"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4979" name=""/>
                                          <pic:cNvPicPr/>
                                        </pic:nvPicPr>
                                        <pic:blipFill>
                                          <a:blip r:embed="rId24"/>
                                          <a:stretch>
                                            <a:fillRect/>
                                          </a:stretch>
                                        </pic:blipFill>
                                        <pic:spPr>
                                          <a:xfrm>
                                            <a:off x="0" y="0"/>
                                            <a:ext cx="2949816" cy="1518818"/>
                                          </a:xfrm>
                                          <a:prstGeom prst="rect">
                                            <a:avLst/>
                                          </a:prstGeom>
                                        </pic:spPr>
                                      </pic:pic>
                                    </a:graphicData>
                                  </a:graphic>
                                </wp:inline>
                              </w:drawing>
                            </w:r>
                          </w:p>
                          <w:p w14:paraId="13FE9007" w14:textId="77777777" w:rsidR="00D6689B" w:rsidRDefault="00D6689B" w:rsidP="00D6689B">
                            <w:pPr>
                              <w:pStyle w:val="ListParagraph"/>
                              <w:rPr>
                                <w:sz w:val="32"/>
                                <w:szCs w:val="32"/>
                              </w:rPr>
                            </w:pPr>
                          </w:p>
                          <w:p w14:paraId="27E8095A" w14:textId="77777777" w:rsidR="00D6689B" w:rsidRDefault="00D6689B" w:rsidP="00D6689B">
                            <w:pPr>
                              <w:pStyle w:val="ListParagraph"/>
                              <w:rPr>
                                <w:sz w:val="32"/>
                                <w:szCs w:val="32"/>
                              </w:rPr>
                            </w:pPr>
                          </w:p>
                          <w:p w14:paraId="0BBB8D00" w14:textId="77777777" w:rsidR="00D6689B" w:rsidRDefault="00D6689B" w:rsidP="00D6689B">
                            <w:pPr>
                              <w:pStyle w:val="ListParagraph"/>
                              <w:rPr>
                                <w:sz w:val="32"/>
                                <w:szCs w:val="32"/>
                              </w:rPr>
                            </w:pPr>
                          </w:p>
                          <w:p w14:paraId="351D0188" w14:textId="77777777" w:rsidR="00D6689B" w:rsidRDefault="00D6689B" w:rsidP="00D6689B">
                            <w:pPr>
                              <w:pStyle w:val="ListParagraph"/>
                              <w:rPr>
                                <w:sz w:val="32"/>
                                <w:szCs w:val="32"/>
                              </w:rPr>
                            </w:pPr>
                          </w:p>
                          <w:p w14:paraId="34D091A7" w14:textId="77777777" w:rsidR="00D6689B" w:rsidRDefault="00D6689B" w:rsidP="00D6689B"/>
                          <w:p w14:paraId="407085F1" w14:textId="77777777" w:rsidR="00D6689B" w:rsidRDefault="00D6689B" w:rsidP="00D6689B"/>
                          <w:p w14:paraId="37CF32F6" w14:textId="77777777" w:rsidR="00D6689B" w:rsidRDefault="00D6689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B08BFC" id="Text Box 31" o:spid="_x0000_s1044" type="#_x0000_t202" style="position:absolute;margin-left:4.3pt;margin-top:-11.05pt;width:569.45pt;height:751.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" fillcolor="white [3201]" stroked="f" strokeweight=".5pt">
                <v:textbox>
                  <w:txbxContent>
                    <w:p w14:paraId="1304BA78" w14:textId="77777777" w:rsidR="00D6689B" w:rsidRPr="00D95E9C" w:rsidRDefault="00D6689B" w:rsidP="00D6689B">
                      <w:pPr>
                        <w:rPr>
                          <w:sz w:val="32"/>
                          <w:szCs w:val="32"/>
                        </w:rPr>
                      </w:pPr>
                      <w:r w:rsidRPr="00D95E9C">
                        <w:rPr>
                          <w:sz w:val="32"/>
                          <w:szCs w:val="32"/>
                        </w:rPr>
                        <w:t>security</w:t>
                      </w:r>
                    </w:p>
                    <w:p w14:paraId="37723E5F" w14:textId="77777777" w:rsidR="00D6689B" w:rsidRPr="00D95E9C" w:rsidRDefault="00D6689B" w:rsidP="00D6689B">
                      <w:pPr>
                        <w:rPr>
                          <w:sz w:val="32"/>
                          <w:szCs w:val="32"/>
                        </w:rPr>
                      </w:pPr>
                      <w:r w:rsidRPr="0095306D">
                        <w:rPr>
                          <w:noProof/>
                          <w:lang w:val="en-GB" w:eastAsia="en-GB"/>
                        </w:rPr>
                        <w:drawing>
                          <wp:inline distT="0" distB="0" distL="0" distR="0" wp14:anchorId="7DFCFEE7" wp14:editId="6DCBDCA0">
                            <wp:extent cx="6751012" cy="1175657"/>
                            <wp:effectExtent l="0" t="0" r="0"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29828" name=""/>
                                    <pic:cNvPicPr/>
                                  </pic:nvPicPr>
                                  <pic:blipFill rotWithShape="1">
                                    <a:blip r:embed="rId25"/>
                                    <a:srcRect r="6669"/>
                                    <a:stretch/>
                                  </pic:blipFill>
                                  <pic:spPr bwMode="auto">
                                    <a:xfrm>
                                      <a:off x="0" y="0"/>
                                      <a:ext cx="6774188" cy="1179693"/>
                                    </a:xfrm>
                                    <a:prstGeom prst="rect">
                                      <a:avLst/>
                                    </a:prstGeom>
                                    <a:ln>
                                      <a:noFill/>
                                    </a:ln>
                                    <a:extLst>
                                      <a:ext uri="{53640926-AAD7-44D8-BBD7-CCE9431645EC}">
                                        <a14:shadowObscured xmlns:a14="http://schemas.microsoft.com/office/drawing/2010/main"/>
                                      </a:ext>
                                    </a:extLst>
                                  </pic:spPr>
                                </pic:pic>
                              </a:graphicData>
                            </a:graphic>
                          </wp:inline>
                        </w:drawing>
                      </w:r>
                    </w:p>
                    <w:p w14:paraId="34CFA5DE" w14:textId="77777777" w:rsidR="00D6689B" w:rsidRDefault="00D6689B" w:rsidP="00D6689B">
                      <w:pPr>
                        <w:rPr>
                          <w:sz w:val="32"/>
                          <w:szCs w:val="32"/>
                        </w:rPr>
                      </w:pPr>
                      <w:r w:rsidRPr="00D95E9C">
                        <w:rPr>
                          <w:sz w:val="32"/>
                          <w:szCs w:val="32"/>
                        </w:rPr>
                        <w:t>Service</w:t>
                      </w:r>
                    </w:p>
                    <w:p w14:paraId="1D1B09F2" w14:textId="77777777" w:rsidR="00D6689B" w:rsidRDefault="00D6689B" w:rsidP="00D6689B">
                      <w:pPr>
                        <w:rPr>
                          <w:sz w:val="32"/>
                          <w:szCs w:val="32"/>
                        </w:rPr>
                      </w:pPr>
                      <w:r w:rsidRPr="0095306D">
                        <w:rPr>
                          <w:noProof/>
                          <w:lang w:val="en-GB" w:eastAsia="en-GB"/>
                        </w:rPr>
                        <w:drawing>
                          <wp:inline distT="0" distB="0" distL="0" distR="0" wp14:anchorId="40DBD7F1" wp14:editId="4CF80F18">
                            <wp:extent cx="6524892" cy="1389413"/>
                            <wp:effectExtent l="0" t="0" r="9525" b="127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8157" name=""/>
                                    <pic:cNvPicPr/>
                                  </pic:nvPicPr>
                                  <pic:blipFill>
                                    <a:blip r:embed="rId26"/>
                                    <a:stretch>
                                      <a:fillRect/>
                                    </a:stretch>
                                  </pic:blipFill>
                                  <pic:spPr>
                                    <a:xfrm>
                                      <a:off x="0" y="0"/>
                                      <a:ext cx="6540738" cy="1392787"/>
                                    </a:xfrm>
                                    <a:prstGeom prst="rect">
                                      <a:avLst/>
                                    </a:prstGeom>
                                  </pic:spPr>
                                </pic:pic>
                              </a:graphicData>
                            </a:graphic>
                          </wp:inline>
                        </w:drawing>
                      </w:r>
                    </w:p>
                    <w:p w14:paraId="315949A7" w14:textId="77777777" w:rsidR="00D6689B" w:rsidRPr="00D95E9C" w:rsidRDefault="00D6689B" w:rsidP="00D6689B">
                      <w:pPr>
                        <w:rPr>
                          <w:sz w:val="32"/>
                          <w:szCs w:val="32"/>
                        </w:rPr>
                      </w:pPr>
                      <w:r w:rsidRPr="00D95E9C">
                        <w:rPr>
                          <w:sz w:val="32"/>
                          <w:szCs w:val="32"/>
                        </w:rPr>
                        <w:t>service_provider</w:t>
                      </w:r>
                      <w:r w:rsidRPr="0095306D">
                        <w:rPr>
                          <w:noProof/>
                          <w:lang w:val="en-GB" w:eastAsia="en-GB"/>
                        </w:rPr>
                        <w:drawing>
                          <wp:inline distT="0" distB="0" distL="0" distR="0" wp14:anchorId="6367DDB0" wp14:editId="22B09E34">
                            <wp:extent cx="6715008" cy="125878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72304" name=""/>
                                    <pic:cNvPicPr/>
                                  </pic:nvPicPr>
                                  <pic:blipFill>
                                    <a:blip r:embed="rId27"/>
                                    <a:stretch>
                                      <a:fillRect/>
                                    </a:stretch>
                                  </pic:blipFill>
                                  <pic:spPr>
                                    <a:xfrm>
                                      <a:off x="0" y="0"/>
                                      <a:ext cx="6727957" cy="1261212"/>
                                    </a:xfrm>
                                    <a:prstGeom prst="rect">
                                      <a:avLst/>
                                    </a:prstGeom>
                                  </pic:spPr>
                                </pic:pic>
                              </a:graphicData>
                            </a:graphic>
                          </wp:inline>
                        </w:drawing>
                      </w:r>
                    </w:p>
                    <w:p w14:paraId="496B631C" w14:textId="77777777" w:rsidR="00D6689B" w:rsidRDefault="00D6689B" w:rsidP="00D6689B">
                      <w:pPr>
                        <w:rPr>
                          <w:noProof/>
                          <w:lang w:eastAsia="en-GB"/>
                        </w:rPr>
                      </w:pPr>
                      <w:r w:rsidRPr="00D95E9C">
                        <w:rPr>
                          <w:sz w:val="32"/>
                          <w:szCs w:val="32"/>
                        </w:rPr>
                        <w:t>expenses</w:t>
                      </w:r>
                    </w:p>
                    <w:p w14:paraId="37C6020A" w14:textId="77777777" w:rsidR="00D6689B" w:rsidRPr="00D95E9C" w:rsidRDefault="00D6689B" w:rsidP="00D6689B">
                      <w:pPr>
                        <w:rPr>
                          <w:sz w:val="32"/>
                          <w:szCs w:val="32"/>
                        </w:rPr>
                      </w:pPr>
                      <w:r w:rsidRPr="0095306D">
                        <w:rPr>
                          <w:noProof/>
                          <w:lang w:val="en-GB" w:eastAsia="en-GB"/>
                        </w:rPr>
                        <w:drawing>
                          <wp:inline distT="0" distB="0" distL="0" distR="0" wp14:anchorId="6CB1EEA1" wp14:editId="011C8A1B">
                            <wp:extent cx="6783450" cy="1971304"/>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31691" name=""/>
                                    <pic:cNvPicPr/>
                                  </pic:nvPicPr>
                                  <pic:blipFill>
                                    <a:blip r:embed="rId28"/>
                                    <a:stretch>
                                      <a:fillRect/>
                                    </a:stretch>
                                  </pic:blipFill>
                                  <pic:spPr>
                                    <a:xfrm>
                                      <a:off x="0" y="0"/>
                                      <a:ext cx="6801422" cy="1976527"/>
                                    </a:xfrm>
                                    <a:prstGeom prst="rect">
                                      <a:avLst/>
                                    </a:prstGeom>
                                  </pic:spPr>
                                </pic:pic>
                              </a:graphicData>
                            </a:graphic>
                          </wp:inline>
                        </w:drawing>
                      </w:r>
                    </w:p>
                    <w:p w14:paraId="4248FD71" w14:textId="77777777" w:rsidR="00D6689B" w:rsidRPr="00D6689B" w:rsidRDefault="00D6689B" w:rsidP="00D6689B">
                      <w:pPr>
                        <w:rPr>
                          <w:sz w:val="32"/>
                          <w:szCs w:val="32"/>
                        </w:rPr>
                      </w:pPr>
                      <w:r w:rsidRPr="00D6689B">
                        <w:rPr>
                          <w:sz w:val="32"/>
                          <w:szCs w:val="32"/>
                        </w:rPr>
                        <w:t>member_exp</w:t>
                      </w:r>
                    </w:p>
                    <w:p w14:paraId="052FC0A8" w14:textId="77777777" w:rsidR="00D6689B" w:rsidRPr="00D6689B" w:rsidRDefault="00D6689B" w:rsidP="00D6689B">
                      <w:pPr>
                        <w:rPr>
                          <w:sz w:val="32"/>
                          <w:szCs w:val="32"/>
                        </w:rPr>
                      </w:pPr>
                      <w:r w:rsidRPr="0095306D">
                        <w:rPr>
                          <w:noProof/>
                          <w:lang w:val="en-GB" w:eastAsia="en-GB"/>
                        </w:rPr>
                        <w:drawing>
                          <wp:inline distT="0" distB="0" distL="0" distR="0" wp14:anchorId="3EEAEBC6" wp14:editId="5563ED16">
                            <wp:extent cx="2945080" cy="1516380"/>
                            <wp:effectExtent l="0" t="0" r="8255"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4979" name=""/>
                                    <pic:cNvPicPr/>
                                  </pic:nvPicPr>
                                  <pic:blipFill>
                                    <a:blip r:embed="rId29"/>
                                    <a:stretch>
                                      <a:fillRect/>
                                    </a:stretch>
                                  </pic:blipFill>
                                  <pic:spPr>
                                    <a:xfrm>
                                      <a:off x="0" y="0"/>
                                      <a:ext cx="2949816" cy="1518818"/>
                                    </a:xfrm>
                                    <a:prstGeom prst="rect">
                                      <a:avLst/>
                                    </a:prstGeom>
                                  </pic:spPr>
                                </pic:pic>
                              </a:graphicData>
                            </a:graphic>
                          </wp:inline>
                        </w:drawing>
                      </w:r>
                    </w:p>
                    <w:p w14:paraId="13FE9007" w14:textId="77777777" w:rsidR="00D6689B" w:rsidRDefault="00D6689B" w:rsidP="00D6689B">
                      <w:pPr>
                        <w:pStyle w:val="ListParagraph"/>
                        <w:rPr>
                          <w:sz w:val="32"/>
                          <w:szCs w:val="32"/>
                        </w:rPr>
                      </w:pPr>
                    </w:p>
                    <w:p w14:paraId="27E8095A" w14:textId="77777777" w:rsidR="00D6689B" w:rsidRDefault="00D6689B" w:rsidP="00D6689B">
                      <w:pPr>
                        <w:pStyle w:val="ListParagraph"/>
                        <w:rPr>
                          <w:sz w:val="32"/>
                          <w:szCs w:val="32"/>
                        </w:rPr>
                      </w:pPr>
                    </w:p>
                    <w:p w14:paraId="0BBB8D00" w14:textId="77777777" w:rsidR="00D6689B" w:rsidRDefault="00D6689B" w:rsidP="00D6689B">
                      <w:pPr>
                        <w:pStyle w:val="ListParagraph"/>
                        <w:rPr>
                          <w:sz w:val="32"/>
                          <w:szCs w:val="32"/>
                        </w:rPr>
                      </w:pPr>
                    </w:p>
                    <w:p w14:paraId="351D0188" w14:textId="77777777" w:rsidR="00D6689B" w:rsidRDefault="00D6689B" w:rsidP="00D6689B">
                      <w:pPr>
                        <w:pStyle w:val="ListParagraph"/>
                        <w:rPr>
                          <w:sz w:val="32"/>
                          <w:szCs w:val="32"/>
                        </w:rPr>
                      </w:pPr>
                    </w:p>
                    <w:p w14:paraId="34D091A7" w14:textId="77777777" w:rsidR="00D6689B" w:rsidRDefault="00D6689B" w:rsidP="00D6689B"/>
                    <w:p w14:paraId="407085F1" w14:textId="77777777" w:rsidR="00D6689B" w:rsidRDefault="00D6689B" w:rsidP="00D6689B"/>
                    <w:p w14:paraId="37CF32F6" w14:textId="77777777" w:rsidR="00D6689B" w:rsidRDefault="00D6689B"/>
                  </w:txbxContent>
                </v:textbox>
              </v:shape>
            </w:pict>
          </mc:Fallback>
        </mc:AlternateContent>
      </w:r>
    </w:p>
    <w:p w14:paraId="5D437CDE" w14:textId="77777777" w:rsidR="008A1F5F" w:rsidRDefault="008A1F5F"/>
    <w:p w14:paraId="011A44A5" w14:textId="77777777" w:rsidR="008A1F5F" w:rsidRDefault="008A1F5F">
      <w:r>
        <w:br w:type="page"/>
      </w:r>
    </w:p>
    <w:p w14:paraId="67C81055" w14:textId="77777777" w:rsidR="00D6689B" w:rsidRDefault="008A1F5F">
      <w:r>
        <w:rPr>
          <w:noProof/>
          <w:lang w:val="en-GB" w:eastAsia="en-GB"/>
        </w:rPr>
        <w:lastRenderedPageBreak/>
        <mc:AlternateContent>
          <mc:Choice Requires="wps">
            <w:drawing>
              <wp:anchor distT="0" distB="0" distL="114300" distR="114300" simplePos="0" relativeHeight="251667456" behindDoc="0" locked="0" layoutInCell="1" allowOverlap="1" wp14:anchorId="0F45B374" wp14:editId="00022C81">
                <wp:simplePos x="0" y="0"/>
                <wp:positionH relativeFrom="column">
                  <wp:posOffset>54626</wp:posOffset>
                </wp:positionH>
                <wp:positionV relativeFrom="paragraph">
                  <wp:posOffset>-92628</wp:posOffset>
                </wp:positionV>
                <wp:extent cx="7232073" cy="9452759"/>
                <wp:effectExtent l="0" t="0" r="6985" b="0"/>
                <wp:wrapNone/>
                <wp:docPr id="40" name="Text Box 40"/>
                <wp:cNvGraphicFramePr/>
                <a:graphic xmlns:a="http://schemas.openxmlformats.org/drawingml/2006/main">
                  <a:graphicData uri="http://schemas.microsoft.com/office/word/2010/wordprocessingShape">
                    <wps:wsp>
                      <wps:cNvSpPr txBox="1"/>
                      <wps:spPr>
                        <a:xfrm>
                          <a:off x="0" y="0"/>
                          <a:ext cx="7232073" cy="945275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7EAA8" w14:textId="77777777" w:rsidR="008A1F5F" w:rsidRPr="003409FD" w:rsidRDefault="008A1F5F" w:rsidP="008A1F5F">
                            <w:pPr>
                              <w:rPr>
                                <w:sz w:val="32"/>
                                <w:szCs w:val="32"/>
                              </w:rPr>
                            </w:pPr>
                            <w:r w:rsidRPr="003409FD">
                              <w:rPr>
                                <w:sz w:val="32"/>
                                <w:szCs w:val="32"/>
                              </w:rPr>
                              <w:t>mem_doc_details</w:t>
                            </w:r>
                          </w:p>
                          <w:p w14:paraId="08F22B91" w14:textId="77777777" w:rsidR="008A1F5F" w:rsidRPr="008A1F5F" w:rsidRDefault="008A1F5F" w:rsidP="008A1F5F">
                            <w:pPr>
                              <w:rPr>
                                <w:sz w:val="32"/>
                                <w:szCs w:val="32"/>
                              </w:rPr>
                            </w:pPr>
                            <w:r w:rsidRPr="00223837">
                              <w:rPr>
                                <w:noProof/>
                                <w:lang w:val="en-GB" w:eastAsia="en-GB"/>
                              </w:rPr>
                              <w:drawing>
                                <wp:inline distT="0" distB="0" distL="0" distR="0" wp14:anchorId="758B4858" wp14:editId="7B6352A0">
                                  <wp:extent cx="3051958" cy="1518153"/>
                                  <wp:effectExtent l="0" t="0" r="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5023" name=""/>
                                          <pic:cNvPicPr/>
                                        </pic:nvPicPr>
                                        <pic:blipFill>
                                          <a:blip r:embed="rId30"/>
                                          <a:stretch>
                                            <a:fillRect/>
                                          </a:stretch>
                                        </pic:blipFill>
                                        <pic:spPr>
                                          <a:xfrm>
                                            <a:off x="0" y="0"/>
                                            <a:ext cx="3069327" cy="1526793"/>
                                          </a:xfrm>
                                          <a:prstGeom prst="rect">
                                            <a:avLst/>
                                          </a:prstGeom>
                                        </pic:spPr>
                                      </pic:pic>
                                    </a:graphicData>
                                  </a:graphic>
                                </wp:inline>
                              </w:drawing>
                            </w:r>
                          </w:p>
                          <w:p w14:paraId="4D7E08F4" w14:textId="77777777" w:rsidR="008A1F5F" w:rsidRPr="00757706" w:rsidRDefault="008A1F5F" w:rsidP="008A1F5F">
                            <w:pPr>
                              <w:rPr>
                                <w:b/>
                                <w:sz w:val="28"/>
                              </w:rPr>
                            </w:pPr>
                            <w:r w:rsidRPr="00240A8F">
                              <w:rPr>
                                <w:noProof/>
                                <w:sz w:val="32"/>
                                <w:szCs w:val="32"/>
                                <w:lang w:val="en-GB" w:eastAsia="en-GB"/>
                              </w:rPr>
                              <w:drawing>
                                <wp:inline distT="0" distB="0" distL="0" distR="0" wp14:anchorId="2C65AB4E" wp14:editId="53698775">
                                  <wp:extent cx="5731510" cy="914400"/>
                                  <wp:effectExtent l="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4266" name=""/>
                                          <pic:cNvPicPr/>
                                        </pic:nvPicPr>
                                        <pic:blipFill>
                                          <a:blip r:embed="rId31"/>
                                          <a:stretch>
                                            <a:fillRect/>
                                          </a:stretch>
                                        </pic:blipFill>
                                        <pic:spPr>
                                          <a:xfrm>
                                            <a:off x="0" y="0"/>
                                            <a:ext cx="5748390" cy="917093"/>
                                          </a:xfrm>
                                          <a:prstGeom prst="rect">
                                            <a:avLst/>
                                          </a:prstGeom>
                                        </pic:spPr>
                                      </pic:pic>
                                    </a:graphicData>
                                  </a:graphic>
                                </wp:inline>
                              </w:drawing>
                            </w:r>
                          </w:p>
                          <w:p w14:paraId="772A6A14" w14:textId="77777777" w:rsidR="008A1F5F" w:rsidRPr="000261C8" w:rsidRDefault="008A1F5F" w:rsidP="008A1F5F">
                            <w:pPr>
                              <w:rPr>
                                <w:b/>
                              </w:rPr>
                            </w:pPr>
                            <w:r w:rsidRPr="000261C8">
                              <w:rPr>
                                <w:b/>
                              </w:rPr>
                              <w:t>MEMBERS</w:t>
                            </w:r>
                          </w:p>
                          <w:p w14:paraId="3134819E" w14:textId="77777777" w:rsidR="008A1F5F" w:rsidRDefault="008A1F5F" w:rsidP="008A1F5F">
                            <w:r w:rsidRPr="00B14598">
                              <w:rPr>
                                <w:noProof/>
                                <w:sz w:val="32"/>
                                <w:szCs w:val="32"/>
                                <w:lang w:val="en-GB" w:eastAsia="en-GB"/>
                              </w:rPr>
                              <w:drawing>
                                <wp:inline distT="0" distB="0" distL="0" distR="0" wp14:anchorId="127E6F38" wp14:editId="177D7769">
                                  <wp:extent cx="6990257" cy="1223159"/>
                                  <wp:effectExtent l="0" t="0" r="127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6133" name=""/>
                                          <pic:cNvPicPr/>
                                        </pic:nvPicPr>
                                        <pic:blipFill>
                                          <a:blip r:embed="rId32"/>
                                          <a:stretch>
                                            <a:fillRect/>
                                          </a:stretch>
                                        </pic:blipFill>
                                        <pic:spPr>
                                          <a:xfrm>
                                            <a:off x="0" y="0"/>
                                            <a:ext cx="7058742" cy="1235142"/>
                                          </a:xfrm>
                                          <a:prstGeom prst="rect">
                                            <a:avLst/>
                                          </a:prstGeom>
                                        </pic:spPr>
                                      </pic:pic>
                                    </a:graphicData>
                                  </a:graphic>
                                </wp:inline>
                              </w:drawing>
                            </w:r>
                          </w:p>
                          <w:p w14:paraId="465D6A15" w14:textId="77777777" w:rsidR="008A1F5F" w:rsidRPr="000261C8" w:rsidRDefault="008A1F5F" w:rsidP="008A1F5F">
                            <w:pPr>
                              <w:rPr>
                                <w:b/>
                              </w:rPr>
                            </w:pPr>
                            <w:r w:rsidRPr="000261C8">
                              <w:rPr>
                                <w:b/>
                              </w:rPr>
                              <w:t>INVESTMENT</w:t>
                            </w:r>
                          </w:p>
                          <w:p w14:paraId="08BB7FC0" w14:textId="77777777" w:rsidR="008A1F5F" w:rsidRDefault="008A1F5F" w:rsidP="008A1F5F">
                            <w:r w:rsidRPr="0095306D">
                              <w:rPr>
                                <w:noProof/>
                                <w:sz w:val="32"/>
                                <w:szCs w:val="32"/>
                                <w:lang w:val="en-GB" w:eastAsia="en-GB"/>
                              </w:rPr>
                              <w:drawing>
                                <wp:inline distT="0" distB="0" distL="0" distR="0" wp14:anchorId="435AB63C" wp14:editId="0A0DF364">
                                  <wp:extent cx="6876437" cy="1472540"/>
                                  <wp:effectExtent l="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9380" name=""/>
                                          <pic:cNvPicPr/>
                                        </pic:nvPicPr>
                                        <pic:blipFill>
                                          <a:blip r:embed="rId33"/>
                                          <a:stretch>
                                            <a:fillRect/>
                                          </a:stretch>
                                        </pic:blipFill>
                                        <pic:spPr>
                                          <a:xfrm>
                                            <a:off x="0" y="0"/>
                                            <a:ext cx="7265712" cy="1555901"/>
                                          </a:xfrm>
                                          <a:prstGeom prst="rect">
                                            <a:avLst/>
                                          </a:prstGeom>
                                        </pic:spPr>
                                      </pic:pic>
                                    </a:graphicData>
                                  </a:graphic>
                                </wp:inline>
                              </w:drawing>
                            </w:r>
                          </w:p>
                          <w:p w14:paraId="1C208D3E" w14:textId="77777777" w:rsidR="008A1F5F" w:rsidRDefault="008A1F5F" w:rsidP="008A1F5F"/>
                          <w:p w14:paraId="27D7489C" w14:textId="77777777" w:rsidR="008A1F5F" w:rsidRDefault="008A1F5F" w:rsidP="008A1F5F"/>
                          <w:p w14:paraId="09094E49" w14:textId="77777777" w:rsidR="008A1F5F" w:rsidRDefault="008A1F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45B374" id="Text Box 40" o:spid="_x0000_s1045" type="#_x0000_t202" style="position:absolute;margin-left:4.3pt;margin-top:-7.3pt;width:569.45pt;height:744.3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" fillcolor="white [3201]" stroked="f" strokeweight=".5pt">
                <v:textbox>
                  <w:txbxContent>
                    <w:p w14:paraId="73F7EAA8" w14:textId="77777777" w:rsidR="008A1F5F" w:rsidRPr="003409FD" w:rsidRDefault="008A1F5F" w:rsidP="008A1F5F">
                      <w:pPr>
                        <w:rPr>
                          <w:sz w:val="32"/>
                          <w:szCs w:val="32"/>
                        </w:rPr>
                      </w:pPr>
                      <w:r w:rsidRPr="003409FD">
                        <w:rPr>
                          <w:sz w:val="32"/>
                          <w:szCs w:val="32"/>
                        </w:rPr>
                        <w:t>mem_doc_details</w:t>
                      </w:r>
                    </w:p>
                    <w:p w14:paraId="08F22B91" w14:textId="77777777" w:rsidR="008A1F5F" w:rsidRPr="008A1F5F" w:rsidRDefault="008A1F5F" w:rsidP="008A1F5F">
                      <w:pPr>
                        <w:rPr>
                          <w:sz w:val="32"/>
                          <w:szCs w:val="32"/>
                        </w:rPr>
                      </w:pPr>
                      <w:r w:rsidRPr="00223837">
                        <w:rPr>
                          <w:noProof/>
                          <w:lang w:val="en-GB" w:eastAsia="en-GB"/>
                        </w:rPr>
                        <w:drawing>
                          <wp:inline distT="0" distB="0" distL="0" distR="0" wp14:anchorId="758B4858" wp14:editId="7B6352A0">
                            <wp:extent cx="3051958" cy="1518153"/>
                            <wp:effectExtent l="0" t="0" r="0" b="635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75023" name=""/>
                                    <pic:cNvPicPr/>
                                  </pic:nvPicPr>
                                  <pic:blipFill>
                                    <a:blip r:embed="rId34"/>
                                    <a:stretch>
                                      <a:fillRect/>
                                    </a:stretch>
                                  </pic:blipFill>
                                  <pic:spPr>
                                    <a:xfrm>
                                      <a:off x="0" y="0"/>
                                      <a:ext cx="3069327" cy="1526793"/>
                                    </a:xfrm>
                                    <a:prstGeom prst="rect">
                                      <a:avLst/>
                                    </a:prstGeom>
                                  </pic:spPr>
                                </pic:pic>
                              </a:graphicData>
                            </a:graphic>
                          </wp:inline>
                        </w:drawing>
                      </w:r>
                    </w:p>
                    <w:p w14:paraId="4D7E08F4" w14:textId="77777777" w:rsidR="008A1F5F" w:rsidRPr="00757706" w:rsidRDefault="008A1F5F" w:rsidP="008A1F5F">
                      <w:pPr>
                        <w:rPr>
                          <w:b/>
                          <w:sz w:val="28"/>
                        </w:rPr>
                      </w:pPr>
                      <w:r w:rsidRPr="00240A8F">
                        <w:rPr>
                          <w:noProof/>
                          <w:sz w:val="32"/>
                          <w:szCs w:val="32"/>
                          <w:lang w:val="en-GB" w:eastAsia="en-GB"/>
                        </w:rPr>
                        <w:drawing>
                          <wp:inline distT="0" distB="0" distL="0" distR="0" wp14:anchorId="2C65AB4E" wp14:editId="53698775">
                            <wp:extent cx="5731510" cy="914400"/>
                            <wp:effectExtent l="0" t="0" r="254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4266" name=""/>
                                    <pic:cNvPicPr/>
                                  </pic:nvPicPr>
                                  <pic:blipFill>
                                    <a:blip r:embed="rId35"/>
                                    <a:stretch>
                                      <a:fillRect/>
                                    </a:stretch>
                                  </pic:blipFill>
                                  <pic:spPr>
                                    <a:xfrm>
                                      <a:off x="0" y="0"/>
                                      <a:ext cx="5748390" cy="917093"/>
                                    </a:xfrm>
                                    <a:prstGeom prst="rect">
                                      <a:avLst/>
                                    </a:prstGeom>
                                  </pic:spPr>
                                </pic:pic>
                              </a:graphicData>
                            </a:graphic>
                          </wp:inline>
                        </w:drawing>
                      </w:r>
                    </w:p>
                    <w:p w14:paraId="772A6A14" w14:textId="77777777" w:rsidR="008A1F5F" w:rsidRPr="000261C8" w:rsidRDefault="008A1F5F" w:rsidP="008A1F5F">
                      <w:pPr>
                        <w:rPr>
                          <w:b/>
                        </w:rPr>
                      </w:pPr>
                      <w:r w:rsidRPr="000261C8">
                        <w:rPr>
                          <w:b/>
                        </w:rPr>
                        <w:t>MEMBERS</w:t>
                      </w:r>
                    </w:p>
                    <w:p w14:paraId="3134819E" w14:textId="77777777" w:rsidR="008A1F5F" w:rsidRDefault="008A1F5F" w:rsidP="008A1F5F">
                      <w:r w:rsidRPr="00B14598">
                        <w:rPr>
                          <w:noProof/>
                          <w:sz w:val="32"/>
                          <w:szCs w:val="32"/>
                          <w:lang w:val="en-GB" w:eastAsia="en-GB"/>
                        </w:rPr>
                        <w:drawing>
                          <wp:inline distT="0" distB="0" distL="0" distR="0" wp14:anchorId="127E6F38" wp14:editId="177D7769">
                            <wp:extent cx="6990257" cy="1223159"/>
                            <wp:effectExtent l="0" t="0" r="127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06133" name=""/>
                                    <pic:cNvPicPr/>
                                  </pic:nvPicPr>
                                  <pic:blipFill>
                                    <a:blip r:embed="rId36"/>
                                    <a:stretch>
                                      <a:fillRect/>
                                    </a:stretch>
                                  </pic:blipFill>
                                  <pic:spPr>
                                    <a:xfrm>
                                      <a:off x="0" y="0"/>
                                      <a:ext cx="7058742" cy="1235142"/>
                                    </a:xfrm>
                                    <a:prstGeom prst="rect">
                                      <a:avLst/>
                                    </a:prstGeom>
                                  </pic:spPr>
                                </pic:pic>
                              </a:graphicData>
                            </a:graphic>
                          </wp:inline>
                        </w:drawing>
                      </w:r>
                    </w:p>
                    <w:p w14:paraId="465D6A15" w14:textId="77777777" w:rsidR="008A1F5F" w:rsidRPr="000261C8" w:rsidRDefault="008A1F5F" w:rsidP="008A1F5F">
                      <w:pPr>
                        <w:rPr>
                          <w:b/>
                        </w:rPr>
                      </w:pPr>
                      <w:r w:rsidRPr="000261C8">
                        <w:rPr>
                          <w:b/>
                        </w:rPr>
                        <w:t>INVESTMENT</w:t>
                      </w:r>
                    </w:p>
                    <w:p w14:paraId="08BB7FC0" w14:textId="77777777" w:rsidR="008A1F5F" w:rsidRDefault="008A1F5F" w:rsidP="008A1F5F">
                      <w:r w:rsidRPr="0095306D">
                        <w:rPr>
                          <w:noProof/>
                          <w:sz w:val="32"/>
                          <w:szCs w:val="32"/>
                          <w:lang w:val="en-GB" w:eastAsia="en-GB"/>
                        </w:rPr>
                        <w:drawing>
                          <wp:inline distT="0" distB="0" distL="0" distR="0" wp14:anchorId="435AB63C" wp14:editId="0A0DF364">
                            <wp:extent cx="6876437" cy="1472540"/>
                            <wp:effectExtent l="0" t="0" r="635"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29380" name=""/>
                                    <pic:cNvPicPr/>
                                  </pic:nvPicPr>
                                  <pic:blipFill>
                                    <a:blip r:embed="rId37"/>
                                    <a:stretch>
                                      <a:fillRect/>
                                    </a:stretch>
                                  </pic:blipFill>
                                  <pic:spPr>
                                    <a:xfrm>
                                      <a:off x="0" y="0"/>
                                      <a:ext cx="7265712" cy="1555901"/>
                                    </a:xfrm>
                                    <a:prstGeom prst="rect">
                                      <a:avLst/>
                                    </a:prstGeom>
                                  </pic:spPr>
                                </pic:pic>
                              </a:graphicData>
                            </a:graphic>
                          </wp:inline>
                        </w:drawing>
                      </w:r>
                    </w:p>
                    <w:p w14:paraId="1C208D3E" w14:textId="77777777" w:rsidR="008A1F5F" w:rsidRDefault="008A1F5F" w:rsidP="008A1F5F"/>
                    <w:p w14:paraId="27D7489C" w14:textId="77777777" w:rsidR="008A1F5F" w:rsidRDefault="008A1F5F" w:rsidP="008A1F5F"/>
                    <w:p w14:paraId="09094E49" w14:textId="77777777" w:rsidR="008A1F5F" w:rsidRDefault="008A1F5F"/>
                  </w:txbxContent>
                </v:textbox>
              </v:shape>
            </w:pict>
          </mc:Fallback>
        </mc:AlternateContent>
      </w:r>
      <w:r w:rsidR="00D6689B">
        <w:br w:type="page"/>
      </w:r>
    </w:p>
    <w:p w14:paraId="01277509" w14:textId="77777777" w:rsidR="00862317" w:rsidRDefault="00862317">
      <w:r>
        <w:rPr>
          <w:noProof/>
          <w:lang w:val="en-GB" w:eastAsia="en-GB"/>
        </w:rPr>
        <w:lastRenderedPageBreak/>
        <mc:AlternateContent>
          <mc:Choice Requires="wps">
            <w:drawing>
              <wp:anchor distT="0" distB="0" distL="114300" distR="114300" simplePos="0" relativeHeight="251668480" behindDoc="0" locked="0" layoutInCell="1" allowOverlap="1" wp14:anchorId="6E720FA7" wp14:editId="28CF5BC1">
                <wp:simplePos x="0" y="0"/>
                <wp:positionH relativeFrom="column">
                  <wp:posOffset>30876</wp:posOffset>
                </wp:positionH>
                <wp:positionV relativeFrom="paragraph">
                  <wp:posOffset>-116378</wp:posOffset>
                </wp:positionV>
                <wp:extent cx="7315200" cy="95121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7315200" cy="9512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66EE41" w14:textId="77777777" w:rsidR="00862317" w:rsidRPr="00862317" w:rsidRDefault="00862317" w:rsidP="00862317">
                            <w:pPr>
                              <w:rPr>
                                <w:b/>
                                <w:sz w:val="32"/>
                                <w:szCs w:val="32"/>
                              </w:rPr>
                            </w:pPr>
                            <w:r w:rsidRPr="00862317">
                              <w:rPr>
                                <w:b/>
                                <w:sz w:val="32"/>
                                <w:szCs w:val="32"/>
                              </w:rPr>
                              <w:t>QUERIES</w:t>
                            </w:r>
                          </w:p>
                          <w:p w14:paraId="7B93CB8A" w14:textId="5FB3E808" w:rsidR="00862317" w:rsidRPr="00B278D3" w:rsidRDefault="00B278D3" w:rsidP="00862317">
                            <w:pPr>
                              <w:rPr>
                                <w:noProof/>
                              </w:rPr>
                            </w:pPr>
                            <w:r w:rsidRPr="00862317">
                              <w:rPr>
                                <w:b/>
                                <w:sz w:val="32"/>
                                <w:szCs w:val="32"/>
                              </w:rPr>
                              <w:t>1.how much years are left for maturing the fd.</w:t>
                            </w:r>
                            <w:r w:rsidRPr="00665ACA">
                              <w:rPr>
                                <w:noProof/>
                              </w:rPr>
                              <w:t xml:space="preserve"> </w:t>
                            </w:r>
                            <w:r w:rsidRPr="00665ACA">
                              <w:rPr>
                                <w:noProof/>
                                <w:sz w:val="32"/>
                                <w:szCs w:val="32"/>
                                <w:lang w:val="en-GB" w:eastAsia="en-GB"/>
                              </w:rPr>
                              <w:drawing>
                                <wp:inline distT="0" distB="0" distL="0" distR="0" wp14:anchorId="0101FCDF" wp14:editId="444E9582">
                                  <wp:extent cx="7276567" cy="1033153"/>
                                  <wp:effectExtent l="0" t="0" r="635" b="0"/>
                                  <wp:docPr id="653108051" name="Picture 6531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2648" name=""/>
                                          <pic:cNvPicPr/>
                                        </pic:nvPicPr>
                                        <pic:blipFill>
                                          <a:blip r:embed="rId38"/>
                                          <a:stretch>
                                            <a:fillRect/>
                                          </a:stretch>
                                        </pic:blipFill>
                                        <pic:spPr>
                                          <a:xfrm>
                                            <a:off x="0" y="0"/>
                                            <a:ext cx="7315891" cy="1038736"/>
                                          </a:xfrm>
                                          <a:prstGeom prst="rect">
                                            <a:avLst/>
                                          </a:prstGeom>
                                        </pic:spPr>
                                      </pic:pic>
                                    </a:graphicData>
                                  </a:graphic>
                                </wp:inline>
                              </w:drawing>
                            </w:r>
                            <w:r w:rsidR="00862317" w:rsidRPr="00862317">
                              <w:rPr>
                                <w:b/>
                                <w:sz w:val="32"/>
                                <w:szCs w:val="32"/>
                              </w:rPr>
                              <w:t>2.display the service name and its provider name</w:t>
                            </w:r>
                            <w:r w:rsidR="00862317" w:rsidRPr="00862317">
                              <w:rPr>
                                <w:b/>
                                <w:noProof/>
                              </w:rPr>
                              <w:t xml:space="preserve"> </w:t>
                            </w:r>
                            <w:r w:rsidR="00862317" w:rsidRPr="00862317">
                              <w:rPr>
                                <w:b/>
                                <w:noProof/>
                                <w:sz w:val="32"/>
                                <w:szCs w:val="32"/>
                                <w:lang w:val="en-GB" w:eastAsia="en-GB"/>
                              </w:rPr>
                              <w:drawing>
                                <wp:inline distT="0" distB="0" distL="0" distR="0" wp14:anchorId="26C1F9B4" wp14:editId="7A9530B3">
                                  <wp:extent cx="4694327" cy="1950889"/>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0736" name=""/>
                                          <pic:cNvPicPr/>
                                        </pic:nvPicPr>
                                        <pic:blipFill>
                                          <a:blip r:embed="rId39"/>
                                          <a:stretch>
                                            <a:fillRect/>
                                          </a:stretch>
                                        </pic:blipFill>
                                        <pic:spPr>
                                          <a:xfrm>
                                            <a:off x="0" y="0"/>
                                            <a:ext cx="4694327" cy="1950889"/>
                                          </a:xfrm>
                                          <a:prstGeom prst="rect">
                                            <a:avLst/>
                                          </a:prstGeom>
                                        </pic:spPr>
                                      </pic:pic>
                                    </a:graphicData>
                                  </a:graphic>
                                </wp:inline>
                              </w:drawing>
                            </w:r>
                          </w:p>
                          <w:p w14:paraId="6FF46D55" w14:textId="77777777" w:rsidR="00862317" w:rsidRPr="00862317" w:rsidRDefault="00862317" w:rsidP="00862317">
                            <w:pPr>
                              <w:rPr>
                                <w:b/>
                                <w:sz w:val="32"/>
                                <w:szCs w:val="32"/>
                              </w:rPr>
                            </w:pPr>
                            <w:r w:rsidRPr="00862317">
                              <w:rPr>
                                <w:b/>
                                <w:sz w:val="32"/>
                                <w:szCs w:val="32"/>
                              </w:rPr>
                              <w:t>3.which member has the maximum investment and what is that amount?</w:t>
                            </w:r>
                            <w:r w:rsidRPr="00862317">
                              <w:rPr>
                                <w:b/>
                                <w:noProof/>
                              </w:rPr>
                              <w:t xml:space="preserve"> </w:t>
                            </w:r>
                            <w:r w:rsidRPr="00862317">
                              <w:rPr>
                                <w:b/>
                                <w:noProof/>
                                <w:sz w:val="32"/>
                                <w:szCs w:val="32"/>
                                <w:lang w:val="en-GB" w:eastAsia="en-GB"/>
                              </w:rPr>
                              <w:drawing>
                                <wp:inline distT="0" distB="0" distL="0" distR="0" wp14:anchorId="487A39B7" wp14:editId="1404F088">
                                  <wp:extent cx="3680779" cy="1546994"/>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2965" name=""/>
                                          <pic:cNvPicPr/>
                                        </pic:nvPicPr>
                                        <pic:blipFill>
                                          <a:blip r:embed="rId40"/>
                                          <a:stretch>
                                            <a:fillRect/>
                                          </a:stretch>
                                        </pic:blipFill>
                                        <pic:spPr>
                                          <a:xfrm>
                                            <a:off x="0" y="0"/>
                                            <a:ext cx="3680779" cy="1546994"/>
                                          </a:xfrm>
                                          <a:prstGeom prst="rect">
                                            <a:avLst/>
                                          </a:prstGeom>
                                        </pic:spPr>
                                      </pic:pic>
                                    </a:graphicData>
                                  </a:graphic>
                                </wp:inline>
                              </w:drawing>
                            </w:r>
                          </w:p>
                          <w:p w14:paraId="0F134DFE" w14:textId="77777777" w:rsidR="00862317" w:rsidRPr="00862317" w:rsidRDefault="00862317" w:rsidP="00862317">
                            <w:pPr>
                              <w:rPr>
                                <w:b/>
                                <w:noProof/>
                              </w:rPr>
                            </w:pPr>
                            <w:r w:rsidRPr="00862317">
                              <w:rPr>
                                <w:b/>
                                <w:sz w:val="32"/>
                                <w:szCs w:val="32"/>
                              </w:rPr>
                              <w:t>4.what is the total amount paid by a member in the house budget from least to most?</w:t>
                            </w:r>
                            <w:r w:rsidRPr="00862317">
                              <w:rPr>
                                <w:b/>
                                <w:noProof/>
                              </w:rPr>
                              <w:t xml:space="preserve"> </w:t>
                            </w:r>
                          </w:p>
                          <w:p w14:paraId="72A3C357" w14:textId="77777777" w:rsidR="00862317" w:rsidRPr="00862317" w:rsidRDefault="00862317" w:rsidP="00862317">
                            <w:pPr>
                              <w:rPr>
                                <w:b/>
                                <w:sz w:val="32"/>
                                <w:szCs w:val="32"/>
                              </w:rPr>
                            </w:pPr>
                            <w:r w:rsidRPr="00862317">
                              <w:rPr>
                                <w:b/>
                                <w:noProof/>
                                <w:lang w:val="en-GB" w:eastAsia="en-GB"/>
                              </w:rPr>
                              <w:drawing>
                                <wp:inline distT="0" distB="0" distL="0" distR="0" wp14:anchorId="1C8C5D16" wp14:editId="4FDBDA00">
                                  <wp:extent cx="3391194" cy="1912786"/>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810" name=""/>
                                          <pic:cNvPicPr/>
                                        </pic:nvPicPr>
                                        <pic:blipFill>
                                          <a:blip r:embed="rId41"/>
                                          <a:stretch>
                                            <a:fillRect/>
                                          </a:stretch>
                                        </pic:blipFill>
                                        <pic:spPr>
                                          <a:xfrm>
                                            <a:off x="0" y="0"/>
                                            <a:ext cx="3391194" cy="1912786"/>
                                          </a:xfrm>
                                          <a:prstGeom prst="rect">
                                            <a:avLst/>
                                          </a:prstGeom>
                                        </pic:spPr>
                                      </pic:pic>
                                    </a:graphicData>
                                  </a:graphic>
                                </wp:inline>
                              </w:drawing>
                            </w:r>
                          </w:p>
                          <w:p w14:paraId="0F89D80B" w14:textId="77777777" w:rsidR="00862317" w:rsidRPr="00862317" w:rsidRDefault="00862317" w:rsidP="00862317">
                            <w:pPr>
                              <w:rPr>
                                <w:b/>
                              </w:rPr>
                            </w:pPr>
                          </w:p>
                          <w:p w14:paraId="3631E627" w14:textId="77777777" w:rsidR="00862317" w:rsidRPr="00862317" w:rsidRDefault="00862317">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720FA7" id="Text Box 45" o:spid="_x0000_s1046" type="#_x0000_t202" style="position:absolute;margin-left:2.45pt;margin-top:-9.15pt;width:8in;height:749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" fillcolor="white [3201]" stroked="f" strokeweight=".5pt">
                <v:textbox>
                  <w:txbxContent>
                    <w:p w14:paraId="1C66EE41" w14:textId="77777777" w:rsidR="00862317" w:rsidRPr="00862317" w:rsidRDefault="00862317" w:rsidP="00862317">
                      <w:pPr>
                        <w:rPr>
                          <w:b/>
                          <w:sz w:val="32"/>
                          <w:szCs w:val="32"/>
                        </w:rPr>
                      </w:pPr>
                      <w:r w:rsidRPr="00862317">
                        <w:rPr>
                          <w:b/>
                          <w:sz w:val="32"/>
                          <w:szCs w:val="32"/>
                        </w:rPr>
                        <w:t>QUERIES</w:t>
                      </w:r>
                    </w:p>
                    <w:p w14:paraId="7B93CB8A" w14:textId="5FB3E808" w:rsidR="00862317" w:rsidRPr="00B278D3" w:rsidRDefault="00B278D3" w:rsidP="00862317">
                      <w:pPr>
                        <w:rPr>
                          <w:noProof/>
                        </w:rPr>
                      </w:pPr>
                      <w:r w:rsidRPr="00862317">
                        <w:rPr>
                          <w:b/>
                          <w:sz w:val="32"/>
                          <w:szCs w:val="32"/>
                        </w:rPr>
                        <w:t>1.how much years are left for maturing the fd.</w:t>
                      </w:r>
                      <w:r w:rsidRPr="00665ACA">
                        <w:rPr>
                          <w:noProof/>
                        </w:rPr>
                        <w:t xml:space="preserve"> </w:t>
                      </w:r>
                      <w:r w:rsidRPr="00665ACA">
                        <w:rPr>
                          <w:noProof/>
                          <w:sz w:val="32"/>
                          <w:szCs w:val="32"/>
                          <w:lang w:val="en-GB" w:eastAsia="en-GB"/>
                        </w:rPr>
                        <w:drawing>
                          <wp:inline distT="0" distB="0" distL="0" distR="0" wp14:anchorId="0101FCDF" wp14:editId="444E9582">
                            <wp:extent cx="7276567" cy="1033153"/>
                            <wp:effectExtent l="0" t="0" r="635" b="0"/>
                            <wp:docPr id="653108051" name="Picture 65310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52648" name=""/>
                                    <pic:cNvPicPr/>
                                  </pic:nvPicPr>
                                  <pic:blipFill>
                                    <a:blip r:embed="rId42"/>
                                    <a:stretch>
                                      <a:fillRect/>
                                    </a:stretch>
                                  </pic:blipFill>
                                  <pic:spPr>
                                    <a:xfrm>
                                      <a:off x="0" y="0"/>
                                      <a:ext cx="7315891" cy="1038736"/>
                                    </a:xfrm>
                                    <a:prstGeom prst="rect">
                                      <a:avLst/>
                                    </a:prstGeom>
                                  </pic:spPr>
                                </pic:pic>
                              </a:graphicData>
                            </a:graphic>
                          </wp:inline>
                        </w:drawing>
                      </w:r>
                      <w:r w:rsidR="00862317" w:rsidRPr="00862317">
                        <w:rPr>
                          <w:b/>
                          <w:sz w:val="32"/>
                          <w:szCs w:val="32"/>
                        </w:rPr>
                        <w:t>2.display the service name and its provider name</w:t>
                      </w:r>
                      <w:r w:rsidR="00862317" w:rsidRPr="00862317">
                        <w:rPr>
                          <w:b/>
                          <w:noProof/>
                        </w:rPr>
                        <w:t xml:space="preserve"> </w:t>
                      </w:r>
                      <w:r w:rsidR="00862317" w:rsidRPr="00862317">
                        <w:rPr>
                          <w:b/>
                          <w:noProof/>
                          <w:sz w:val="32"/>
                          <w:szCs w:val="32"/>
                          <w:lang w:val="en-GB" w:eastAsia="en-GB"/>
                        </w:rPr>
                        <w:drawing>
                          <wp:inline distT="0" distB="0" distL="0" distR="0" wp14:anchorId="26C1F9B4" wp14:editId="7A9530B3">
                            <wp:extent cx="4694327" cy="1950889"/>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0736" name=""/>
                                    <pic:cNvPicPr/>
                                  </pic:nvPicPr>
                                  <pic:blipFill>
                                    <a:blip r:embed="rId43"/>
                                    <a:stretch>
                                      <a:fillRect/>
                                    </a:stretch>
                                  </pic:blipFill>
                                  <pic:spPr>
                                    <a:xfrm>
                                      <a:off x="0" y="0"/>
                                      <a:ext cx="4694327" cy="1950889"/>
                                    </a:xfrm>
                                    <a:prstGeom prst="rect">
                                      <a:avLst/>
                                    </a:prstGeom>
                                  </pic:spPr>
                                </pic:pic>
                              </a:graphicData>
                            </a:graphic>
                          </wp:inline>
                        </w:drawing>
                      </w:r>
                    </w:p>
                    <w:p w14:paraId="6FF46D55" w14:textId="77777777" w:rsidR="00862317" w:rsidRPr="00862317" w:rsidRDefault="00862317" w:rsidP="00862317">
                      <w:pPr>
                        <w:rPr>
                          <w:b/>
                          <w:sz w:val="32"/>
                          <w:szCs w:val="32"/>
                        </w:rPr>
                      </w:pPr>
                      <w:r w:rsidRPr="00862317">
                        <w:rPr>
                          <w:b/>
                          <w:sz w:val="32"/>
                          <w:szCs w:val="32"/>
                        </w:rPr>
                        <w:t>3.which member has the maximum investment and what is that amount?</w:t>
                      </w:r>
                      <w:r w:rsidRPr="00862317">
                        <w:rPr>
                          <w:b/>
                          <w:noProof/>
                        </w:rPr>
                        <w:t xml:space="preserve"> </w:t>
                      </w:r>
                      <w:r w:rsidRPr="00862317">
                        <w:rPr>
                          <w:b/>
                          <w:noProof/>
                          <w:sz w:val="32"/>
                          <w:szCs w:val="32"/>
                          <w:lang w:val="en-GB" w:eastAsia="en-GB"/>
                        </w:rPr>
                        <w:drawing>
                          <wp:inline distT="0" distB="0" distL="0" distR="0" wp14:anchorId="487A39B7" wp14:editId="1404F088">
                            <wp:extent cx="3680779" cy="1546994"/>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92965" name=""/>
                                    <pic:cNvPicPr/>
                                  </pic:nvPicPr>
                                  <pic:blipFill>
                                    <a:blip r:embed="rId44"/>
                                    <a:stretch>
                                      <a:fillRect/>
                                    </a:stretch>
                                  </pic:blipFill>
                                  <pic:spPr>
                                    <a:xfrm>
                                      <a:off x="0" y="0"/>
                                      <a:ext cx="3680779" cy="1546994"/>
                                    </a:xfrm>
                                    <a:prstGeom prst="rect">
                                      <a:avLst/>
                                    </a:prstGeom>
                                  </pic:spPr>
                                </pic:pic>
                              </a:graphicData>
                            </a:graphic>
                          </wp:inline>
                        </w:drawing>
                      </w:r>
                    </w:p>
                    <w:p w14:paraId="0F134DFE" w14:textId="77777777" w:rsidR="00862317" w:rsidRPr="00862317" w:rsidRDefault="00862317" w:rsidP="00862317">
                      <w:pPr>
                        <w:rPr>
                          <w:b/>
                          <w:noProof/>
                        </w:rPr>
                      </w:pPr>
                      <w:r w:rsidRPr="00862317">
                        <w:rPr>
                          <w:b/>
                          <w:sz w:val="32"/>
                          <w:szCs w:val="32"/>
                        </w:rPr>
                        <w:t>4.what is the total amount paid by a member in the house budget from least to most?</w:t>
                      </w:r>
                      <w:r w:rsidRPr="00862317">
                        <w:rPr>
                          <w:b/>
                          <w:noProof/>
                        </w:rPr>
                        <w:t xml:space="preserve"> </w:t>
                      </w:r>
                    </w:p>
                    <w:p w14:paraId="72A3C357" w14:textId="77777777" w:rsidR="00862317" w:rsidRPr="00862317" w:rsidRDefault="00862317" w:rsidP="00862317">
                      <w:pPr>
                        <w:rPr>
                          <w:b/>
                          <w:sz w:val="32"/>
                          <w:szCs w:val="32"/>
                        </w:rPr>
                      </w:pPr>
                      <w:r w:rsidRPr="00862317">
                        <w:rPr>
                          <w:b/>
                          <w:noProof/>
                          <w:lang w:val="en-GB" w:eastAsia="en-GB"/>
                        </w:rPr>
                        <w:drawing>
                          <wp:inline distT="0" distB="0" distL="0" distR="0" wp14:anchorId="1C8C5D16" wp14:editId="4FDBDA00">
                            <wp:extent cx="3391194" cy="1912786"/>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3810" name=""/>
                                    <pic:cNvPicPr/>
                                  </pic:nvPicPr>
                                  <pic:blipFill>
                                    <a:blip r:embed="rId45"/>
                                    <a:stretch>
                                      <a:fillRect/>
                                    </a:stretch>
                                  </pic:blipFill>
                                  <pic:spPr>
                                    <a:xfrm>
                                      <a:off x="0" y="0"/>
                                      <a:ext cx="3391194" cy="1912786"/>
                                    </a:xfrm>
                                    <a:prstGeom prst="rect">
                                      <a:avLst/>
                                    </a:prstGeom>
                                  </pic:spPr>
                                </pic:pic>
                              </a:graphicData>
                            </a:graphic>
                          </wp:inline>
                        </w:drawing>
                      </w:r>
                    </w:p>
                    <w:p w14:paraId="0F89D80B" w14:textId="77777777" w:rsidR="00862317" w:rsidRPr="00862317" w:rsidRDefault="00862317" w:rsidP="00862317">
                      <w:pPr>
                        <w:rPr>
                          <w:b/>
                        </w:rPr>
                      </w:pPr>
                    </w:p>
                    <w:p w14:paraId="3631E627" w14:textId="77777777" w:rsidR="00862317" w:rsidRPr="00862317" w:rsidRDefault="00862317">
                      <w:pPr>
                        <w:rPr>
                          <w:b/>
                        </w:rPr>
                      </w:pPr>
                    </w:p>
                  </w:txbxContent>
                </v:textbox>
              </v:shape>
            </w:pict>
          </mc:Fallback>
        </mc:AlternateContent>
      </w:r>
    </w:p>
    <w:p w14:paraId="61C18547" w14:textId="77777777" w:rsidR="00862317" w:rsidRDefault="00862317">
      <w:r>
        <w:br w:type="page"/>
      </w:r>
    </w:p>
    <w:p w14:paraId="5822D8AC" w14:textId="77777777" w:rsidR="00720573" w:rsidRDefault="00720573">
      <w:r>
        <w:rPr>
          <w:noProof/>
          <w:lang w:val="en-GB" w:eastAsia="en-GB"/>
        </w:rPr>
        <w:lastRenderedPageBreak/>
        <mc:AlternateContent>
          <mc:Choice Requires="wps">
            <w:drawing>
              <wp:anchor distT="0" distB="0" distL="114300" distR="114300" simplePos="0" relativeHeight="251669504" behindDoc="0" locked="0" layoutInCell="1" allowOverlap="1" wp14:anchorId="35FFB389" wp14:editId="2D975FFE">
                <wp:simplePos x="0" y="0"/>
                <wp:positionH relativeFrom="column">
                  <wp:posOffset>7125</wp:posOffset>
                </wp:positionH>
                <wp:positionV relativeFrom="paragraph">
                  <wp:posOffset>-140129</wp:posOffset>
                </wp:positionV>
                <wp:extent cx="7338951" cy="9595263"/>
                <wp:effectExtent l="0" t="0" r="0" b="6350"/>
                <wp:wrapNone/>
                <wp:docPr id="50" name="Text Box 50"/>
                <wp:cNvGraphicFramePr/>
                <a:graphic xmlns:a="http://schemas.openxmlformats.org/drawingml/2006/main">
                  <a:graphicData uri="http://schemas.microsoft.com/office/word/2010/wordprocessingShape">
                    <wps:wsp>
                      <wps:cNvSpPr txBox="1"/>
                      <wps:spPr>
                        <a:xfrm>
                          <a:off x="0" y="0"/>
                          <a:ext cx="7338951" cy="959526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C983B4" w14:textId="77777777" w:rsidR="00720573" w:rsidRPr="00862317" w:rsidRDefault="00720573" w:rsidP="00720573">
                            <w:pPr>
                              <w:rPr>
                                <w:b/>
                                <w:sz w:val="32"/>
                                <w:szCs w:val="32"/>
                              </w:rPr>
                            </w:pPr>
                            <w:r w:rsidRPr="00862317">
                              <w:rPr>
                                <w:b/>
                                <w:sz w:val="32"/>
                                <w:szCs w:val="32"/>
                              </w:rPr>
                              <w:t>5.concatenate the first name and middle name of the members and there age.</w:t>
                            </w:r>
                            <w:r w:rsidRPr="00862317">
                              <w:rPr>
                                <w:b/>
                                <w:noProof/>
                              </w:rPr>
                              <w:t xml:space="preserve"> </w:t>
                            </w:r>
                            <w:r w:rsidRPr="00862317">
                              <w:rPr>
                                <w:b/>
                                <w:noProof/>
                                <w:sz w:val="32"/>
                                <w:szCs w:val="32"/>
                                <w:lang w:val="en-GB" w:eastAsia="en-GB"/>
                              </w:rPr>
                              <w:drawing>
                                <wp:inline distT="0" distB="0" distL="0" distR="0" wp14:anchorId="40471701" wp14:editId="024A5583">
                                  <wp:extent cx="7334124" cy="1330037"/>
                                  <wp:effectExtent l="0" t="0" r="635" b="38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1789" name=""/>
                                          <pic:cNvPicPr/>
                                        </pic:nvPicPr>
                                        <pic:blipFill>
                                          <a:blip r:embed="rId46"/>
                                          <a:stretch>
                                            <a:fillRect/>
                                          </a:stretch>
                                        </pic:blipFill>
                                        <pic:spPr>
                                          <a:xfrm>
                                            <a:off x="0" y="0"/>
                                            <a:ext cx="7351079" cy="1333112"/>
                                          </a:xfrm>
                                          <a:prstGeom prst="rect">
                                            <a:avLst/>
                                          </a:prstGeom>
                                        </pic:spPr>
                                      </pic:pic>
                                    </a:graphicData>
                                  </a:graphic>
                                </wp:inline>
                              </w:drawing>
                            </w:r>
                          </w:p>
                          <w:p w14:paraId="31CE52EE" w14:textId="77777777" w:rsidR="00720573" w:rsidRPr="00862317" w:rsidRDefault="00720573" w:rsidP="00720573">
                            <w:pPr>
                              <w:rPr>
                                <w:b/>
                                <w:sz w:val="32"/>
                                <w:szCs w:val="32"/>
                              </w:rPr>
                            </w:pPr>
                            <w:r w:rsidRPr="00862317">
                              <w:rPr>
                                <w:b/>
                                <w:sz w:val="32"/>
                                <w:szCs w:val="32"/>
                              </w:rPr>
                              <w:t>6.display the details of the budget where expense id is e3</w:t>
                            </w:r>
                            <w:r w:rsidRPr="00862317">
                              <w:rPr>
                                <w:b/>
                                <w:noProof/>
                              </w:rPr>
                              <w:t xml:space="preserve"> </w:t>
                            </w:r>
                            <w:r w:rsidRPr="00862317">
                              <w:rPr>
                                <w:b/>
                                <w:noProof/>
                                <w:sz w:val="32"/>
                                <w:szCs w:val="32"/>
                                <w:lang w:val="en-GB" w:eastAsia="en-GB"/>
                              </w:rPr>
                              <w:drawing>
                                <wp:inline distT="0" distB="0" distL="0" distR="0" wp14:anchorId="78BF3563" wp14:editId="5A701D03">
                                  <wp:extent cx="7494708" cy="997528"/>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0227" name=""/>
                                          <pic:cNvPicPr/>
                                        </pic:nvPicPr>
                                        <pic:blipFill>
                                          <a:blip r:embed="rId47"/>
                                          <a:stretch>
                                            <a:fillRect/>
                                          </a:stretch>
                                        </pic:blipFill>
                                        <pic:spPr>
                                          <a:xfrm>
                                            <a:off x="0" y="0"/>
                                            <a:ext cx="7520238" cy="1000926"/>
                                          </a:xfrm>
                                          <a:prstGeom prst="rect">
                                            <a:avLst/>
                                          </a:prstGeom>
                                        </pic:spPr>
                                      </pic:pic>
                                    </a:graphicData>
                                  </a:graphic>
                                </wp:inline>
                              </w:drawing>
                            </w:r>
                          </w:p>
                          <w:p w14:paraId="53503353" w14:textId="77777777" w:rsidR="00720573" w:rsidRPr="00862317" w:rsidRDefault="00720573" w:rsidP="00720573">
                            <w:pPr>
                              <w:rPr>
                                <w:b/>
                                <w:sz w:val="32"/>
                                <w:szCs w:val="32"/>
                              </w:rPr>
                            </w:pPr>
                            <w:r w:rsidRPr="00862317">
                              <w:rPr>
                                <w:b/>
                                <w:sz w:val="32"/>
                                <w:szCs w:val="32"/>
                              </w:rPr>
                              <w:t>7.display the document name and number where the member id is m4 or m6</w:t>
                            </w:r>
                            <w:r w:rsidRPr="00862317">
                              <w:rPr>
                                <w:b/>
                                <w:noProof/>
                              </w:rPr>
                              <w:t xml:space="preserve"> </w:t>
                            </w:r>
                            <w:r w:rsidRPr="00862317">
                              <w:rPr>
                                <w:b/>
                                <w:noProof/>
                                <w:sz w:val="32"/>
                                <w:szCs w:val="32"/>
                                <w:lang w:val="en-GB" w:eastAsia="en-GB"/>
                              </w:rPr>
                              <w:drawing>
                                <wp:inline distT="0" distB="0" distL="0" distR="0" wp14:anchorId="1A15EB36" wp14:editId="55ED3867">
                                  <wp:extent cx="7053655" cy="938151"/>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1213" name=""/>
                                          <pic:cNvPicPr/>
                                        </pic:nvPicPr>
                                        <pic:blipFill>
                                          <a:blip r:embed="rId48"/>
                                          <a:stretch>
                                            <a:fillRect/>
                                          </a:stretch>
                                        </pic:blipFill>
                                        <pic:spPr>
                                          <a:xfrm>
                                            <a:off x="0" y="0"/>
                                            <a:ext cx="7069614" cy="940274"/>
                                          </a:xfrm>
                                          <a:prstGeom prst="rect">
                                            <a:avLst/>
                                          </a:prstGeom>
                                        </pic:spPr>
                                      </pic:pic>
                                    </a:graphicData>
                                  </a:graphic>
                                </wp:inline>
                              </w:drawing>
                            </w:r>
                          </w:p>
                          <w:p w14:paraId="46CDE034" w14:textId="77777777" w:rsidR="00720573" w:rsidRDefault="00720573" w:rsidP="00720573">
                            <w:pPr>
                              <w:rPr>
                                <w:b/>
                                <w:noProof/>
                              </w:rPr>
                            </w:pPr>
                            <w:r w:rsidRPr="00862317">
                              <w:rPr>
                                <w:b/>
                                <w:sz w:val="32"/>
                                <w:szCs w:val="32"/>
                              </w:rPr>
                              <w:t>8.display the source and amount from income where it is greater than all the budget amount.</w:t>
                            </w:r>
                            <w:r w:rsidRPr="00862317">
                              <w:rPr>
                                <w:b/>
                                <w:noProof/>
                              </w:rPr>
                              <w:t xml:space="preserve"> </w:t>
                            </w:r>
                            <w:r w:rsidRPr="00862317">
                              <w:rPr>
                                <w:b/>
                                <w:noProof/>
                                <w:sz w:val="32"/>
                                <w:szCs w:val="32"/>
                                <w:lang w:val="en-GB" w:eastAsia="en-GB"/>
                              </w:rPr>
                              <w:drawing>
                                <wp:inline distT="0" distB="0" distL="0" distR="0" wp14:anchorId="0899B3B1" wp14:editId="0B8F52D6">
                                  <wp:extent cx="6713858" cy="1116280"/>
                                  <wp:effectExtent l="0" t="0" r="0" b="825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33641" name=""/>
                                          <pic:cNvPicPr/>
                                        </pic:nvPicPr>
                                        <pic:blipFill>
                                          <a:blip r:embed="rId49"/>
                                          <a:stretch>
                                            <a:fillRect/>
                                          </a:stretch>
                                        </pic:blipFill>
                                        <pic:spPr>
                                          <a:xfrm>
                                            <a:off x="0" y="0"/>
                                            <a:ext cx="6724118" cy="1117986"/>
                                          </a:xfrm>
                                          <a:prstGeom prst="rect">
                                            <a:avLst/>
                                          </a:prstGeom>
                                        </pic:spPr>
                                      </pic:pic>
                                    </a:graphicData>
                                  </a:graphic>
                                </wp:inline>
                              </w:drawing>
                            </w:r>
                          </w:p>
                          <w:p w14:paraId="17048D7D" w14:textId="02ABECBA" w:rsidR="00B278D3" w:rsidRPr="00B278D3" w:rsidRDefault="00B278D3" w:rsidP="00720573">
                            <w:pPr>
                              <w:rPr>
                                <w:b/>
                                <w:sz w:val="32"/>
                                <w:szCs w:val="32"/>
                              </w:rPr>
                            </w:pPr>
                            <w:r w:rsidRPr="00B278D3">
                              <w:rPr>
                                <w:b/>
                                <w:noProof/>
                                <w:sz w:val="32"/>
                                <w:szCs w:val="32"/>
                              </w:rPr>
                              <w:t>9.display the categor</w:t>
                            </w:r>
                            <w:r>
                              <w:rPr>
                                <w:b/>
                                <w:noProof/>
                                <w:sz w:val="32"/>
                                <w:szCs w:val="32"/>
                              </w:rPr>
                              <w:t>ies of thing</w:t>
                            </w:r>
                            <w:r w:rsidR="000940F4">
                              <w:rPr>
                                <w:b/>
                                <w:noProof/>
                                <w:sz w:val="32"/>
                                <w:szCs w:val="32"/>
                              </w:rPr>
                              <w:t>s</w:t>
                            </w:r>
                            <w:r w:rsidRPr="00B278D3">
                              <w:rPr>
                                <w:b/>
                                <w:noProof/>
                                <w:sz w:val="32"/>
                                <w:szCs w:val="32"/>
                              </w:rPr>
                              <w:t xml:space="preserve"> from budget and expenses and the total amount spend on it</w:t>
                            </w:r>
                            <w:r>
                              <w:rPr>
                                <w:b/>
                                <w:noProof/>
                                <w:sz w:val="32"/>
                                <w:szCs w:val="32"/>
                              </w:rPr>
                              <w:t xml:space="preserve"> using join</w:t>
                            </w:r>
                            <w:r w:rsidR="001616F9">
                              <w:rPr>
                                <w:b/>
                                <w:noProof/>
                                <w:sz w:val="32"/>
                                <w:szCs w:val="32"/>
                              </w:rPr>
                              <w:t>ts.</w:t>
                            </w:r>
                          </w:p>
                          <w:p w14:paraId="2A7C76C0" w14:textId="482F754D" w:rsidR="00B278D3" w:rsidRPr="00862317" w:rsidRDefault="00720573" w:rsidP="00B278D3">
                            <w:pPr>
                              <w:rPr>
                                <w:b/>
                                <w:sz w:val="32"/>
                                <w:szCs w:val="32"/>
                              </w:rPr>
                            </w:pPr>
                            <w:r w:rsidRPr="00862317">
                              <w:rPr>
                                <w:b/>
                                <w:sz w:val="32"/>
                                <w:szCs w:val="32"/>
                              </w:rPr>
                              <w:t>.</w:t>
                            </w:r>
                            <w:r w:rsidRPr="00862317">
                              <w:rPr>
                                <w:b/>
                                <w:noProof/>
                                <w:sz w:val="32"/>
                                <w:szCs w:val="32"/>
                                <w:lang w:val="en-GB" w:eastAsia="en-GB"/>
                              </w:rPr>
                              <w:drawing>
                                <wp:inline distT="0" distB="0" distL="0" distR="0" wp14:anchorId="1469A4CD" wp14:editId="33E403C5">
                                  <wp:extent cx="6645910" cy="2166620"/>
                                  <wp:effectExtent l="0" t="0" r="254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7971" name=""/>
                                          <pic:cNvPicPr/>
                                        </pic:nvPicPr>
                                        <pic:blipFill>
                                          <a:blip r:embed="rId50"/>
                                          <a:stretch>
                                            <a:fillRect/>
                                          </a:stretch>
                                        </pic:blipFill>
                                        <pic:spPr>
                                          <a:xfrm>
                                            <a:off x="0" y="0"/>
                                            <a:ext cx="6645910" cy="2166620"/>
                                          </a:xfrm>
                                          <a:prstGeom prst="rect">
                                            <a:avLst/>
                                          </a:prstGeom>
                                        </pic:spPr>
                                      </pic:pic>
                                    </a:graphicData>
                                  </a:graphic>
                                </wp:inline>
                              </w:drawing>
                            </w:r>
                            <w:r w:rsidR="00B278D3" w:rsidRPr="00B278D3">
                              <w:rPr>
                                <w:b/>
                                <w:sz w:val="32"/>
                                <w:szCs w:val="32"/>
                              </w:rPr>
                              <w:t xml:space="preserve"> </w:t>
                            </w:r>
                            <w:r w:rsidR="00B278D3" w:rsidRPr="00862317">
                              <w:rPr>
                                <w:b/>
                                <w:sz w:val="32"/>
                                <w:szCs w:val="32"/>
                              </w:rPr>
                              <w:t>1</w:t>
                            </w:r>
                            <w:r w:rsidR="00B278D3">
                              <w:rPr>
                                <w:b/>
                                <w:sz w:val="32"/>
                                <w:szCs w:val="32"/>
                              </w:rPr>
                              <w:t>0</w:t>
                            </w:r>
                            <w:r w:rsidR="00B278D3" w:rsidRPr="00862317">
                              <w:rPr>
                                <w:b/>
                                <w:sz w:val="32"/>
                                <w:szCs w:val="32"/>
                              </w:rPr>
                              <w:t>.which member spends amount of money starts with the digit 2?</w:t>
                            </w:r>
                            <w:r w:rsidR="00B278D3" w:rsidRPr="00862317">
                              <w:rPr>
                                <w:b/>
                                <w:noProof/>
                              </w:rPr>
                              <w:t xml:space="preserve"> </w:t>
                            </w:r>
                            <w:r w:rsidR="00B278D3" w:rsidRPr="00862317">
                              <w:rPr>
                                <w:b/>
                                <w:noProof/>
                                <w:sz w:val="32"/>
                                <w:szCs w:val="32"/>
                                <w:lang w:val="en-GB" w:eastAsia="en-GB"/>
                              </w:rPr>
                              <w:drawing>
                                <wp:inline distT="0" distB="0" distL="0" distR="0" wp14:anchorId="6B23D008" wp14:editId="57F0B3D2">
                                  <wp:extent cx="4846740" cy="891617"/>
                                  <wp:effectExtent l="0" t="0" r="0" b="381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60425" name=""/>
                                          <pic:cNvPicPr/>
                                        </pic:nvPicPr>
                                        <pic:blipFill>
                                          <a:blip r:embed="rId51"/>
                                          <a:stretch>
                                            <a:fillRect/>
                                          </a:stretch>
                                        </pic:blipFill>
                                        <pic:spPr>
                                          <a:xfrm>
                                            <a:off x="0" y="0"/>
                                            <a:ext cx="4846740" cy="891617"/>
                                          </a:xfrm>
                                          <a:prstGeom prst="rect">
                                            <a:avLst/>
                                          </a:prstGeom>
                                        </pic:spPr>
                                      </pic:pic>
                                    </a:graphicData>
                                  </a:graphic>
                                </wp:inline>
                              </w:drawing>
                            </w:r>
                          </w:p>
                          <w:p w14:paraId="4A5659B9" w14:textId="03E45F2C" w:rsidR="00720573" w:rsidRPr="008A1F5F" w:rsidRDefault="00720573" w:rsidP="00720573">
                            <w:pPr>
                              <w:rPr>
                                <w:b/>
                              </w:rPr>
                            </w:pPr>
                          </w:p>
                          <w:p w14:paraId="6DBCE7F8" w14:textId="77777777" w:rsidR="00720573" w:rsidRDefault="007205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FFB389" id="Text Box 50" o:spid="_x0000_s1047" type="#_x0000_t202" style="position:absolute;margin-left:.55pt;margin-top:-11.05pt;width:577.85pt;height:755.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" fillcolor="white [3201]" stroked="f" strokeweight=".5pt">
                <v:textbox>
                  <w:txbxContent>
                    <w:p w14:paraId="34C983B4" w14:textId="77777777" w:rsidR="00720573" w:rsidRPr="00862317" w:rsidRDefault="00720573" w:rsidP="00720573">
                      <w:pPr>
                        <w:rPr>
                          <w:b/>
                          <w:sz w:val="32"/>
                          <w:szCs w:val="32"/>
                        </w:rPr>
                      </w:pPr>
                      <w:r w:rsidRPr="00862317">
                        <w:rPr>
                          <w:b/>
                          <w:sz w:val="32"/>
                          <w:szCs w:val="32"/>
                        </w:rPr>
                        <w:t>5.concatenate the first name and middle name of the members and there age.</w:t>
                      </w:r>
                      <w:r w:rsidRPr="00862317">
                        <w:rPr>
                          <w:b/>
                          <w:noProof/>
                        </w:rPr>
                        <w:t xml:space="preserve"> </w:t>
                      </w:r>
                      <w:r w:rsidRPr="00862317">
                        <w:rPr>
                          <w:b/>
                          <w:noProof/>
                          <w:sz w:val="32"/>
                          <w:szCs w:val="32"/>
                          <w:lang w:val="en-GB" w:eastAsia="en-GB"/>
                        </w:rPr>
                        <w:drawing>
                          <wp:inline distT="0" distB="0" distL="0" distR="0" wp14:anchorId="40471701" wp14:editId="024A5583">
                            <wp:extent cx="7334124" cy="1330037"/>
                            <wp:effectExtent l="0" t="0" r="635" b="381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21789" name=""/>
                                    <pic:cNvPicPr/>
                                  </pic:nvPicPr>
                                  <pic:blipFill>
                                    <a:blip r:embed="rId52"/>
                                    <a:stretch>
                                      <a:fillRect/>
                                    </a:stretch>
                                  </pic:blipFill>
                                  <pic:spPr>
                                    <a:xfrm>
                                      <a:off x="0" y="0"/>
                                      <a:ext cx="7351079" cy="1333112"/>
                                    </a:xfrm>
                                    <a:prstGeom prst="rect">
                                      <a:avLst/>
                                    </a:prstGeom>
                                  </pic:spPr>
                                </pic:pic>
                              </a:graphicData>
                            </a:graphic>
                          </wp:inline>
                        </w:drawing>
                      </w:r>
                    </w:p>
                    <w:p w14:paraId="31CE52EE" w14:textId="77777777" w:rsidR="00720573" w:rsidRPr="00862317" w:rsidRDefault="00720573" w:rsidP="00720573">
                      <w:pPr>
                        <w:rPr>
                          <w:b/>
                          <w:sz w:val="32"/>
                          <w:szCs w:val="32"/>
                        </w:rPr>
                      </w:pPr>
                      <w:r w:rsidRPr="00862317">
                        <w:rPr>
                          <w:b/>
                          <w:sz w:val="32"/>
                          <w:szCs w:val="32"/>
                        </w:rPr>
                        <w:t>6.display the details of the budget where expense id is e3</w:t>
                      </w:r>
                      <w:r w:rsidRPr="00862317">
                        <w:rPr>
                          <w:b/>
                          <w:noProof/>
                        </w:rPr>
                        <w:t xml:space="preserve"> </w:t>
                      </w:r>
                      <w:r w:rsidRPr="00862317">
                        <w:rPr>
                          <w:b/>
                          <w:noProof/>
                          <w:sz w:val="32"/>
                          <w:szCs w:val="32"/>
                          <w:lang w:val="en-GB" w:eastAsia="en-GB"/>
                        </w:rPr>
                        <w:drawing>
                          <wp:inline distT="0" distB="0" distL="0" distR="0" wp14:anchorId="78BF3563" wp14:editId="5A701D03">
                            <wp:extent cx="7494708" cy="997528"/>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0227" name=""/>
                                    <pic:cNvPicPr/>
                                  </pic:nvPicPr>
                                  <pic:blipFill>
                                    <a:blip r:embed="rId53"/>
                                    <a:stretch>
                                      <a:fillRect/>
                                    </a:stretch>
                                  </pic:blipFill>
                                  <pic:spPr>
                                    <a:xfrm>
                                      <a:off x="0" y="0"/>
                                      <a:ext cx="7520238" cy="1000926"/>
                                    </a:xfrm>
                                    <a:prstGeom prst="rect">
                                      <a:avLst/>
                                    </a:prstGeom>
                                  </pic:spPr>
                                </pic:pic>
                              </a:graphicData>
                            </a:graphic>
                          </wp:inline>
                        </w:drawing>
                      </w:r>
                    </w:p>
                    <w:p w14:paraId="53503353" w14:textId="77777777" w:rsidR="00720573" w:rsidRPr="00862317" w:rsidRDefault="00720573" w:rsidP="00720573">
                      <w:pPr>
                        <w:rPr>
                          <w:b/>
                          <w:sz w:val="32"/>
                          <w:szCs w:val="32"/>
                        </w:rPr>
                      </w:pPr>
                      <w:r w:rsidRPr="00862317">
                        <w:rPr>
                          <w:b/>
                          <w:sz w:val="32"/>
                          <w:szCs w:val="32"/>
                        </w:rPr>
                        <w:t>7.display the document name and number where the member id is m4 or m6</w:t>
                      </w:r>
                      <w:r w:rsidRPr="00862317">
                        <w:rPr>
                          <w:b/>
                          <w:noProof/>
                        </w:rPr>
                        <w:t xml:space="preserve"> </w:t>
                      </w:r>
                      <w:r w:rsidRPr="00862317">
                        <w:rPr>
                          <w:b/>
                          <w:noProof/>
                          <w:sz w:val="32"/>
                          <w:szCs w:val="32"/>
                          <w:lang w:val="en-GB" w:eastAsia="en-GB"/>
                        </w:rPr>
                        <w:drawing>
                          <wp:inline distT="0" distB="0" distL="0" distR="0" wp14:anchorId="1A15EB36" wp14:editId="55ED3867">
                            <wp:extent cx="7053655" cy="938151"/>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1213" name=""/>
                                    <pic:cNvPicPr/>
                                  </pic:nvPicPr>
                                  <pic:blipFill>
                                    <a:blip r:embed="rId54"/>
                                    <a:stretch>
                                      <a:fillRect/>
                                    </a:stretch>
                                  </pic:blipFill>
                                  <pic:spPr>
                                    <a:xfrm>
                                      <a:off x="0" y="0"/>
                                      <a:ext cx="7069614" cy="940274"/>
                                    </a:xfrm>
                                    <a:prstGeom prst="rect">
                                      <a:avLst/>
                                    </a:prstGeom>
                                  </pic:spPr>
                                </pic:pic>
                              </a:graphicData>
                            </a:graphic>
                          </wp:inline>
                        </w:drawing>
                      </w:r>
                    </w:p>
                    <w:p w14:paraId="46CDE034" w14:textId="77777777" w:rsidR="00720573" w:rsidRDefault="00720573" w:rsidP="00720573">
                      <w:pPr>
                        <w:rPr>
                          <w:b/>
                          <w:noProof/>
                        </w:rPr>
                      </w:pPr>
                      <w:r w:rsidRPr="00862317">
                        <w:rPr>
                          <w:b/>
                          <w:sz w:val="32"/>
                          <w:szCs w:val="32"/>
                        </w:rPr>
                        <w:t>8.display the source and amount from income where it is greater than all the budget amount.</w:t>
                      </w:r>
                      <w:r w:rsidRPr="00862317">
                        <w:rPr>
                          <w:b/>
                          <w:noProof/>
                        </w:rPr>
                        <w:t xml:space="preserve"> </w:t>
                      </w:r>
                      <w:r w:rsidRPr="00862317">
                        <w:rPr>
                          <w:b/>
                          <w:noProof/>
                          <w:sz w:val="32"/>
                          <w:szCs w:val="32"/>
                          <w:lang w:val="en-GB" w:eastAsia="en-GB"/>
                        </w:rPr>
                        <w:drawing>
                          <wp:inline distT="0" distB="0" distL="0" distR="0" wp14:anchorId="0899B3B1" wp14:editId="0B8F52D6">
                            <wp:extent cx="6713858" cy="1116280"/>
                            <wp:effectExtent l="0" t="0" r="0" b="825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33641" name=""/>
                                    <pic:cNvPicPr/>
                                  </pic:nvPicPr>
                                  <pic:blipFill>
                                    <a:blip r:embed="rId55"/>
                                    <a:stretch>
                                      <a:fillRect/>
                                    </a:stretch>
                                  </pic:blipFill>
                                  <pic:spPr>
                                    <a:xfrm>
                                      <a:off x="0" y="0"/>
                                      <a:ext cx="6724118" cy="1117986"/>
                                    </a:xfrm>
                                    <a:prstGeom prst="rect">
                                      <a:avLst/>
                                    </a:prstGeom>
                                  </pic:spPr>
                                </pic:pic>
                              </a:graphicData>
                            </a:graphic>
                          </wp:inline>
                        </w:drawing>
                      </w:r>
                    </w:p>
                    <w:p w14:paraId="17048D7D" w14:textId="02ABECBA" w:rsidR="00B278D3" w:rsidRPr="00B278D3" w:rsidRDefault="00B278D3" w:rsidP="00720573">
                      <w:pPr>
                        <w:rPr>
                          <w:b/>
                          <w:sz w:val="32"/>
                          <w:szCs w:val="32"/>
                        </w:rPr>
                      </w:pPr>
                      <w:r w:rsidRPr="00B278D3">
                        <w:rPr>
                          <w:b/>
                          <w:noProof/>
                          <w:sz w:val="32"/>
                          <w:szCs w:val="32"/>
                        </w:rPr>
                        <w:t>9.display the categor</w:t>
                      </w:r>
                      <w:r>
                        <w:rPr>
                          <w:b/>
                          <w:noProof/>
                          <w:sz w:val="32"/>
                          <w:szCs w:val="32"/>
                        </w:rPr>
                        <w:t>ies of thing</w:t>
                      </w:r>
                      <w:r w:rsidR="000940F4">
                        <w:rPr>
                          <w:b/>
                          <w:noProof/>
                          <w:sz w:val="32"/>
                          <w:szCs w:val="32"/>
                        </w:rPr>
                        <w:t>s</w:t>
                      </w:r>
                      <w:r w:rsidRPr="00B278D3">
                        <w:rPr>
                          <w:b/>
                          <w:noProof/>
                          <w:sz w:val="32"/>
                          <w:szCs w:val="32"/>
                        </w:rPr>
                        <w:t xml:space="preserve"> from budget and expenses and the total amount spend on it</w:t>
                      </w:r>
                      <w:r>
                        <w:rPr>
                          <w:b/>
                          <w:noProof/>
                          <w:sz w:val="32"/>
                          <w:szCs w:val="32"/>
                        </w:rPr>
                        <w:t xml:space="preserve"> using join</w:t>
                      </w:r>
                      <w:r w:rsidR="001616F9">
                        <w:rPr>
                          <w:b/>
                          <w:noProof/>
                          <w:sz w:val="32"/>
                          <w:szCs w:val="32"/>
                        </w:rPr>
                        <w:t>ts.</w:t>
                      </w:r>
                    </w:p>
                    <w:p w14:paraId="2A7C76C0" w14:textId="482F754D" w:rsidR="00B278D3" w:rsidRPr="00862317" w:rsidRDefault="00720573" w:rsidP="00B278D3">
                      <w:pPr>
                        <w:rPr>
                          <w:b/>
                          <w:sz w:val="32"/>
                          <w:szCs w:val="32"/>
                        </w:rPr>
                      </w:pPr>
                      <w:r w:rsidRPr="00862317">
                        <w:rPr>
                          <w:b/>
                          <w:sz w:val="32"/>
                          <w:szCs w:val="32"/>
                        </w:rPr>
                        <w:t>.</w:t>
                      </w:r>
                      <w:r w:rsidRPr="00862317">
                        <w:rPr>
                          <w:b/>
                          <w:noProof/>
                          <w:sz w:val="32"/>
                          <w:szCs w:val="32"/>
                          <w:lang w:val="en-GB" w:eastAsia="en-GB"/>
                        </w:rPr>
                        <w:drawing>
                          <wp:inline distT="0" distB="0" distL="0" distR="0" wp14:anchorId="1469A4CD" wp14:editId="33E403C5">
                            <wp:extent cx="6645910" cy="2166620"/>
                            <wp:effectExtent l="0" t="0" r="254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27971" name=""/>
                                    <pic:cNvPicPr/>
                                  </pic:nvPicPr>
                                  <pic:blipFill>
                                    <a:blip r:embed="rId56"/>
                                    <a:stretch>
                                      <a:fillRect/>
                                    </a:stretch>
                                  </pic:blipFill>
                                  <pic:spPr>
                                    <a:xfrm>
                                      <a:off x="0" y="0"/>
                                      <a:ext cx="6645910" cy="2166620"/>
                                    </a:xfrm>
                                    <a:prstGeom prst="rect">
                                      <a:avLst/>
                                    </a:prstGeom>
                                  </pic:spPr>
                                </pic:pic>
                              </a:graphicData>
                            </a:graphic>
                          </wp:inline>
                        </w:drawing>
                      </w:r>
                      <w:r w:rsidR="00B278D3" w:rsidRPr="00B278D3">
                        <w:rPr>
                          <w:b/>
                          <w:sz w:val="32"/>
                          <w:szCs w:val="32"/>
                        </w:rPr>
                        <w:t xml:space="preserve"> </w:t>
                      </w:r>
                      <w:r w:rsidR="00B278D3" w:rsidRPr="00862317">
                        <w:rPr>
                          <w:b/>
                          <w:sz w:val="32"/>
                          <w:szCs w:val="32"/>
                        </w:rPr>
                        <w:t>1</w:t>
                      </w:r>
                      <w:r w:rsidR="00B278D3">
                        <w:rPr>
                          <w:b/>
                          <w:sz w:val="32"/>
                          <w:szCs w:val="32"/>
                        </w:rPr>
                        <w:t>0</w:t>
                      </w:r>
                      <w:r w:rsidR="00B278D3" w:rsidRPr="00862317">
                        <w:rPr>
                          <w:b/>
                          <w:sz w:val="32"/>
                          <w:szCs w:val="32"/>
                        </w:rPr>
                        <w:t>.which member spends amount of money starts with the digit 2?</w:t>
                      </w:r>
                      <w:r w:rsidR="00B278D3" w:rsidRPr="00862317">
                        <w:rPr>
                          <w:b/>
                          <w:noProof/>
                        </w:rPr>
                        <w:t xml:space="preserve"> </w:t>
                      </w:r>
                      <w:r w:rsidR="00B278D3" w:rsidRPr="00862317">
                        <w:rPr>
                          <w:b/>
                          <w:noProof/>
                          <w:sz w:val="32"/>
                          <w:szCs w:val="32"/>
                          <w:lang w:val="en-GB" w:eastAsia="en-GB"/>
                        </w:rPr>
                        <w:drawing>
                          <wp:inline distT="0" distB="0" distL="0" distR="0" wp14:anchorId="6B23D008" wp14:editId="57F0B3D2">
                            <wp:extent cx="4846740" cy="891617"/>
                            <wp:effectExtent l="0" t="0" r="0" b="381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60425" name=""/>
                                    <pic:cNvPicPr/>
                                  </pic:nvPicPr>
                                  <pic:blipFill>
                                    <a:blip r:embed="rId57"/>
                                    <a:stretch>
                                      <a:fillRect/>
                                    </a:stretch>
                                  </pic:blipFill>
                                  <pic:spPr>
                                    <a:xfrm>
                                      <a:off x="0" y="0"/>
                                      <a:ext cx="4846740" cy="891617"/>
                                    </a:xfrm>
                                    <a:prstGeom prst="rect">
                                      <a:avLst/>
                                    </a:prstGeom>
                                  </pic:spPr>
                                </pic:pic>
                              </a:graphicData>
                            </a:graphic>
                          </wp:inline>
                        </w:drawing>
                      </w:r>
                    </w:p>
                    <w:p w14:paraId="4A5659B9" w14:textId="03E45F2C" w:rsidR="00720573" w:rsidRPr="008A1F5F" w:rsidRDefault="00720573" w:rsidP="00720573">
                      <w:pPr>
                        <w:rPr>
                          <w:b/>
                        </w:rPr>
                      </w:pPr>
                    </w:p>
                    <w:p w14:paraId="6DBCE7F8" w14:textId="77777777" w:rsidR="00720573" w:rsidRDefault="00720573"/>
                  </w:txbxContent>
                </v:textbox>
              </v:shape>
            </w:pict>
          </mc:Fallback>
        </mc:AlternateContent>
      </w:r>
    </w:p>
    <w:p w14:paraId="4BDF28A8" w14:textId="77777777" w:rsidR="00720573" w:rsidRDefault="00720573">
      <w:r>
        <w:br w:type="page"/>
      </w:r>
    </w:p>
    <w:p w14:paraId="4B279DA1" w14:textId="77777777" w:rsidR="00720573" w:rsidRDefault="00720573">
      <w:r>
        <w:rPr>
          <w:noProof/>
          <w:lang w:val="en-GB" w:eastAsia="en-GB"/>
        </w:rPr>
        <w:lastRenderedPageBreak/>
        <mc:AlternateContent>
          <mc:Choice Requires="wps">
            <w:drawing>
              <wp:anchor distT="0" distB="0" distL="114300" distR="114300" simplePos="0" relativeHeight="251670528" behindDoc="0" locked="0" layoutInCell="1" allowOverlap="1" wp14:anchorId="234A6938" wp14:editId="78B349EE">
                <wp:simplePos x="0" y="0"/>
                <wp:positionH relativeFrom="column">
                  <wp:posOffset>7125</wp:posOffset>
                </wp:positionH>
                <wp:positionV relativeFrom="paragraph">
                  <wp:posOffset>-163879</wp:posOffset>
                </wp:positionV>
                <wp:extent cx="7374577" cy="9583387"/>
                <wp:effectExtent l="0" t="0" r="0" b="0"/>
                <wp:wrapNone/>
                <wp:docPr id="58" name="Text Box 58"/>
                <wp:cNvGraphicFramePr/>
                <a:graphic xmlns:a="http://schemas.openxmlformats.org/drawingml/2006/main">
                  <a:graphicData uri="http://schemas.microsoft.com/office/word/2010/wordprocessingShape">
                    <wps:wsp>
                      <wps:cNvSpPr txBox="1"/>
                      <wps:spPr>
                        <a:xfrm>
                          <a:off x="0" y="0"/>
                          <a:ext cx="7374577" cy="95833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25307A" w14:textId="77777777" w:rsidR="00720573" w:rsidRPr="000A05DA" w:rsidRDefault="00720573" w:rsidP="00720573">
                            <w:pPr>
                              <w:rPr>
                                <w:b/>
                                <w:sz w:val="44"/>
                              </w:rPr>
                            </w:pPr>
                            <w:r w:rsidRPr="000A05DA">
                              <w:rPr>
                                <w:b/>
                                <w:sz w:val="44"/>
                              </w:rPr>
                              <w:t>FUNCTION</w:t>
                            </w:r>
                          </w:p>
                          <w:p w14:paraId="5EC1B381" w14:textId="77777777" w:rsidR="00720573" w:rsidRPr="000A05DA" w:rsidRDefault="00720573" w:rsidP="00720573">
                            <w:pPr>
                              <w:rPr>
                                <w:b/>
                                <w:sz w:val="28"/>
                              </w:rPr>
                            </w:pPr>
                            <w:r w:rsidRPr="000A05DA">
                              <w:rPr>
                                <w:b/>
                                <w:sz w:val="28"/>
                              </w:rPr>
                              <w:t>1.to find the total income received by individual that is from his salary and investments</w:t>
                            </w:r>
                          </w:p>
                          <w:p w14:paraId="48103E05" w14:textId="77777777" w:rsidR="00720573" w:rsidRPr="000A05DA" w:rsidRDefault="00720573" w:rsidP="00720573">
                            <w:pPr>
                              <w:rPr>
                                <w:b/>
                                <w:sz w:val="28"/>
                              </w:rPr>
                            </w:pPr>
                            <w:r w:rsidRPr="000A05DA">
                              <w:rPr>
                                <w:b/>
                                <w:noProof/>
                                <w:sz w:val="28"/>
                                <w:lang w:val="en-GB" w:eastAsia="en-GB"/>
                              </w:rPr>
                              <w:drawing>
                                <wp:inline distT="0" distB="0" distL="0" distR="0" wp14:anchorId="7B140DAF" wp14:editId="4B5DF0E7">
                                  <wp:extent cx="6645910" cy="4365625"/>
                                  <wp:effectExtent l="0" t="0" r="2540" b="0"/>
                                  <wp:docPr id="59" name="Picture 59" descr="C:\Users\abc\AppData\Local\Packages\5319275A.WhatsAppDesktop_cv1g1gvanyjgm\TempState\0E7C7D6C41C76B9EE6445AE01CC0181D\WhatsApp Image 2023-09-18 at 22.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Packages\5319275A.WhatsAppDesktop_cv1g1gvanyjgm\TempState\0E7C7D6C41C76B9EE6445AE01CC0181D\WhatsApp Image 2023-09-18 at 22.05.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4365625"/>
                                          </a:xfrm>
                                          <a:prstGeom prst="rect">
                                            <a:avLst/>
                                          </a:prstGeom>
                                          <a:noFill/>
                                          <a:ln>
                                            <a:noFill/>
                                          </a:ln>
                                        </pic:spPr>
                                      </pic:pic>
                                    </a:graphicData>
                                  </a:graphic>
                                </wp:inline>
                              </w:drawing>
                            </w:r>
                          </w:p>
                          <w:p w14:paraId="32281DB5" w14:textId="77777777" w:rsidR="00720573" w:rsidRPr="000A05DA" w:rsidRDefault="00720573" w:rsidP="00720573">
                            <w:pPr>
                              <w:rPr>
                                <w:b/>
                                <w:sz w:val="28"/>
                              </w:rPr>
                            </w:pPr>
                            <w:r w:rsidRPr="000A05DA">
                              <w:rPr>
                                <w:b/>
                                <w:sz w:val="28"/>
                              </w:rPr>
                              <w:t>2.    to find the total expenses on the security and inventory things</w:t>
                            </w:r>
                          </w:p>
                          <w:p w14:paraId="48088511" w14:textId="77777777" w:rsidR="00720573" w:rsidRPr="000A05DA" w:rsidRDefault="00720573" w:rsidP="00720573">
                            <w:pPr>
                              <w:rPr>
                                <w:b/>
                                <w:sz w:val="28"/>
                              </w:rPr>
                            </w:pPr>
                            <w:r w:rsidRPr="000A05DA">
                              <w:rPr>
                                <w:b/>
                                <w:noProof/>
                                <w:sz w:val="28"/>
                                <w:lang w:val="en-GB" w:eastAsia="en-GB"/>
                              </w:rPr>
                              <w:drawing>
                                <wp:inline distT="0" distB="0" distL="0" distR="0" wp14:anchorId="6DEFB158" wp14:editId="1F737E99">
                                  <wp:extent cx="6134099" cy="40767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44475" cy="4083596"/>
                                          </a:xfrm>
                                          <a:prstGeom prst="rect">
                                            <a:avLst/>
                                          </a:prstGeom>
                                        </pic:spPr>
                                      </pic:pic>
                                    </a:graphicData>
                                  </a:graphic>
                                </wp:inline>
                              </w:drawing>
                            </w:r>
                          </w:p>
                          <w:p w14:paraId="09E5AEA0" w14:textId="77777777" w:rsidR="00720573" w:rsidRPr="000A05DA" w:rsidRDefault="00720573" w:rsidP="00720573">
                            <w:pPr>
                              <w:rPr>
                                <w:b/>
                                <w:sz w:val="28"/>
                              </w:rPr>
                            </w:pPr>
                            <w:r w:rsidRPr="000A05DA">
                              <w:rPr>
                                <w:b/>
                                <w:sz w:val="28"/>
                              </w:rPr>
                              <w:t>3. Function</w:t>
                            </w:r>
                          </w:p>
                          <w:p w14:paraId="4B68F49C" w14:textId="77777777" w:rsidR="00720573" w:rsidRDefault="007205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4A6938" id="Text Box 58" o:spid="_x0000_s1048" type="#_x0000_t202" style="position:absolute;margin-left:.55pt;margin-top:-12.9pt;width:580.7pt;height:754.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" fillcolor="white [3201]" stroked="f" strokeweight=".5pt">
                <v:textbox>
                  <w:txbxContent>
                    <w:p w14:paraId="6525307A" w14:textId="77777777" w:rsidR="00720573" w:rsidRPr="000A05DA" w:rsidRDefault="00720573" w:rsidP="00720573">
                      <w:pPr>
                        <w:rPr>
                          <w:b/>
                          <w:sz w:val="44"/>
                        </w:rPr>
                      </w:pPr>
                      <w:r w:rsidRPr="000A05DA">
                        <w:rPr>
                          <w:b/>
                          <w:sz w:val="44"/>
                        </w:rPr>
                        <w:t>FUNCTION</w:t>
                      </w:r>
                    </w:p>
                    <w:p w14:paraId="5EC1B381" w14:textId="77777777" w:rsidR="00720573" w:rsidRPr="000A05DA" w:rsidRDefault="00720573" w:rsidP="00720573">
                      <w:pPr>
                        <w:rPr>
                          <w:b/>
                          <w:sz w:val="28"/>
                        </w:rPr>
                      </w:pPr>
                      <w:r w:rsidRPr="000A05DA">
                        <w:rPr>
                          <w:b/>
                          <w:sz w:val="28"/>
                        </w:rPr>
                        <w:t>1.to find the total income received by individual that is from his salary and investments</w:t>
                      </w:r>
                    </w:p>
                    <w:p w14:paraId="48103E05" w14:textId="77777777" w:rsidR="00720573" w:rsidRPr="000A05DA" w:rsidRDefault="00720573" w:rsidP="00720573">
                      <w:pPr>
                        <w:rPr>
                          <w:b/>
                          <w:sz w:val="28"/>
                        </w:rPr>
                      </w:pPr>
                      <w:r w:rsidRPr="000A05DA">
                        <w:rPr>
                          <w:b/>
                          <w:noProof/>
                          <w:sz w:val="28"/>
                          <w:lang w:val="en-GB" w:eastAsia="en-GB"/>
                        </w:rPr>
                        <w:drawing>
                          <wp:inline distT="0" distB="0" distL="0" distR="0" wp14:anchorId="7B140DAF" wp14:editId="4B5DF0E7">
                            <wp:extent cx="6645910" cy="4365625"/>
                            <wp:effectExtent l="0" t="0" r="2540" b="0"/>
                            <wp:docPr id="59" name="Picture 59" descr="C:\Users\abc\AppData\Local\Packages\5319275A.WhatsAppDesktop_cv1g1gvanyjgm\TempState\0E7C7D6C41C76B9EE6445AE01CC0181D\WhatsApp Image 2023-09-18 at 22.0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Packages\5319275A.WhatsAppDesktop_cv1g1gvanyjgm\TempState\0E7C7D6C41C76B9EE6445AE01CC0181D\WhatsApp Image 2023-09-18 at 22.05.1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4365625"/>
                                    </a:xfrm>
                                    <a:prstGeom prst="rect">
                                      <a:avLst/>
                                    </a:prstGeom>
                                    <a:noFill/>
                                    <a:ln>
                                      <a:noFill/>
                                    </a:ln>
                                  </pic:spPr>
                                </pic:pic>
                              </a:graphicData>
                            </a:graphic>
                          </wp:inline>
                        </w:drawing>
                      </w:r>
                    </w:p>
                    <w:p w14:paraId="32281DB5" w14:textId="77777777" w:rsidR="00720573" w:rsidRPr="000A05DA" w:rsidRDefault="00720573" w:rsidP="00720573">
                      <w:pPr>
                        <w:rPr>
                          <w:b/>
                          <w:sz w:val="28"/>
                        </w:rPr>
                      </w:pPr>
                      <w:r w:rsidRPr="000A05DA">
                        <w:rPr>
                          <w:b/>
                          <w:sz w:val="28"/>
                        </w:rPr>
                        <w:t>2.    to find the total expenses on the security and inventory things</w:t>
                      </w:r>
                    </w:p>
                    <w:p w14:paraId="48088511" w14:textId="77777777" w:rsidR="00720573" w:rsidRPr="000A05DA" w:rsidRDefault="00720573" w:rsidP="00720573">
                      <w:pPr>
                        <w:rPr>
                          <w:b/>
                          <w:sz w:val="28"/>
                        </w:rPr>
                      </w:pPr>
                      <w:r w:rsidRPr="000A05DA">
                        <w:rPr>
                          <w:b/>
                          <w:noProof/>
                          <w:sz w:val="28"/>
                          <w:lang w:val="en-GB" w:eastAsia="en-GB"/>
                        </w:rPr>
                        <w:drawing>
                          <wp:inline distT="0" distB="0" distL="0" distR="0" wp14:anchorId="6DEFB158" wp14:editId="1F737E99">
                            <wp:extent cx="6134099" cy="40767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44475" cy="4083596"/>
                                    </a:xfrm>
                                    <a:prstGeom prst="rect">
                                      <a:avLst/>
                                    </a:prstGeom>
                                  </pic:spPr>
                                </pic:pic>
                              </a:graphicData>
                            </a:graphic>
                          </wp:inline>
                        </w:drawing>
                      </w:r>
                    </w:p>
                    <w:p w14:paraId="09E5AEA0" w14:textId="77777777" w:rsidR="00720573" w:rsidRPr="000A05DA" w:rsidRDefault="00720573" w:rsidP="00720573">
                      <w:pPr>
                        <w:rPr>
                          <w:b/>
                          <w:sz w:val="28"/>
                        </w:rPr>
                      </w:pPr>
                      <w:r w:rsidRPr="000A05DA">
                        <w:rPr>
                          <w:b/>
                          <w:sz w:val="28"/>
                        </w:rPr>
                        <w:t>3. Function</w:t>
                      </w:r>
                    </w:p>
                    <w:p w14:paraId="4B68F49C" w14:textId="77777777" w:rsidR="00720573" w:rsidRDefault="00720573"/>
                  </w:txbxContent>
                </v:textbox>
              </v:shape>
            </w:pict>
          </mc:Fallback>
        </mc:AlternateContent>
      </w:r>
    </w:p>
    <w:p w14:paraId="49D71935" w14:textId="77777777" w:rsidR="00720573" w:rsidRDefault="00720573">
      <w:r>
        <w:br w:type="page"/>
      </w:r>
    </w:p>
    <w:p w14:paraId="5BEED96C" w14:textId="77777777" w:rsidR="00720573" w:rsidRDefault="000A05DA">
      <w:r>
        <w:rPr>
          <w:noProof/>
          <w:lang w:val="en-GB" w:eastAsia="en-GB"/>
        </w:rPr>
        <w:lastRenderedPageBreak/>
        <mc:AlternateContent>
          <mc:Choice Requires="wps">
            <w:drawing>
              <wp:anchor distT="0" distB="0" distL="114300" distR="114300" simplePos="0" relativeHeight="251671552" behindDoc="0" locked="0" layoutInCell="1" allowOverlap="1" wp14:anchorId="11281F55" wp14:editId="4B46BAB2">
                <wp:simplePos x="0" y="0"/>
                <wp:positionH relativeFrom="column">
                  <wp:posOffset>-28501</wp:posOffset>
                </wp:positionH>
                <wp:positionV relativeFrom="paragraph">
                  <wp:posOffset>-163879</wp:posOffset>
                </wp:positionV>
                <wp:extent cx="7386452" cy="9607137"/>
                <wp:effectExtent l="0" t="0" r="5080" b="0"/>
                <wp:wrapNone/>
                <wp:docPr id="61" name="Text Box 61"/>
                <wp:cNvGraphicFramePr/>
                <a:graphic xmlns:a="http://schemas.openxmlformats.org/drawingml/2006/main">
                  <a:graphicData uri="http://schemas.microsoft.com/office/word/2010/wordprocessingShape">
                    <wps:wsp>
                      <wps:cNvSpPr txBox="1"/>
                      <wps:spPr>
                        <a:xfrm>
                          <a:off x="0" y="0"/>
                          <a:ext cx="7386452" cy="960713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8DD7F9" w14:textId="77777777" w:rsidR="000A05DA" w:rsidRPr="000A05DA" w:rsidRDefault="000A05DA" w:rsidP="000A05DA">
                            <w:pPr>
                              <w:rPr>
                                <w:b/>
                                <w:sz w:val="28"/>
                              </w:rPr>
                            </w:pPr>
                            <w:r w:rsidRPr="000A05DA">
                              <w:rPr>
                                <w:b/>
                                <w:sz w:val="28"/>
                              </w:rPr>
                              <w:t>3. Function to show document of member by accepting member's id :</w:t>
                            </w:r>
                          </w:p>
                          <w:p w14:paraId="7DA31BA2" w14:textId="77777777" w:rsidR="000A05DA" w:rsidRPr="000A05DA" w:rsidRDefault="000A05DA" w:rsidP="000A05DA">
                            <w:pPr>
                              <w:rPr>
                                <w:b/>
                                <w:sz w:val="28"/>
                              </w:rPr>
                            </w:pPr>
                            <w:r w:rsidRPr="000A05DA">
                              <w:rPr>
                                <w:b/>
                                <w:noProof/>
                                <w:sz w:val="28"/>
                                <w:lang w:val="en-GB" w:eastAsia="en-GB"/>
                              </w:rPr>
                              <w:drawing>
                                <wp:inline distT="0" distB="0" distL="0" distR="0" wp14:anchorId="2CCC705A" wp14:editId="39FEEC16">
                                  <wp:extent cx="6645910" cy="3504679"/>
                                  <wp:effectExtent l="0" t="0" r="2540" b="635"/>
                                  <wp:docPr id="62" name="Picture 62" descr="C:\Users\abc\AppData\Local\Packages\5319275A.WhatsAppDesktop_cv1g1gvanyjgm\TempState\C157297D1A1FF043255BFB18530CAAA2\WhatsApp Image 2023-09-19 at 20.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Packages\5319275A.WhatsAppDesktop_cv1g1gvanyjgm\TempState\C157297D1A1FF043255BFB18530CAAA2\WhatsApp Image 2023-09-19 at 20.08.35.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504679"/>
                                          </a:xfrm>
                                          <a:prstGeom prst="rect">
                                            <a:avLst/>
                                          </a:prstGeom>
                                          <a:noFill/>
                                          <a:ln>
                                            <a:noFill/>
                                          </a:ln>
                                        </pic:spPr>
                                      </pic:pic>
                                    </a:graphicData>
                                  </a:graphic>
                                </wp:inline>
                              </w:drawing>
                            </w:r>
                          </w:p>
                          <w:p w14:paraId="75680E2F" w14:textId="77777777" w:rsidR="000A05DA" w:rsidRPr="000A05DA" w:rsidRDefault="000A05DA" w:rsidP="000A05DA">
                            <w:pPr>
                              <w:rPr>
                                <w:b/>
                                <w:sz w:val="28"/>
                              </w:rPr>
                            </w:pPr>
                            <w:r w:rsidRPr="000A05DA">
                              <w:rPr>
                                <w:b/>
                                <w:sz w:val="28"/>
                              </w:rPr>
                              <w:t>4. function to show number of service provider by accepting service id:</w:t>
                            </w:r>
                          </w:p>
                          <w:p w14:paraId="33F5167D" w14:textId="77777777" w:rsidR="000A05DA" w:rsidRPr="000A05DA" w:rsidRDefault="000A05DA" w:rsidP="000A05DA">
                            <w:pPr>
                              <w:rPr>
                                <w:b/>
                                <w:sz w:val="28"/>
                              </w:rPr>
                            </w:pPr>
                            <w:r w:rsidRPr="000A05DA">
                              <w:rPr>
                                <w:b/>
                                <w:noProof/>
                                <w:sz w:val="28"/>
                                <w:lang w:val="en-GB" w:eastAsia="en-GB"/>
                              </w:rPr>
                              <w:drawing>
                                <wp:inline distT="0" distB="0" distL="0" distR="0" wp14:anchorId="03B3D519" wp14:editId="2502D00A">
                                  <wp:extent cx="6645910" cy="4664918"/>
                                  <wp:effectExtent l="0" t="0" r="2540" b="2540"/>
                                  <wp:docPr id="63" name="Picture 63" descr="C:\Users\abc\AppData\Local\Packages\5319275A.WhatsAppDesktop_cv1g1gvanyjgm\TempState\42547F5A44D87DA3BC40EE5D09624606\WhatsApp Image 2023-09-19 at 20.0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AppData\Local\Packages\5319275A.WhatsAppDesktop_cv1g1gvanyjgm\TempState\42547F5A44D87DA3BC40EE5D09624606\WhatsApp Image 2023-09-19 at 20.08.44.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5910" cy="4664918"/>
                                          </a:xfrm>
                                          <a:prstGeom prst="rect">
                                            <a:avLst/>
                                          </a:prstGeom>
                                          <a:noFill/>
                                          <a:ln>
                                            <a:noFill/>
                                          </a:ln>
                                        </pic:spPr>
                                      </pic:pic>
                                    </a:graphicData>
                                  </a:graphic>
                                </wp:inline>
                              </w:drawing>
                            </w:r>
                          </w:p>
                          <w:p w14:paraId="5C6C8529" w14:textId="77777777" w:rsidR="000A05DA" w:rsidRPr="000A05DA" w:rsidRDefault="000A05DA" w:rsidP="000A05DA">
                            <w:pPr>
                              <w:rPr>
                                <w:b/>
                                <w:sz w:val="28"/>
                              </w:rPr>
                            </w:pPr>
                          </w:p>
                          <w:p w14:paraId="4A3D683C" w14:textId="77777777" w:rsidR="000A05DA" w:rsidRPr="000A05DA" w:rsidRDefault="000A05DA" w:rsidP="000A05DA">
                            <w:pPr>
                              <w:rPr>
                                <w:b/>
                                <w:sz w:val="28"/>
                              </w:rPr>
                            </w:pPr>
                          </w:p>
                          <w:p w14:paraId="30D4A6AE" w14:textId="77777777" w:rsidR="000A05DA" w:rsidRPr="000A05DA" w:rsidRDefault="000A05DA">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281F55" id="Text Box 61" o:spid="_x0000_s1049" type="#_x0000_t202" style="position:absolute;margin-left:-2.25pt;margin-top:-12.9pt;width:581.6pt;height:756.4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" fillcolor="white [3201]" stroked="f" strokeweight=".5pt">
                <v:textbox>
                  <w:txbxContent>
                    <w:p w14:paraId="158DD7F9" w14:textId="77777777" w:rsidR="000A05DA" w:rsidRPr="000A05DA" w:rsidRDefault="000A05DA" w:rsidP="000A05DA">
                      <w:pPr>
                        <w:rPr>
                          <w:b/>
                          <w:sz w:val="28"/>
                        </w:rPr>
                      </w:pPr>
                      <w:r w:rsidRPr="000A05DA">
                        <w:rPr>
                          <w:b/>
                          <w:sz w:val="28"/>
                        </w:rPr>
                        <w:t>3. Function to show document of member by accepting member's id :</w:t>
                      </w:r>
                    </w:p>
                    <w:p w14:paraId="7DA31BA2" w14:textId="77777777" w:rsidR="000A05DA" w:rsidRPr="000A05DA" w:rsidRDefault="000A05DA" w:rsidP="000A05DA">
                      <w:pPr>
                        <w:rPr>
                          <w:b/>
                          <w:sz w:val="28"/>
                        </w:rPr>
                      </w:pPr>
                      <w:r w:rsidRPr="000A05DA">
                        <w:rPr>
                          <w:b/>
                          <w:noProof/>
                          <w:sz w:val="28"/>
                          <w:lang w:val="en-GB" w:eastAsia="en-GB"/>
                        </w:rPr>
                        <w:drawing>
                          <wp:inline distT="0" distB="0" distL="0" distR="0" wp14:anchorId="2CCC705A" wp14:editId="39FEEC16">
                            <wp:extent cx="6645910" cy="3504679"/>
                            <wp:effectExtent l="0" t="0" r="2540" b="635"/>
                            <wp:docPr id="62" name="Picture 62" descr="C:\Users\abc\AppData\Local\Packages\5319275A.WhatsAppDesktop_cv1g1gvanyjgm\TempState\C157297D1A1FF043255BFB18530CAAA2\WhatsApp Image 2023-09-19 at 20.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AppData\Local\Packages\5319275A.WhatsAppDesktop_cv1g1gvanyjgm\TempState\C157297D1A1FF043255BFB18530CAAA2\WhatsApp Image 2023-09-19 at 20.08.3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504679"/>
                                    </a:xfrm>
                                    <a:prstGeom prst="rect">
                                      <a:avLst/>
                                    </a:prstGeom>
                                    <a:noFill/>
                                    <a:ln>
                                      <a:noFill/>
                                    </a:ln>
                                  </pic:spPr>
                                </pic:pic>
                              </a:graphicData>
                            </a:graphic>
                          </wp:inline>
                        </w:drawing>
                      </w:r>
                    </w:p>
                    <w:p w14:paraId="75680E2F" w14:textId="77777777" w:rsidR="000A05DA" w:rsidRPr="000A05DA" w:rsidRDefault="000A05DA" w:rsidP="000A05DA">
                      <w:pPr>
                        <w:rPr>
                          <w:b/>
                          <w:sz w:val="28"/>
                        </w:rPr>
                      </w:pPr>
                      <w:r w:rsidRPr="000A05DA">
                        <w:rPr>
                          <w:b/>
                          <w:sz w:val="28"/>
                        </w:rPr>
                        <w:t>4. function to show number of service provider by accepting service id:</w:t>
                      </w:r>
                    </w:p>
                    <w:p w14:paraId="33F5167D" w14:textId="77777777" w:rsidR="000A05DA" w:rsidRPr="000A05DA" w:rsidRDefault="000A05DA" w:rsidP="000A05DA">
                      <w:pPr>
                        <w:rPr>
                          <w:b/>
                          <w:sz w:val="28"/>
                        </w:rPr>
                      </w:pPr>
                      <w:r w:rsidRPr="000A05DA">
                        <w:rPr>
                          <w:b/>
                          <w:noProof/>
                          <w:sz w:val="28"/>
                          <w:lang w:val="en-GB" w:eastAsia="en-GB"/>
                        </w:rPr>
                        <w:drawing>
                          <wp:inline distT="0" distB="0" distL="0" distR="0" wp14:anchorId="03B3D519" wp14:editId="2502D00A">
                            <wp:extent cx="6645910" cy="4664918"/>
                            <wp:effectExtent l="0" t="0" r="2540" b="2540"/>
                            <wp:docPr id="63" name="Picture 63" descr="C:\Users\abc\AppData\Local\Packages\5319275A.WhatsAppDesktop_cv1g1gvanyjgm\TempState\42547F5A44D87DA3BC40EE5D09624606\WhatsApp Image 2023-09-19 at 20.0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AppData\Local\Packages\5319275A.WhatsAppDesktop_cv1g1gvanyjgm\TempState\42547F5A44D87DA3BC40EE5D09624606\WhatsApp Image 2023-09-19 at 20.08.4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4664918"/>
                                    </a:xfrm>
                                    <a:prstGeom prst="rect">
                                      <a:avLst/>
                                    </a:prstGeom>
                                    <a:noFill/>
                                    <a:ln>
                                      <a:noFill/>
                                    </a:ln>
                                  </pic:spPr>
                                </pic:pic>
                              </a:graphicData>
                            </a:graphic>
                          </wp:inline>
                        </w:drawing>
                      </w:r>
                    </w:p>
                    <w:p w14:paraId="5C6C8529" w14:textId="77777777" w:rsidR="000A05DA" w:rsidRPr="000A05DA" w:rsidRDefault="000A05DA" w:rsidP="000A05DA">
                      <w:pPr>
                        <w:rPr>
                          <w:b/>
                          <w:sz w:val="28"/>
                        </w:rPr>
                      </w:pPr>
                    </w:p>
                    <w:p w14:paraId="4A3D683C" w14:textId="77777777" w:rsidR="000A05DA" w:rsidRPr="000A05DA" w:rsidRDefault="000A05DA" w:rsidP="000A05DA">
                      <w:pPr>
                        <w:rPr>
                          <w:b/>
                          <w:sz w:val="28"/>
                        </w:rPr>
                      </w:pPr>
                    </w:p>
                    <w:p w14:paraId="30D4A6AE" w14:textId="77777777" w:rsidR="000A05DA" w:rsidRPr="000A05DA" w:rsidRDefault="000A05DA">
                      <w:pPr>
                        <w:rPr>
                          <w:b/>
                          <w:sz w:val="28"/>
                        </w:rPr>
                      </w:pPr>
                    </w:p>
                  </w:txbxContent>
                </v:textbox>
              </v:shape>
            </w:pict>
          </mc:Fallback>
        </mc:AlternateContent>
      </w:r>
    </w:p>
    <w:p w14:paraId="7517F5E6" w14:textId="77777777" w:rsidR="00720573" w:rsidRDefault="00720573">
      <w:r>
        <w:br w:type="page"/>
      </w:r>
    </w:p>
    <w:p w14:paraId="33416773" w14:textId="77777777" w:rsidR="007C258A" w:rsidRDefault="007C258A">
      <w:r>
        <w:rPr>
          <w:noProof/>
          <w:lang w:val="en-GB" w:eastAsia="en-GB"/>
        </w:rPr>
        <w:lastRenderedPageBreak/>
        <mc:AlternateContent>
          <mc:Choice Requires="wps">
            <w:drawing>
              <wp:anchor distT="0" distB="0" distL="114300" distR="114300" simplePos="0" relativeHeight="251672576" behindDoc="0" locked="0" layoutInCell="1" allowOverlap="1" wp14:anchorId="73752F0E" wp14:editId="719B179B">
                <wp:simplePos x="0" y="0"/>
                <wp:positionH relativeFrom="column">
                  <wp:posOffset>-52251</wp:posOffset>
                </wp:positionH>
                <wp:positionV relativeFrom="paragraph">
                  <wp:posOffset>-140129</wp:posOffset>
                </wp:positionV>
                <wp:extent cx="7481454" cy="19843668"/>
                <wp:effectExtent l="0" t="0" r="5715" b="6985"/>
                <wp:wrapNone/>
                <wp:docPr id="1759752640" name="Text Box 1759752640"/>
                <wp:cNvGraphicFramePr/>
                <a:graphic xmlns:a="http://schemas.openxmlformats.org/drawingml/2006/main">
                  <a:graphicData uri="http://schemas.microsoft.com/office/word/2010/wordprocessingShape">
                    <wps:wsp>
                      <wps:cNvSpPr txBox="1"/>
                      <wps:spPr>
                        <a:xfrm>
                          <a:off x="0" y="0"/>
                          <a:ext cx="7481454" cy="198436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91C93" w14:textId="77777777" w:rsidR="007C258A" w:rsidRPr="007C258A" w:rsidRDefault="007C258A" w:rsidP="007C258A">
                            <w:pPr>
                              <w:rPr>
                                <w:b/>
                                <w:sz w:val="28"/>
                              </w:rPr>
                            </w:pPr>
                            <w:r w:rsidRPr="007C258A">
                              <w:rPr>
                                <w:b/>
                                <w:sz w:val="28"/>
                              </w:rPr>
                              <w:t>5. Function to show the category of budget by accepting budget id:</w:t>
                            </w:r>
                          </w:p>
                          <w:p w14:paraId="546A24D8" w14:textId="77777777" w:rsidR="007C258A" w:rsidRDefault="007C258A" w:rsidP="007C258A">
                            <w:r w:rsidRPr="00BE1536">
                              <w:rPr>
                                <w:noProof/>
                                <w:lang w:val="en-GB" w:eastAsia="en-GB"/>
                              </w:rPr>
                              <w:drawing>
                                <wp:inline distT="0" distB="0" distL="0" distR="0" wp14:anchorId="77F3CCB2" wp14:editId="5F00CA4A">
                                  <wp:extent cx="6645910" cy="3492620"/>
                                  <wp:effectExtent l="0" t="0" r="2540" b="0"/>
                                  <wp:docPr id="1759752641" name="Picture 1759752641" descr="C:\Users\abc\AppData\Local\Packages\5319275A.WhatsAppDesktop_cv1g1gvanyjgm\TempState\41C542DFE6E4FC3DEB251D64CF6ED2E4\WhatsApp Image 2023-09-19 at 20.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AppData\Local\Packages\5319275A.WhatsAppDesktop_cv1g1gvanyjgm\TempState\41C542DFE6E4FC3DEB251D64CF6ED2E4\WhatsApp Image 2023-09-19 at 20.08.4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492620"/>
                                          </a:xfrm>
                                          <a:prstGeom prst="rect">
                                            <a:avLst/>
                                          </a:prstGeom>
                                          <a:noFill/>
                                          <a:ln>
                                            <a:noFill/>
                                          </a:ln>
                                        </pic:spPr>
                                      </pic:pic>
                                    </a:graphicData>
                                  </a:graphic>
                                </wp:inline>
                              </w:drawing>
                            </w:r>
                          </w:p>
                          <w:p w14:paraId="07144C9C" w14:textId="77777777" w:rsidR="007C258A" w:rsidRDefault="007C258A" w:rsidP="007C258A"/>
                          <w:p w14:paraId="30CBC3DB" w14:textId="77777777" w:rsidR="00CB1106" w:rsidRPr="00CB1106" w:rsidRDefault="00CB1106">
                            <w:pPr>
                              <w:rPr>
                                <w:b/>
                                <w:sz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752F0E" id="Text Box 1759752640" o:spid="_x0000_s1050" type="#_x0000_t202" style="position:absolute;margin-left:-4.1pt;margin-top:-11.05pt;width:589.1pt;height:156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" fillcolor="white [3201]" stroked="f" strokeweight=".5pt">
                <v:textbox>
                  <w:txbxContent>
                    <w:p w14:paraId="6E191C93" w14:textId="77777777" w:rsidR="007C258A" w:rsidRPr="007C258A" w:rsidRDefault="007C258A" w:rsidP="007C258A">
                      <w:pPr>
                        <w:rPr>
                          <w:b/>
                          <w:sz w:val="28"/>
                        </w:rPr>
                      </w:pPr>
                      <w:r w:rsidRPr="007C258A">
                        <w:rPr>
                          <w:b/>
                          <w:sz w:val="28"/>
                        </w:rPr>
                        <w:t>5. Function to show the category of budget by accepting budget id:</w:t>
                      </w:r>
                    </w:p>
                    <w:p w14:paraId="546A24D8" w14:textId="77777777" w:rsidR="007C258A" w:rsidRDefault="007C258A" w:rsidP="007C258A">
                      <w:r w:rsidRPr="00BE1536">
                        <w:rPr>
                          <w:noProof/>
                          <w:lang w:val="en-GB" w:eastAsia="en-GB"/>
                        </w:rPr>
                        <w:drawing>
                          <wp:inline distT="0" distB="0" distL="0" distR="0" wp14:anchorId="77F3CCB2" wp14:editId="5F00CA4A">
                            <wp:extent cx="6645910" cy="3492620"/>
                            <wp:effectExtent l="0" t="0" r="2540" b="0"/>
                            <wp:docPr id="1759752641" name="Picture 1759752641" descr="C:\Users\abc\AppData\Local\Packages\5319275A.WhatsAppDesktop_cv1g1gvanyjgm\TempState\41C542DFE6E4FC3DEB251D64CF6ED2E4\WhatsApp Image 2023-09-19 at 20.08.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AppData\Local\Packages\5319275A.WhatsAppDesktop_cv1g1gvanyjgm\TempState\41C542DFE6E4FC3DEB251D64CF6ED2E4\WhatsApp Image 2023-09-19 at 20.08.4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492620"/>
                                    </a:xfrm>
                                    <a:prstGeom prst="rect">
                                      <a:avLst/>
                                    </a:prstGeom>
                                    <a:noFill/>
                                    <a:ln>
                                      <a:noFill/>
                                    </a:ln>
                                  </pic:spPr>
                                </pic:pic>
                              </a:graphicData>
                            </a:graphic>
                          </wp:inline>
                        </w:drawing>
                      </w:r>
                    </w:p>
                    <w:p w14:paraId="07144C9C" w14:textId="77777777" w:rsidR="007C258A" w:rsidRDefault="007C258A" w:rsidP="007C258A"/>
                    <w:p w14:paraId="30CBC3DB" w14:textId="77777777" w:rsidR="00CB1106" w:rsidRPr="00CB1106" w:rsidRDefault="00CB1106">
                      <w:pPr>
                        <w:rPr>
                          <w:b/>
                          <w:sz w:val="36"/>
                        </w:rPr>
                      </w:pPr>
                    </w:p>
                  </w:txbxContent>
                </v:textbox>
              </v:shape>
            </w:pict>
          </mc:Fallback>
        </mc:AlternateContent>
      </w:r>
    </w:p>
    <w:p w14:paraId="6F2A7A05" w14:textId="77777777" w:rsidR="007C258A" w:rsidRDefault="007C258A">
      <w:r>
        <w:br w:type="page"/>
      </w:r>
    </w:p>
    <w:p w14:paraId="4B980A73" w14:textId="77777777" w:rsidR="007C258A" w:rsidRDefault="00CB1106">
      <w:pPr>
        <w:rPr>
          <w:b/>
          <w:sz w:val="28"/>
        </w:rPr>
      </w:pPr>
      <w:r w:rsidRPr="00CB1106">
        <w:rPr>
          <w:b/>
          <w:sz w:val="28"/>
        </w:rPr>
        <w:lastRenderedPageBreak/>
        <w:t>PROCEDURES</w:t>
      </w:r>
    </w:p>
    <w:p w14:paraId="22D5C8B4" w14:textId="77777777" w:rsidR="004962BF" w:rsidRDefault="004962BF" w:rsidP="004962BF">
      <w:pPr>
        <w:widowControl w:val="0"/>
        <w:autoSpaceDE w:val="0"/>
        <w:autoSpaceDN w:val="0"/>
        <w:adjustRightInd w:val="0"/>
        <w:spacing w:after="200" w:line="276" w:lineRule="auto"/>
        <w:rPr>
          <w:rFonts w:ascii="Calibri" w:hAnsi="Calibri" w:cs="Calibri"/>
          <w:b/>
          <w:bCs/>
          <w:i/>
          <w:iCs/>
          <w:u w:val="single"/>
          <w:lang w:val="en"/>
        </w:rPr>
      </w:pPr>
      <w:r>
        <w:rPr>
          <w:rFonts w:ascii="Calibri" w:hAnsi="Calibri" w:cs="Calibri"/>
          <w:b/>
          <w:bCs/>
          <w:i/>
          <w:iCs/>
          <w:u w:val="single"/>
          <w:lang w:val="en"/>
        </w:rPr>
        <w:t>1. TO FIND EMAIL ID FROM MEMBER ID:</w:t>
      </w:r>
    </w:p>
    <w:p w14:paraId="7E815C95"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create or replace procedure email(v_id in varchar,v_email out varchar)</w:t>
      </w:r>
    </w:p>
    <w:p w14:paraId="43C9AD00"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is</w:t>
      </w:r>
    </w:p>
    <w:p w14:paraId="2AFEAFFE"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begin</w:t>
      </w:r>
    </w:p>
    <w:p w14:paraId="07B278B2"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select email_id into v_email from members where mem_id=v_id;</w:t>
      </w:r>
    </w:p>
    <w:p w14:paraId="64CCFAD6"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end email;</w:t>
      </w:r>
    </w:p>
    <w:p w14:paraId="26BFCA19"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noProof/>
          <w:lang w:val="en-GB" w:eastAsia="en-GB"/>
        </w:rPr>
        <w:drawing>
          <wp:inline distT="0" distB="0" distL="0" distR="0" wp14:anchorId="65E58852" wp14:editId="31ABAB19">
            <wp:extent cx="5276850" cy="1152525"/>
            <wp:effectExtent l="0" t="0" r="0" b="0"/>
            <wp:docPr id="1759752661" name="Picture 175975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6850" cy="1152525"/>
                    </a:xfrm>
                    <a:prstGeom prst="rect">
                      <a:avLst/>
                    </a:prstGeom>
                    <a:noFill/>
                    <a:ln>
                      <a:noFill/>
                    </a:ln>
                  </pic:spPr>
                </pic:pic>
              </a:graphicData>
            </a:graphic>
          </wp:inline>
        </w:drawing>
      </w:r>
    </w:p>
    <w:p w14:paraId="26B8D935" w14:textId="77777777" w:rsidR="004962BF" w:rsidRDefault="004962BF" w:rsidP="004962BF">
      <w:pPr>
        <w:widowControl w:val="0"/>
        <w:autoSpaceDE w:val="0"/>
        <w:autoSpaceDN w:val="0"/>
        <w:adjustRightInd w:val="0"/>
        <w:spacing w:after="200" w:line="276" w:lineRule="auto"/>
        <w:rPr>
          <w:rFonts w:ascii="Calibri" w:hAnsi="Calibri" w:cs="Calibri"/>
          <w:lang w:val="en"/>
        </w:rPr>
      </w:pPr>
    </w:p>
    <w:p w14:paraId="1C717B9B"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declare</w:t>
      </w:r>
    </w:p>
    <w:p w14:paraId="489FA95F"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v_id varchar(50);</w:t>
      </w:r>
    </w:p>
    <w:p w14:paraId="303186F7"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v_email varchar(50);</w:t>
      </w:r>
    </w:p>
    <w:p w14:paraId="77138952"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begin</w:t>
      </w:r>
    </w:p>
    <w:p w14:paraId="4387F597"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v_id:='&amp;v_id';</w:t>
      </w:r>
    </w:p>
    <w:p w14:paraId="51E583C9"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email(v_id,v_email);</w:t>
      </w:r>
    </w:p>
    <w:p w14:paraId="6CFD9F5E"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dbms_output.put_line('email id is'||v_email);</w:t>
      </w:r>
    </w:p>
    <w:p w14:paraId="58D7C1D2"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end;</w:t>
      </w:r>
    </w:p>
    <w:p w14:paraId="68338C0C" w14:textId="77777777" w:rsidR="004962BF" w:rsidRDefault="004962BF" w:rsidP="004962BF">
      <w:pPr>
        <w:widowControl w:val="0"/>
        <w:autoSpaceDE w:val="0"/>
        <w:autoSpaceDN w:val="0"/>
        <w:adjustRightInd w:val="0"/>
        <w:spacing w:after="200" w:line="276" w:lineRule="auto"/>
        <w:rPr>
          <w:rFonts w:ascii="Calibri" w:hAnsi="Calibri" w:cs="Calibri"/>
          <w:lang w:val="en"/>
        </w:rPr>
      </w:pPr>
      <w:r>
        <w:rPr>
          <w:rFonts w:ascii="Calibri" w:hAnsi="Calibri" w:cs="Calibri"/>
          <w:lang w:val="en"/>
        </w:rPr>
        <w:t xml:space="preserve"> /</w:t>
      </w:r>
    </w:p>
    <w:p w14:paraId="1C90A4BE"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noProof/>
          <w:lang w:val="en-GB" w:eastAsia="en-GB"/>
        </w:rPr>
        <w:drawing>
          <wp:inline distT="0" distB="0" distL="0" distR="0" wp14:anchorId="21CFBAD8" wp14:editId="393FC55D">
            <wp:extent cx="4391025"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91025" cy="2171700"/>
                    </a:xfrm>
                    <a:prstGeom prst="rect">
                      <a:avLst/>
                    </a:prstGeom>
                    <a:noFill/>
                    <a:ln>
                      <a:noFill/>
                    </a:ln>
                  </pic:spPr>
                </pic:pic>
              </a:graphicData>
            </a:graphic>
          </wp:inline>
        </w:drawing>
      </w:r>
    </w:p>
    <w:p w14:paraId="740CD494"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2B441D84"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b/>
          <w:bCs/>
          <w:i/>
          <w:iCs/>
          <w:u w:val="single"/>
          <w:lang w:val="en"/>
        </w:rPr>
        <w:lastRenderedPageBreak/>
        <w:t>2.TO FIND THE MARKET VALUE OF INVESTMENT FROM THE INVESTMENT NAME</w:t>
      </w:r>
      <w:r>
        <w:rPr>
          <w:rFonts w:ascii="Calibri" w:hAnsi="Calibri" w:cs="Calibri"/>
          <w:lang w:val="en"/>
        </w:rPr>
        <w:t>:</w:t>
      </w:r>
    </w:p>
    <w:p w14:paraId="6F2D0C38"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create or replace procedure marketvalue(v_inname in varchar,v_marvalue out number)</w:t>
      </w:r>
    </w:p>
    <w:p w14:paraId="2E3AB42F"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is</w:t>
      </w:r>
    </w:p>
    <w:p w14:paraId="1D1F4206"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begin</w:t>
      </w:r>
    </w:p>
    <w:p w14:paraId="53349694"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select market_value into v_marvalue from investment where investment_name=v_inname;</w:t>
      </w:r>
    </w:p>
    <w:p w14:paraId="238180A9"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end marketvalue;</w:t>
      </w:r>
    </w:p>
    <w:p w14:paraId="3A31A584"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exec marketvalue;</w:t>
      </w:r>
    </w:p>
    <w:p w14:paraId="1DA795CB"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noProof/>
          <w:lang w:val="en-GB" w:eastAsia="en-GB"/>
        </w:rPr>
        <w:drawing>
          <wp:inline distT="0" distB="0" distL="0" distR="0" wp14:anchorId="5E8352E8" wp14:editId="6F106B1D">
            <wp:extent cx="5276850" cy="962025"/>
            <wp:effectExtent l="0" t="0" r="0" b="0"/>
            <wp:docPr id="1759752662" name="Picture 175975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6850" cy="962025"/>
                    </a:xfrm>
                    <a:prstGeom prst="rect">
                      <a:avLst/>
                    </a:prstGeom>
                    <a:noFill/>
                    <a:ln>
                      <a:noFill/>
                    </a:ln>
                  </pic:spPr>
                </pic:pic>
              </a:graphicData>
            </a:graphic>
          </wp:inline>
        </w:drawing>
      </w:r>
    </w:p>
    <w:p w14:paraId="412A423F"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declare</w:t>
      </w:r>
    </w:p>
    <w:p w14:paraId="0D3C38E4"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v_inname varchar(20);</w:t>
      </w:r>
    </w:p>
    <w:p w14:paraId="5A5F39AD"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v_marvalue number(20);</w:t>
      </w:r>
    </w:p>
    <w:p w14:paraId="12347A31"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begin</w:t>
      </w:r>
    </w:p>
    <w:p w14:paraId="02406333"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v_inname:='&amp;v_inname';</w:t>
      </w:r>
    </w:p>
    <w:p w14:paraId="7B2A543F"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marketvalue(v_inname,v_marvalue);</w:t>
      </w:r>
    </w:p>
    <w:p w14:paraId="21EEE1FD"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dbms_output.put_line('the marketvalue is'||v_marvalue);</w:t>
      </w:r>
    </w:p>
    <w:p w14:paraId="64605D15"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lang w:val="en"/>
        </w:rPr>
        <w:t>end;</w:t>
      </w:r>
    </w:p>
    <w:p w14:paraId="5FDFD4FB" w14:textId="77777777" w:rsidR="004962BF" w:rsidRDefault="004962BF" w:rsidP="004962BF">
      <w:pPr>
        <w:widowControl w:val="0"/>
        <w:autoSpaceDE w:val="0"/>
        <w:autoSpaceDN w:val="0"/>
        <w:adjustRightInd w:val="0"/>
        <w:spacing w:after="200" w:line="240" w:lineRule="auto"/>
        <w:rPr>
          <w:rFonts w:ascii="Calibri" w:hAnsi="Calibri" w:cs="Calibri"/>
          <w:lang w:val="en"/>
        </w:rPr>
      </w:pPr>
      <w:r>
        <w:rPr>
          <w:rFonts w:ascii="Calibri" w:hAnsi="Calibri" w:cs="Calibri"/>
          <w:noProof/>
          <w:lang w:val="en-GB" w:eastAsia="en-GB"/>
        </w:rPr>
        <w:drawing>
          <wp:inline distT="0" distB="0" distL="0" distR="0" wp14:anchorId="63EA39C2" wp14:editId="2BB6BBFE">
            <wp:extent cx="5276850" cy="2257425"/>
            <wp:effectExtent l="0" t="0" r="0" b="0"/>
            <wp:docPr id="1759752663" name="Picture 175975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6850" cy="2257425"/>
                    </a:xfrm>
                    <a:prstGeom prst="rect">
                      <a:avLst/>
                    </a:prstGeom>
                    <a:noFill/>
                    <a:ln>
                      <a:noFill/>
                    </a:ln>
                  </pic:spPr>
                </pic:pic>
              </a:graphicData>
            </a:graphic>
          </wp:inline>
        </w:drawing>
      </w:r>
    </w:p>
    <w:p w14:paraId="28FA7FAB"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2D009ED6"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0BDA37CF"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4D9BBF4A"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6B065179"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6C7075C2"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0261C8">
        <w:rPr>
          <w:rFonts w:ascii="Calibri" w:eastAsia="Times New Roman" w:hAnsi="Calibri" w:cs="Calibri"/>
          <w:b/>
          <w:i/>
          <w:iCs/>
          <w:u w:val="single"/>
          <w:lang w:val="en" w:eastAsia="en-GB"/>
        </w:rPr>
        <w:lastRenderedPageBreak/>
        <w:t>3.) procedure to find last modified date of document by taking document id</w:t>
      </w:r>
      <w:r w:rsidRPr="004962BF">
        <w:rPr>
          <w:rFonts w:ascii="Calibri" w:eastAsia="Times New Roman" w:hAnsi="Calibri" w:cs="Calibri"/>
          <w:iCs/>
          <w:lang w:val="en" w:eastAsia="en-GB"/>
        </w:rPr>
        <w:t>:</w:t>
      </w:r>
    </w:p>
    <w:p w14:paraId="31627569"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p>
    <w:p w14:paraId="293F0035"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u w:val="single"/>
          <w:lang w:val="en" w:eastAsia="en-GB"/>
        </w:rPr>
      </w:pPr>
      <w:r w:rsidRPr="004962BF">
        <w:rPr>
          <w:rFonts w:ascii="Calibri" w:eastAsia="Times New Roman" w:hAnsi="Calibri" w:cs="Calibri"/>
          <w:iCs/>
          <w:u w:val="single"/>
          <w:lang w:val="en" w:eastAsia="en-GB"/>
        </w:rPr>
        <w:t>Code:</w:t>
      </w:r>
    </w:p>
    <w:p w14:paraId="70F7BA88"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create or replace procedure lastmodified(v_id in varchar , v_lastmodify out date)</w:t>
      </w:r>
    </w:p>
    <w:p w14:paraId="6ABBE5F8"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 xml:space="preserve">is </w:t>
      </w:r>
    </w:p>
    <w:p w14:paraId="457250F5"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begin</w:t>
      </w:r>
    </w:p>
    <w:p w14:paraId="4D989621"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select last_mod_d into v_lastmodify from document where doc_id=v_id;</w:t>
      </w:r>
    </w:p>
    <w:p w14:paraId="71C442A2"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end;</w:t>
      </w:r>
    </w:p>
    <w:p w14:paraId="113D281B"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r w:rsidRPr="004962BF">
        <w:rPr>
          <w:rFonts w:ascii="Calibri" w:eastAsia="Times New Roman" w:hAnsi="Calibri" w:cs="Calibri"/>
          <w:iCs/>
          <w:lang w:val="en" w:eastAsia="en-GB"/>
        </w:rPr>
        <w:t xml:space="preserve">/ </w:t>
      </w:r>
    </w:p>
    <w:p w14:paraId="723852F8"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lang w:val="en" w:eastAsia="en-GB"/>
        </w:rPr>
      </w:pPr>
    </w:p>
    <w:p w14:paraId="75D3F903" w14:textId="77777777" w:rsidR="004962BF" w:rsidRPr="004962BF" w:rsidRDefault="004962BF" w:rsidP="004962BF">
      <w:pPr>
        <w:widowControl w:val="0"/>
        <w:autoSpaceDE w:val="0"/>
        <w:autoSpaceDN w:val="0"/>
        <w:adjustRightInd w:val="0"/>
        <w:spacing w:after="200" w:line="276" w:lineRule="auto"/>
        <w:rPr>
          <w:rFonts w:ascii="Calibri" w:eastAsia="Times New Roman" w:hAnsi="Calibri" w:cs="Calibri"/>
          <w:iCs/>
          <w:u w:val="single"/>
          <w:lang w:val="en" w:eastAsia="en-GB"/>
        </w:rPr>
      </w:pPr>
      <w:r w:rsidRPr="004962BF">
        <w:rPr>
          <w:rFonts w:ascii="Calibri" w:eastAsia="Times New Roman" w:hAnsi="Calibri" w:cs="Calibri"/>
          <w:iCs/>
          <w:u w:val="single"/>
          <w:lang w:val="en" w:eastAsia="en-GB"/>
        </w:rPr>
        <w:t>Output:</w:t>
      </w:r>
    </w:p>
    <w:p w14:paraId="6004F148" w14:textId="77777777" w:rsidR="004962BF" w:rsidRPr="004962BF" w:rsidRDefault="004962BF" w:rsidP="004962BF">
      <w:pPr>
        <w:widowControl w:val="0"/>
        <w:autoSpaceDE w:val="0"/>
        <w:autoSpaceDN w:val="0"/>
        <w:adjustRightInd w:val="0"/>
        <w:spacing w:after="200" w:line="240" w:lineRule="auto"/>
        <w:rPr>
          <w:rFonts w:ascii="Calibri" w:eastAsia="Times New Roman" w:hAnsi="Calibri" w:cs="Calibri"/>
          <w:iCs/>
          <w:u w:val="single"/>
          <w:lang w:val="en" w:eastAsia="en-GB"/>
        </w:rPr>
      </w:pPr>
      <w:r w:rsidRPr="004962BF">
        <w:rPr>
          <w:rFonts w:ascii="Calibri" w:eastAsia="Times New Roman" w:hAnsi="Calibri" w:cs="Calibri"/>
          <w:iCs/>
          <w:noProof/>
          <w:u w:val="single"/>
          <w:lang w:val="en-GB" w:eastAsia="en-GB"/>
        </w:rPr>
        <w:drawing>
          <wp:inline distT="0" distB="0" distL="0" distR="0" wp14:anchorId="1C56C40F" wp14:editId="47AC438C">
            <wp:extent cx="5486400" cy="1076325"/>
            <wp:effectExtent l="0" t="0" r="0" b="0"/>
            <wp:docPr id="1759752668" name="Picture 175975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076325"/>
                    </a:xfrm>
                    <a:prstGeom prst="rect">
                      <a:avLst/>
                    </a:prstGeom>
                    <a:noFill/>
                    <a:ln>
                      <a:noFill/>
                    </a:ln>
                  </pic:spPr>
                </pic:pic>
              </a:graphicData>
            </a:graphic>
          </wp:inline>
        </w:drawing>
      </w:r>
    </w:p>
    <w:p w14:paraId="38A94779" w14:textId="77777777" w:rsidR="004962BF" w:rsidRPr="004962BF" w:rsidRDefault="004962BF" w:rsidP="004962BF">
      <w:pPr>
        <w:widowControl w:val="0"/>
        <w:autoSpaceDE w:val="0"/>
        <w:autoSpaceDN w:val="0"/>
        <w:adjustRightInd w:val="0"/>
        <w:spacing w:after="200" w:line="240" w:lineRule="auto"/>
        <w:rPr>
          <w:rFonts w:ascii="Calibri" w:eastAsia="Times New Roman" w:hAnsi="Calibri" w:cs="Calibri"/>
          <w:iCs/>
          <w:u w:val="single"/>
          <w:lang w:val="en" w:eastAsia="en-GB"/>
        </w:rPr>
      </w:pPr>
      <w:r w:rsidRPr="004962BF">
        <w:rPr>
          <w:rFonts w:ascii="Calibri" w:eastAsia="Times New Roman" w:hAnsi="Calibri" w:cs="Calibri"/>
          <w:iCs/>
          <w:noProof/>
          <w:u w:val="single"/>
          <w:lang w:val="en-GB" w:eastAsia="en-GB"/>
        </w:rPr>
        <w:drawing>
          <wp:inline distT="0" distB="0" distL="0" distR="0" wp14:anchorId="36A8325E" wp14:editId="6DA11830">
            <wp:extent cx="5486400" cy="2219325"/>
            <wp:effectExtent l="0" t="0" r="0" b="0"/>
            <wp:docPr id="1759752669" name="Picture 175975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14:paraId="5127D183" w14:textId="77777777" w:rsidR="004962BF" w:rsidRPr="004962BF" w:rsidRDefault="004962BF" w:rsidP="004962BF">
      <w:pPr>
        <w:widowControl w:val="0"/>
        <w:autoSpaceDE w:val="0"/>
        <w:autoSpaceDN w:val="0"/>
        <w:adjustRightInd w:val="0"/>
        <w:spacing w:after="200" w:line="240" w:lineRule="auto"/>
        <w:rPr>
          <w:rFonts w:ascii="Britannic Bold" w:eastAsia="Times New Roman" w:hAnsi="Britannic Bold" w:cs="Britannic Bold"/>
          <w:i/>
          <w:iCs/>
          <w:sz w:val="40"/>
          <w:szCs w:val="40"/>
          <w:u w:val="single"/>
          <w:lang w:val="en" w:eastAsia="en-GB"/>
        </w:rPr>
      </w:pPr>
    </w:p>
    <w:p w14:paraId="7F9D5F49"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535D6569"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41084A95"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7621FD02"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10F42F7D"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02CE8855" w14:textId="77777777" w:rsidR="004962BF" w:rsidRDefault="004962BF" w:rsidP="004962BF">
      <w:pPr>
        <w:widowControl w:val="0"/>
        <w:autoSpaceDE w:val="0"/>
        <w:autoSpaceDN w:val="0"/>
        <w:adjustRightInd w:val="0"/>
        <w:spacing w:after="200" w:line="240" w:lineRule="auto"/>
        <w:rPr>
          <w:rFonts w:ascii="Calibri" w:hAnsi="Calibri" w:cs="Calibri"/>
          <w:lang w:val="en"/>
        </w:rPr>
      </w:pPr>
    </w:p>
    <w:p w14:paraId="4850E804" w14:textId="77777777" w:rsidR="007C258A" w:rsidRDefault="008B0E04">
      <w:r>
        <w:rPr>
          <w:noProof/>
          <w:lang w:val="en-GB" w:eastAsia="en-GB"/>
        </w:rPr>
        <w:lastRenderedPageBreak/>
        <mc:AlternateContent>
          <mc:Choice Requires="wps">
            <w:drawing>
              <wp:anchor distT="0" distB="0" distL="114300" distR="114300" simplePos="0" relativeHeight="251673600" behindDoc="0" locked="0" layoutInCell="1" allowOverlap="1" wp14:anchorId="5829D3AF" wp14:editId="57AAD04B">
                <wp:simplePos x="0" y="0"/>
                <wp:positionH relativeFrom="column">
                  <wp:posOffset>54626</wp:posOffset>
                </wp:positionH>
                <wp:positionV relativeFrom="paragraph">
                  <wp:posOffset>-116378</wp:posOffset>
                </wp:positionV>
                <wp:extent cx="7172697" cy="9535886"/>
                <wp:effectExtent l="0" t="0" r="9525" b="8255"/>
                <wp:wrapNone/>
                <wp:docPr id="1759752642" name="Text Box 1759752642"/>
                <wp:cNvGraphicFramePr/>
                <a:graphic xmlns:a="http://schemas.openxmlformats.org/drawingml/2006/main">
                  <a:graphicData uri="http://schemas.microsoft.com/office/word/2010/wordprocessingShape">
                    <wps:wsp>
                      <wps:cNvSpPr txBox="1"/>
                      <wps:spPr>
                        <a:xfrm>
                          <a:off x="0" y="0"/>
                          <a:ext cx="7172697" cy="95358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7EB1F3" w14:textId="77777777" w:rsidR="008B0E04" w:rsidRPr="006F71F5" w:rsidRDefault="008B0E04" w:rsidP="008B0E04">
                            <w:pPr>
                              <w:rPr>
                                <w:b/>
                                <w:sz w:val="52"/>
                              </w:rPr>
                            </w:pPr>
                            <w:r w:rsidRPr="006F71F5">
                              <w:rPr>
                                <w:b/>
                                <w:sz w:val="52"/>
                              </w:rPr>
                              <w:t>TRIGGERS</w:t>
                            </w:r>
                          </w:p>
                          <w:p w14:paraId="467DC1AB" w14:textId="77777777" w:rsidR="008B0E04" w:rsidRPr="006F71F5" w:rsidRDefault="008B0E04" w:rsidP="008B0E04">
                            <w:pPr>
                              <w:rPr>
                                <w:b/>
                                <w:sz w:val="28"/>
                              </w:rPr>
                            </w:pPr>
                          </w:p>
                          <w:p w14:paraId="617BA9D7" w14:textId="77777777" w:rsidR="008B0E04" w:rsidRPr="006F71F5" w:rsidRDefault="008B0E04" w:rsidP="008B0E04">
                            <w:pPr>
                              <w:rPr>
                                <w:b/>
                                <w:sz w:val="28"/>
                              </w:rPr>
                            </w:pPr>
                          </w:p>
                          <w:p w14:paraId="602F8C73" w14:textId="77777777" w:rsidR="008B0E04" w:rsidRPr="006F71F5" w:rsidRDefault="00D30318" w:rsidP="008B0E04">
                            <w:pPr>
                              <w:rPr>
                                <w:b/>
                                <w:sz w:val="28"/>
                              </w:rPr>
                            </w:pPr>
                            <w:r>
                              <w:rPr>
                                <w:b/>
                                <w:sz w:val="28"/>
                              </w:rPr>
                              <w:t>1</w:t>
                            </w:r>
                            <w:r w:rsidR="008B0E04" w:rsidRPr="006F71F5">
                              <w:rPr>
                                <w:b/>
                                <w:sz w:val="28"/>
                              </w:rPr>
                              <w:t>. Trigger to calculate the total expenses for a budget when a new expense is added:</w:t>
                            </w:r>
                          </w:p>
                          <w:p w14:paraId="1B2BEE79" w14:textId="77777777" w:rsidR="008B0E04" w:rsidRPr="006F71F5" w:rsidRDefault="008B0E04" w:rsidP="008B0E04">
                            <w:pPr>
                              <w:rPr>
                                <w:b/>
                                <w:sz w:val="28"/>
                              </w:rPr>
                            </w:pPr>
                          </w:p>
                          <w:p w14:paraId="7F685180" w14:textId="77777777" w:rsidR="008B0E04" w:rsidRPr="006F71F5" w:rsidRDefault="008B0E04" w:rsidP="008B0E04">
                            <w:pPr>
                              <w:rPr>
                                <w:b/>
                                <w:sz w:val="28"/>
                              </w:rPr>
                            </w:pPr>
                            <w:r w:rsidRPr="006F71F5">
                              <w:rPr>
                                <w:b/>
                                <w:noProof/>
                                <w:sz w:val="28"/>
                                <w:lang w:val="en-GB" w:eastAsia="en-GB"/>
                              </w:rPr>
                              <w:drawing>
                                <wp:inline distT="0" distB="0" distL="0" distR="0" wp14:anchorId="3C5D5C03" wp14:editId="649FC4D7">
                                  <wp:extent cx="6645910" cy="1863725"/>
                                  <wp:effectExtent l="0" t="0" r="2540" b="3175"/>
                                  <wp:docPr id="13115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8549" name=""/>
                                          <pic:cNvPicPr/>
                                        </pic:nvPicPr>
                                        <pic:blipFill>
                                          <a:blip r:embed="rId74"/>
                                          <a:stretch>
                                            <a:fillRect/>
                                          </a:stretch>
                                        </pic:blipFill>
                                        <pic:spPr>
                                          <a:xfrm>
                                            <a:off x="0" y="0"/>
                                            <a:ext cx="6645910" cy="1863725"/>
                                          </a:xfrm>
                                          <a:prstGeom prst="rect">
                                            <a:avLst/>
                                          </a:prstGeom>
                                        </pic:spPr>
                                      </pic:pic>
                                    </a:graphicData>
                                  </a:graphic>
                                </wp:inline>
                              </w:drawing>
                            </w:r>
                          </w:p>
                          <w:p w14:paraId="600B8885" w14:textId="77777777" w:rsidR="008B0E04" w:rsidRPr="006F71F5" w:rsidRDefault="008B0E04" w:rsidP="008B0E04">
                            <w:pPr>
                              <w:rPr>
                                <w:b/>
                                <w:sz w:val="28"/>
                              </w:rPr>
                            </w:pPr>
                          </w:p>
                          <w:p w14:paraId="35813B3F" w14:textId="77777777" w:rsidR="008B0E04" w:rsidRPr="006F71F5" w:rsidRDefault="00D30318" w:rsidP="008B0E04">
                            <w:pPr>
                              <w:rPr>
                                <w:b/>
                                <w:sz w:val="28"/>
                              </w:rPr>
                            </w:pPr>
                            <w:r>
                              <w:rPr>
                                <w:b/>
                                <w:sz w:val="28"/>
                              </w:rPr>
                              <w:t>2</w:t>
                            </w:r>
                            <w:r w:rsidR="008B0E04" w:rsidRPr="006F71F5">
                              <w:rPr>
                                <w:b/>
                                <w:sz w:val="28"/>
                              </w:rPr>
                              <w:t>. Trigger to update the quantity of an inventory item when it is purchased:</w:t>
                            </w:r>
                          </w:p>
                          <w:p w14:paraId="39CAAD10" w14:textId="77777777" w:rsidR="008B0E04" w:rsidRPr="006F71F5" w:rsidRDefault="008B0E04" w:rsidP="008B0E04">
                            <w:pPr>
                              <w:rPr>
                                <w:b/>
                                <w:sz w:val="28"/>
                              </w:rPr>
                            </w:pPr>
                            <w:r w:rsidRPr="006F71F5">
                              <w:rPr>
                                <w:b/>
                                <w:sz w:val="28"/>
                              </w:rPr>
                              <w:t xml:space="preserve"> ‘’’</w:t>
                            </w:r>
                          </w:p>
                          <w:p w14:paraId="2F5E1C19" w14:textId="77777777" w:rsidR="008B0E04" w:rsidRPr="006F71F5" w:rsidRDefault="008B0E04" w:rsidP="008B0E04">
                            <w:pPr>
                              <w:rPr>
                                <w:b/>
                                <w:sz w:val="28"/>
                              </w:rPr>
                            </w:pPr>
                            <w:r w:rsidRPr="006F71F5">
                              <w:rPr>
                                <w:b/>
                                <w:sz w:val="28"/>
                              </w:rPr>
                              <w:t xml:space="preserve">/ </w:t>
                            </w:r>
                            <w:r w:rsidRPr="006F71F5">
                              <w:rPr>
                                <w:b/>
                                <w:noProof/>
                                <w:sz w:val="28"/>
                                <w:lang w:val="en-GB" w:eastAsia="en-GB"/>
                              </w:rPr>
                              <w:drawing>
                                <wp:inline distT="0" distB="0" distL="0" distR="0" wp14:anchorId="604F5F91" wp14:editId="60123A5B">
                                  <wp:extent cx="4366638" cy="1798476"/>
                                  <wp:effectExtent l="0" t="0" r="0" b="0"/>
                                  <wp:docPr id="8180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5533" name=""/>
                                          <pic:cNvPicPr/>
                                        </pic:nvPicPr>
                                        <pic:blipFill>
                                          <a:blip r:embed="rId75"/>
                                          <a:stretch>
                                            <a:fillRect/>
                                          </a:stretch>
                                        </pic:blipFill>
                                        <pic:spPr>
                                          <a:xfrm>
                                            <a:off x="0" y="0"/>
                                            <a:ext cx="4366638" cy="1798476"/>
                                          </a:xfrm>
                                          <a:prstGeom prst="rect">
                                            <a:avLst/>
                                          </a:prstGeom>
                                        </pic:spPr>
                                      </pic:pic>
                                    </a:graphicData>
                                  </a:graphic>
                                </wp:inline>
                              </w:drawing>
                            </w:r>
                          </w:p>
                          <w:p w14:paraId="4868CA64" w14:textId="77777777" w:rsidR="008B0E04" w:rsidRPr="006F71F5" w:rsidRDefault="008B0E04">
                            <w:pPr>
                              <w:rPr>
                                <w:b/>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9D3AF" id="Text Box 1759752642" o:spid="_x0000_s1051" type="#_x0000_t202" style="position:absolute;margin-left:4.3pt;margin-top:-9.15pt;width:564.8pt;height:750.8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" fillcolor="white [3201]" stroked="f" strokeweight=".5pt">
                <v:textbox>
                  <w:txbxContent>
                    <w:p w14:paraId="7B7EB1F3" w14:textId="77777777" w:rsidR="008B0E04" w:rsidRPr="006F71F5" w:rsidRDefault="008B0E04" w:rsidP="008B0E04">
                      <w:pPr>
                        <w:rPr>
                          <w:b/>
                          <w:sz w:val="52"/>
                        </w:rPr>
                      </w:pPr>
                      <w:r w:rsidRPr="006F71F5">
                        <w:rPr>
                          <w:b/>
                          <w:sz w:val="52"/>
                        </w:rPr>
                        <w:t>TRIGGERS</w:t>
                      </w:r>
                    </w:p>
                    <w:p w14:paraId="467DC1AB" w14:textId="77777777" w:rsidR="008B0E04" w:rsidRPr="006F71F5" w:rsidRDefault="008B0E04" w:rsidP="008B0E04">
                      <w:pPr>
                        <w:rPr>
                          <w:b/>
                          <w:sz w:val="28"/>
                        </w:rPr>
                      </w:pPr>
                    </w:p>
                    <w:p w14:paraId="617BA9D7" w14:textId="77777777" w:rsidR="008B0E04" w:rsidRPr="006F71F5" w:rsidRDefault="008B0E04" w:rsidP="008B0E04">
                      <w:pPr>
                        <w:rPr>
                          <w:b/>
                          <w:sz w:val="28"/>
                        </w:rPr>
                      </w:pPr>
                    </w:p>
                    <w:p w14:paraId="602F8C73" w14:textId="77777777" w:rsidR="008B0E04" w:rsidRPr="006F71F5" w:rsidRDefault="00D30318" w:rsidP="008B0E04">
                      <w:pPr>
                        <w:rPr>
                          <w:b/>
                          <w:sz w:val="28"/>
                        </w:rPr>
                      </w:pPr>
                      <w:r>
                        <w:rPr>
                          <w:b/>
                          <w:sz w:val="28"/>
                        </w:rPr>
                        <w:t>1</w:t>
                      </w:r>
                      <w:r w:rsidR="008B0E04" w:rsidRPr="006F71F5">
                        <w:rPr>
                          <w:b/>
                          <w:sz w:val="28"/>
                        </w:rPr>
                        <w:t>. Trigger to calculate the total expenses for a budget when a new expense is added:</w:t>
                      </w:r>
                    </w:p>
                    <w:p w14:paraId="1B2BEE79" w14:textId="77777777" w:rsidR="008B0E04" w:rsidRPr="006F71F5" w:rsidRDefault="008B0E04" w:rsidP="008B0E04">
                      <w:pPr>
                        <w:rPr>
                          <w:b/>
                          <w:sz w:val="28"/>
                        </w:rPr>
                      </w:pPr>
                    </w:p>
                    <w:p w14:paraId="7F685180" w14:textId="77777777" w:rsidR="008B0E04" w:rsidRPr="006F71F5" w:rsidRDefault="008B0E04" w:rsidP="008B0E04">
                      <w:pPr>
                        <w:rPr>
                          <w:b/>
                          <w:sz w:val="28"/>
                        </w:rPr>
                      </w:pPr>
                      <w:r w:rsidRPr="006F71F5">
                        <w:rPr>
                          <w:b/>
                          <w:noProof/>
                          <w:sz w:val="28"/>
                          <w:lang w:val="en-GB" w:eastAsia="en-GB"/>
                        </w:rPr>
                        <w:drawing>
                          <wp:inline distT="0" distB="0" distL="0" distR="0" wp14:anchorId="3C5D5C03" wp14:editId="649FC4D7">
                            <wp:extent cx="6645910" cy="1863725"/>
                            <wp:effectExtent l="0" t="0" r="2540" b="3175"/>
                            <wp:docPr id="1311578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8549" name=""/>
                                    <pic:cNvPicPr/>
                                  </pic:nvPicPr>
                                  <pic:blipFill>
                                    <a:blip r:embed="rId76"/>
                                    <a:stretch>
                                      <a:fillRect/>
                                    </a:stretch>
                                  </pic:blipFill>
                                  <pic:spPr>
                                    <a:xfrm>
                                      <a:off x="0" y="0"/>
                                      <a:ext cx="6645910" cy="1863725"/>
                                    </a:xfrm>
                                    <a:prstGeom prst="rect">
                                      <a:avLst/>
                                    </a:prstGeom>
                                  </pic:spPr>
                                </pic:pic>
                              </a:graphicData>
                            </a:graphic>
                          </wp:inline>
                        </w:drawing>
                      </w:r>
                    </w:p>
                    <w:p w14:paraId="600B8885" w14:textId="77777777" w:rsidR="008B0E04" w:rsidRPr="006F71F5" w:rsidRDefault="008B0E04" w:rsidP="008B0E04">
                      <w:pPr>
                        <w:rPr>
                          <w:b/>
                          <w:sz w:val="28"/>
                        </w:rPr>
                      </w:pPr>
                    </w:p>
                    <w:p w14:paraId="35813B3F" w14:textId="77777777" w:rsidR="008B0E04" w:rsidRPr="006F71F5" w:rsidRDefault="00D30318" w:rsidP="008B0E04">
                      <w:pPr>
                        <w:rPr>
                          <w:b/>
                          <w:sz w:val="28"/>
                        </w:rPr>
                      </w:pPr>
                      <w:r>
                        <w:rPr>
                          <w:b/>
                          <w:sz w:val="28"/>
                        </w:rPr>
                        <w:t>2</w:t>
                      </w:r>
                      <w:r w:rsidR="008B0E04" w:rsidRPr="006F71F5">
                        <w:rPr>
                          <w:b/>
                          <w:sz w:val="28"/>
                        </w:rPr>
                        <w:t>. Trigger to update the quantity of an inventory item when it is purchased:</w:t>
                      </w:r>
                    </w:p>
                    <w:p w14:paraId="39CAAD10" w14:textId="77777777" w:rsidR="008B0E04" w:rsidRPr="006F71F5" w:rsidRDefault="008B0E04" w:rsidP="008B0E04">
                      <w:pPr>
                        <w:rPr>
                          <w:b/>
                          <w:sz w:val="28"/>
                        </w:rPr>
                      </w:pPr>
                      <w:r w:rsidRPr="006F71F5">
                        <w:rPr>
                          <w:b/>
                          <w:sz w:val="28"/>
                        </w:rPr>
                        <w:t xml:space="preserve"> ‘’’</w:t>
                      </w:r>
                    </w:p>
                    <w:p w14:paraId="2F5E1C19" w14:textId="77777777" w:rsidR="008B0E04" w:rsidRPr="006F71F5" w:rsidRDefault="008B0E04" w:rsidP="008B0E04">
                      <w:pPr>
                        <w:rPr>
                          <w:b/>
                          <w:sz w:val="28"/>
                        </w:rPr>
                      </w:pPr>
                      <w:r w:rsidRPr="006F71F5">
                        <w:rPr>
                          <w:b/>
                          <w:sz w:val="28"/>
                        </w:rPr>
                        <w:t xml:space="preserve">/ </w:t>
                      </w:r>
                      <w:r w:rsidRPr="006F71F5">
                        <w:rPr>
                          <w:b/>
                          <w:noProof/>
                          <w:sz w:val="28"/>
                          <w:lang w:val="en-GB" w:eastAsia="en-GB"/>
                        </w:rPr>
                        <w:drawing>
                          <wp:inline distT="0" distB="0" distL="0" distR="0" wp14:anchorId="604F5F91" wp14:editId="60123A5B">
                            <wp:extent cx="4366638" cy="1798476"/>
                            <wp:effectExtent l="0" t="0" r="0" b="0"/>
                            <wp:docPr id="81809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95533" name=""/>
                                    <pic:cNvPicPr/>
                                  </pic:nvPicPr>
                                  <pic:blipFill>
                                    <a:blip r:embed="rId77"/>
                                    <a:stretch>
                                      <a:fillRect/>
                                    </a:stretch>
                                  </pic:blipFill>
                                  <pic:spPr>
                                    <a:xfrm>
                                      <a:off x="0" y="0"/>
                                      <a:ext cx="4366638" cy="1798476"/>
                                    </a:xfrm>
                                    <a:prstGeom prst="rect">
                                      <a:avLst/>
                                    </a:prstGeom>
                                  </pic:spPr>
                                </pic:pic>
                              </a:graphicData>
                            </a:graphic>
                          </wp:inline>
                        </w:drawing>
                      </w:r>
                    </w:p>
                    <w:p w14:paraId="4868CA64" w14:textId="77777777" w:rsidR="008B0E04" w:rsidRPr="006F71F5" w:rsidRDefault="008B0E04">
                      <w:pPr>
                        <w:rPr>
                          <w:b/>
                          <w:sz w:val="28"/>
                        </w:rPr>
                      </w:pPr>
                    </w:p>
                  </w:txbxContent>
                </v:textbox>
              </v:shape>
            </w:pict>
          </mc:Fallback>
        </mc:AlternateContent>
      </w:r>
    </w:p>
    <w:p w14:paraId="62E1B1B4" w14:textId="77777777" w:rsidR="007C258A" w:rsidRDefault="007C258A">
      <w:r>
        <w:br w:type="page"/>
      </w:r>
    </w:p>
    <w:p w14:paraId="076B257A" w14:textId="77777777" w:rsidR="00D30318" w:rsidRDefault="00D30318" w:rsidP="00D30318">
      <w:pPr>
        <w:rPr>
          <w:b/>
          <w:sz w:val="28"/>
        </w:rPr>
      </w:pPr>
      <w:r>
        <w:rPr>
          <w:b/>
          <w:sz w:val="28"/>
        </w:rPr>
        <w:lastRenderedPageBreak/>
        <w:t xml:space="preserve">CONCLUSION </w:t>
      </w:r>
    </w:p>
    <w:p w14:paraId="3489800E" w14:textId="77777777" w:rsidR="00D30318" w:rsidRPr="000261C8" w:rsidRDefault="00D30318" w:rsidP="00D30318">
      <w:pPr>
        <w:rPr>
          <w:sz w:val="28"/>
        </w:rPr>
      </w:pPr>
      <w:r w:rsidRPr="000261C8">
        <w:rPr>
          <w:sz w:val="28"/>
        </w:rPr>
        <w:t>In conclusion, the Home Management System implemented within a Database Management System represents a significant step forward in the quest for efficient and organized domestic life. This project has demonstrated the potential of technology to simplify and enhance the management of various household responsibilities.</w:t>
      </w:r>
    </w:p>
    <w:p w14:paraId="1A025E8C" w14:textId="77777777" w:rsidR="00D30318" w:rsidRPr="000261C8" w:rsidRDefault="00D30318" w:rsidP="00D30318">
      <w:pPr>
        <w:rPr>
          <w:sz w:val="28"/>
        </w:rPr>
      </w:pPr>
    </w:p>
    <w:p w14:paraId="67F1E2F2" w14:textId="77777777" w:rsidR="00D30318" w:rsidRPr="000261C8" w:rsidRDefault="00D30318" w:rsidP="00D30318">
      <w:pPr>
        <w:rPr>
          <w:sz w:val="28"/>
        </w:rPr>
      </w:pPr>
      <w:r w:rsidRPr="000261C8">
        <w:rPr>
          <w:sz w:val="28"/>
        </w:rPr>
        <w:t>The advantages of such a system are manifold. It allows homeowners to maintain financial records, track expenses, and set budgets with ease. It keeps a comprehensive inventory of household items, ensuring that supplies are never depleted unexpectedly. It enables efficient scheduling of tasks, from cleaning and maintenance to appointments and family events. Furthermore, the database-driven approach empowers users to analyze trends and make data-driven decisions to optimize their home management strategies.</w:t>
      </w:r>
    </w:p>
    <w:p w14:paraId="459C3FB2" w14:textId="77777777" w:rsidR="00D30318" w:rsidRPr="000261C8" w:rsidRDefault="00D30318" w:rsidP="00D30318">
      <w:pPr>
        <w:rPr>
          <w:sz w:val="28"/>
        </w:rPr>
      </w:pPr>
    </w:p>
    <w:p w14:paraId="16446B14" w14:textId="77777777" w:rsidR="00D30318" w:rsidRDefault="00D30318" w:rsidP="00D30318">
      <w:pPr>
        <w:rPr>
          <w:sz w:val="28"/>
        </w:rPr>
      </w:pPr>
      <w:r w:rsidRPr="000261C8">
        <w:rPr>
          <w:sz w:val="28"/>
        </w:rPr>
        <w:t>As our lives become increasingly busy and interconnected, the Home Management System using a DBMS stands as a beacon of order and control amidst the chaos. It not only saves time but also provides peace of mind, knowing that every aspect of home life is under control. With continued development and integration with smart home technologies, this system has the potential to revolutionize how we manage our homes in the future, making them not only more efficient but also more comfortable and enjoyable places to live.</w:t>
      </w:r>
    </w:p>
    <w:p w14:paraId="59CCA8D1" w14:textId="77777777" w:rsidR="00D30318" w:rsidRDefault="00D30318" w:rsidP="00D30318">
      <w:pPr>
        <w:rPr>
          <w:sz w:val="28"/>
        </w:rPr>
      </w:pPr>
    </w:p>
    <w:p w14:paraId="1B754FDE" w14:textId="77777777" w:rsidR="00D30318" w:rsidRPr="000261C8" w:rsidRDefault="00D30318" w:rsidP="00D30318">
      <w:pPr>
        <w:rPr>
          <w:sz w:val="28"/>
        </w:rPr>
      </w:pPr>
    </w:p>
    <w:p w14:paraId="7E85A760" w14:textId="77777777" w:rsidR="006B0094" w:rsidRPr="00307846" w:rsidRDefault="006B0094" w:rsidP="006B0094">
      <w:pPr>
        <w:rPr>
          <w:b/>
          <w:sz w:val="28"/>
        </w:rPr>
      </w:pPr>
    </w:p>
    <w:p w14:paraId="687302C3" w14:textId="77777777" w:rsidR="006B0094" w:rsidRPr="00307846" w:rsidRDefault="006B0094" w:rsidP="006B0094">
      <w:pPr>
        <w:rPr>
          <w:b/>
          <w:sz w:val="28"/>
        </w:rPr>
      </w:pPr>
    </w:p>
    <w:p w14:paraId="1F3DDA78" w14:textId="77777777" w:rsidR="006B0094" w:rsidRDefault="006B0094">
      <w:r>
        <w:br w:type="page"/>
      </w:r>
    </w:p>
    <w:p w14:paraId="22F2E917" w14:textId="77777777" w:rsidR="008D77EE" w:rsidRDefault="003B6E14">
      <w:r>
        <w:rPr>
          <w:noProof/>
          <w:lang w:val="en-GB" w:eastAsia="en-GB"/>
        </w:rPr>
        <w:lastRenderedPageBreak/>
        <mc:AlternateContent>
          <mc:Choice Requires="wps">
            <w:drawing>
              <wp:anchor distT="0" distB="0" distL="114300" distR="114300" simplePos="0" relativeHeight="251663360" behindDoc="0" locked="0" layoutInCell="1" allowOverlap="1" wp14:anchorId="4F05A06A" wp14:editId="25E7F42D">
                <wp:simplePos x="0" y="0"/>
                <wp:positionH relativeFrom="column">
                  <wp:posOffset>7125</wp:posOffset>
                </wp:positionH>
                <wp:positionV relativeFrom="paragraph">
                  <wp:posOffset>-175755</wp:posOffset>
                </wp:positionV>
                <wp:extent cx="7338951" cy="9642764"/>
                <wp:effectExtent l="0" t="0" r="0" b="0"/>
                <wp:wrapNone/>
                <wp:docPr id="20" name="Text Box 20"/>
                <wp:cNvGraphicFramePr/>
                <a:graphic xmlns:a="http://schemas.openxmlformats.org/drawingml/2006/main">
                  <a:graphicData uri="http://schemas.microsoft.com/office/word/2010/wordprocessingShape">
                    <wps:wsp>
                      <wps:cNvSpPr txBox="1"/>
                      <wps:spPr>
                        <a:xfrm>
                          <a:off x="0" y="0"/>
                          <a:ext cx="7338951" cy="964276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A19831" w14:textId="77777777" w:rsidR="007E4FC0" w:rsidRPr="000261C8" w:rsidRDefault="007E4FC0" w:rsidP="000261C8">
                            <w:pPr>
                              <w:rPr>
                                <w:sz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05A06A" id="Text Box 20" o:spid="_x0000_s1052" type="#_x0000_t202" style="position:absolute;margin-left:.55pt;margin-top:-13.85pt;width:577.85pt;height:759.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" fillcolor="white [3201]" stroked="f" strokeweight=".5pt">
                <v:textbox>
                  <w:txbxContent>
                    <w:p w14:paraId="03A19831" w14:textId="77777777" w:rsidR="007E4FC0" w:rsidRPr="000261C8" w:rsidRDefault="007E4FC0" w:rsidP="000261C8">
                      <w:pPr>
                        <w:rPr>
                          <w:sz w:val="28"/>
                        </w:rPr>
                      </w:pPr>
                    </w:p>
                  </w:txbxContent>
                </v:textbox>
              </v:shape>
            </w:pict>
          </mc:Fallback>
        </mc:AlternateContent>
      </w:r>
    </w:p>
    <w:sectPr w:rsidR="008D77EE" w:rsidSect="00E4269E">
      <w:pgSz w:w="12240" w:h="15840"/>
      <w:pgMar w:top="288" w:right="288" w:bottom="288" w:left="288" w:header="720" w:footer="720" w:gutter="288"/>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85221D" w14:textId="77777777" w:rsidR="00A50763" w:rsidRDefault="00A50763" w:rsidP="000341FB">
      <w:pPr>
        <w:spacing w:after="0" w:line="240" w:lineRule="auto"/>
      </w:pPr>
      <w:r>
        <w:separator/>
      </w:r>
    </w:p>
  </w:endnote>
  <w:endnote w:type="continuationSeparator" w:id="0">
    <w:p w14:paraId="501711A3" w14:textId="77777777" w:rsidR="00A50763" w:rsidRDefault="00A50763" w:rsidP="00034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1C087" w14:textId="77777777" w:rsidR="00A50763" w:rsidRDefault="00A50763" w:rsidP="000341FB">
      <w:pPr>
        <w:spacing w:after="0" w:line="240" w:lineRule="auto"/>
      </w:pPr>
      <w:r>
        <w:separator/>
      </w:r>
    </w:p>
  </w:footnote>
  <w:footnote w:type="continuationSeparator" w:id="0">
    <w:p w14:paraId="22747DCE" w14:textId="77777777" w:rsidR="00A50763" w:rsidRDefault="00A50763" w:rsidP="000341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358CB"/>
    <w:multiLevelType w:val="hybridMultilevel"/>
    <w:tmpl w:val="3492559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2104FEE"/>
    <w:multiLevelType w:val="hybridMultilevel"/>
    <w:tmpl w:val="43706FF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87407CF"/>
    <w:multiLevelType w:val="hybridMultilevel"/>
    <w:tmpl w:val="A20E677C"/>
    <w:lvl w:ilvl="0" w:tplc="AC7CA926">
      <w:start w:val="9"/>
      <w:numFmt w:val="bullet"/>
      <w:lvlText w:val=""/>
      <w:lvlJc w:val="left"/>
      <w:pPr>
        <w:ind w:left="1080" w:hanging="720"/>
      </w:pPr>
      <w:rPr>
        <w:rFonts w:ascii="Symbol" w:eastAsiaTheme="majorEastAsia" w:hAnsi="Symbol"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C95832"/>
    <w:multiLevelType w:val="hybridMultilevel"/>
    <w:tmpl w:val="85B630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F967F26"/>
    <w:multiLevelType w:val="hybridMultilevel"/>
    <w:tmpl w:val="4E4A0200"/>
    <w:lvl w:ilvl="0" w:tplc="4009000F">
      <w:start w:val="1"/>
      <w:numFmt w:val="decimal"/>
      <w:lvlText w:val="%1."/>
      <w:lvlJc w:val="left"/>
      <w:pPr>
        <w:ind w:left="90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5">
    <w:nsid w:val="1FEF5094"/>
    <w:multiLevelType w:val="hybridMultilevel"/>
    <w:tmpl w:val="06C891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1450509"/>
    <w:multiLevelType w:val="hybridMultilevel"/>
    <w:tmpl w:val="9EBC134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28701DD6"/>
    <w:multiLevelType w:val="hybridMultilevel"/>
    <w:tmpl w:val="8F8EE6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nsid w:val="3FFD1888"/>
    <w:multiLevelType w:val="hybridMultilevel"/>
    <w:tmpl w:val="B41287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41C14110"/>
    <w:multiLevelType w:val="hybridMultilevel"/>
    <w:tmpl w:val="9C1C6C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nsid w:val="49D7755C"/>
    <w:multiLevelType w:val="hybridMultilevel"/>
    <w:tmpl w:val="580659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649E54B6"/>
    <w:multiLevelType w:val="hybridMultilevel"/>
    <w:tmpl w:val="3E689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724A5F9C"/>
    <w:multiLevelType w:val="hybridMultilevel"/>
    <w:tmpl w:val="67686F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77C51C52"/>
    <w:multiLevelType w:val="hybridMultilevel"/>
    <w:tmpl w:val="4A4A5A3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7CD95386"/>
    <w:multiLevelType w:val="hybridMultilevel"/>
    <w:tmpl w:val="1EA03F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5"/>
  </w:num>
  <w:num w:numId="4">
    <w:abstractNumId w:val="8"/>
  </w:num>
  <w:num w:numId="5">
    <w:abstractNumId w:val="11"/>
  </w:num>
  <w:num w:numId="6">
    <w:abstractNumId w:val="1"/>
  </w:num>
  <w:num w:numId="7">
    <w:abstractNumId w:val="10"/>
  </w:num>
  <w:num w:numId="8">
    <w:abstractNumId w:val="13"/>
  </w:num>
  <w:num w:numId="9">
    <w:abstractNumId w:val="7"/>
  </w:num>
  <w:num w:numId="10">
    <w:abstractNumId w:val="0"/>
  </w:num>
  <w:num w:numId="11">
    <w:abstractNumId w:val="12"/>
  </w:num>
  <w:num w:numId="12">
    <w:abstractNumId w:val="14"/>
  </w:num>
  <w:num w:numId="13">
    <w:abstractNumId w:val="6"/>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gutterAtTop/>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5414"/>
    <w:rsid w:val="00021C04"/>
    <w:rsid w:val="000261C8"/>
    <w:rsid w:val="000341FB"/>
    <w:rsid w:val="000940F4"/>
    <w:rsid w:val="000A05DA"/>
    <w:rsid w:val="000B4502"/>
    <w:rsid w:val="000E14E2"/>
    <w:rsid w:val="000E6C3F"/>
    <w:rsid w:val="00104080"/>
    <w:rsid w:val="0014474D"/>
    <w:rsid w:val="001616F9"/>
    <w:rsid w:val="001A09DF"/>
    <w:rsid w:val="00210220"/>
    <w:rsid w:val="0022617F"/>
    <w:rsid w:val="0025444E"/>
    <w:rsid w:val="00307846"/>
    <w:rsid w:val="003409FD"/>
    <w:rsid w:val="003552DC"/>
    <w:rsid w:val="00392FA9"/>
    <w:rsid w:val="003B6E14"/>
    <w:rsid w:val="003F4C55"/>
    <w:rsid w:val="004962BF"/>
    <w:rsid w:val="004D601F"/>
    <w:rsid w:val="00515218"/>
    <w:rsid w:val="006A646C"/>
    <w:rsid w:val="006B0094"/>
    <w:rsid w:val="006F71F5"/>
    <w:rsid w:val="00714AA5"/>
    <w:rsid w:val="00720573"/>
    <w:rsid w:val="00745C53"/>
    <w:rsid w:val="00757706"/>
    <w:rsid w:val="0076250D"/>
    <w:rsid w:val="007C258A"/>
    <w:rsid w:val="007E4FC0"/>
    <w:rsid w:val="0083600B"/>
    <w:rsid w:val="00862317"/>
    <w:rsid w:val="008A1F5F"/>
    <w:rsid w:val="008B0E04"/>
    <w:rsid w:val="008D77EE"/>
    <w:rsid w:val="00905C9A"/>
    <w:rsid w:val="00A1111B"/>
    <w:rsid w:val="00A50763"/>
    <w:rsid w:val="00AD4C16"/>
    <w:rsid w:val="00AE0C36"/>
    <w:rsid w:val="00AE2487"/>
    <w:rsid w:val="00B02C58"/>
    <w:rsid w:val="00B278D3"/>
    <w:rsid w:val="00BB13BB"/>
    <w:rsid w:val="00BC365E"/>
    <w:rsid w:val="00C305FE"/>
    <w:rsid w:val="00C46484"/>
    <w:rsid w:val="00C539B2"/>
    <w:rsid w:val="00CB1106"/>
    <w:rsid w:val="00CD5414"/>
    <w:rsid w:val="00CE5B97"/>
    <w:rsid w:val="00D30318"/>
    <w:rsid w:val="00D6689B"/>
    <w:rsid w:val="00D76AB2"/>
    <w:rsid w:val="00D95E9C"/>
    <w:rsid w:val="00E366FD"/>
    <w:rsid w:val="00E4269E"/>
    <w:rsid w:val="00E979C7"/>
    <w:rsid w:val="00ED281F"/>
    <w:rsid w:val="00F31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C7CEAD"/>
  <w15:chartTrackingRefBased/>
  <w15:docId w15:val="{DF66B887-7660-43E3-AB22-86E03A435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22617F"/>
    <w:pPr>
      <w:ind w:left="720"/>
      <w:contextualSpacing/>
    </w:pPr>
  </w:style>
  <w:style w:type="paragraph" w:styleId="Header">
    <w:name w:val="header"/>
    <w:basedOn w:val="Normal"/>
    <w:link w:val="HeaderChar"/>
    <w:uiPriority w:val="99"/>
    <w:unhideWhenUsed/>
    <w:rsid w:val="000341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41FB"/>
  </w:style>
  <w:style w:type="paragraph" w:styleId="Footer">
    <w:name w:val="footer"/>
    <w:basedOn w:val="Normal"/>
    <w:link w:val="FooterChar"/>
    <w:uiPriority w:val="99"/>
    <w:unhideWhenUsed/>
    <w:rsid w:val="000341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41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361382">
      <w:bodyDiv w:val="1"/>
      <w:marLeft w:val="0"/>
      <w:marRight w:val="0"/>
      <w:marTop w:val="0"/>
      <w:marBottom w:val="0"/>
      <w:divBdr>
        <w:top w:val="none" w:sz="0" w:space="0" w:color="auto"/>
        <w:left w:val="none" w:sz="0" w:space="0" w:color="auto"/>
        <w:bottom w:val="none" w:sz="0" w:space="0" w:color="auto"/>
        <w:right w:val="none" w:sz="0" w:space="0" w:color="auto"/>
      </w:divBdr>
    </w:div>
    <w:div w:id="995766202">
      <w:bodyDiv w:val="1"/>
      <w:marLeft w:val="0"/>
      <w:marRight w:val="0"/>
      <w:marTop w:val="0"/>
      <w:marBottom w:val="0"/>
      <w:divBdr>
        <w:top w:val="none" w:sz="0" w:space="0" w:color="auto"/>
        <w:left w:val="none" w:sz="0" w:space="0" w:color="auto"/>
        <w:bottom w:val="none" w:sz="0" w:space="0" w:color="auto"/>
        <w:right w:val="none" w:sz="0" w:space="0" w:color="auto"/>
      </w:divBdr>
    </w:div>
    <w:div w:id="1885095977">
      <w:bodyDiv w:val="1"/>
      <w:marLeft w:val="0"/>
      <w:marRight w:val="0"/>
      <w:marTop w:val="0"/>
      <w:marBottom w:val="0"/>
      <w:divBdr>
        <w:top w:val="none" w:sz="0" w:space="0" w:color="auto"/>
        <w:left w:val="none" w:sz="0" w:space="0" w:color="auto"/>
        <w:bottom w:val="none" w:sz="0" w:space="0" w:color="auto"/>
        <w:right w:val="none" w:sz="0" w:space="0" w:color="auto"/>
      </w:divBdr>
    </w:div>
    <w:div w:id="1920559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0.png"/><Relationship Id="rId21" Type="http://schemas.openxmlformats.org/officeDocument/2006/relationships/image" Target="media/image9.png"/><Relationship Id="rId42" Type="http://schemas.openxmlformats.org/officeDocument/2006/relationships/image" Target="media/image170.png"/><Relationship Id="rId47" Type="http://schemas.openxmlformats.org/officeDocument/2006/relationships/image" Target="media/image22.png"/><Relationship Id="rId63" Type="http://schemas.openxmlformats.org/officeDocument/2006/relationships/image" Target="media/image30.jpeg"/><Relationship Id="rId68" Type="http://schemas.openxmlformats.org/officeDocument/2006/relationships/image" Target="media/image32.png"/><Relationship Id="rId16" Type="http://schemas.openxmlformats.org/officeDocument/2006/relationships/image" Target="media/image40.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160.png"/><Relationship Id="rId40" Type="http://schemas.openxmlformats.org/officeDocument/2006/relationships/image" Target="media/image19.png"/><Relationship Id="rId45" Type="http://schemas.openxmlformats.org/officeDocument/2006/relationships/image" Target="media/image200.png"/><Relationship Id="rId53" Type="http://schemas.openxmlformats.org/officeDocument/2006/relationships/image" Target="media/image220.png"/><Relationship Id="rId58" Type="http://schemas.openxmlformats.org/officeDocument/2006/relationships/image" Target="media/image27.jpeg"/><Relationship Id="rId66" Type="http://schemas.openxmlformats.org/officeDocument/2006/relationships/image" Target="media/image31.jpeg"/><Relationship Id="rId74" Type="http://schemas.openxmlformats.org/officeDocument/2006/relationships/image" Target="media/image3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0.png"/><Relationship Id="rId19" Type="http://schemas.openxmlformats.org/officeDocument/2006/relationships/image" Target="media/image70.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00.png"/><Relationship Id="rId30" Type="http://schemas.openxmlformats.org/officeDocument/2006/relationships/image" Target="media/image13.png"/><Relationship Id="rId35" Type="http://schemas.openxmlformats.org/officeDocument/2006/relationships/image" Target="media/image140.png"/><Relationship Id="rId43" Type="http://schemas.openxmlformats.org/officeDocument/2006/relationships/image" Target="media/image180.png"/><Relationship Id="rId48" Type="http://schemas.openxmlformats.org/officeDocument/2006/relationships/image" Target="media/image23.png"/><Relationship Id="rId56" Type="http://schemas.openxmlformats.org/officeDocument/2006/relationships/image" Target="media/image250.png"/><Relationship Id="rId64" Type="http://schemas.openxmlformats.org/officeDocument/2006/relationships/image" Target="media/image290.jpeg"/><Relationship Id="rId69" Type="http://schemas.openxmlformats.org/officeDocument/2006/relationships/image" Target="media/image33.png"/><Relationship Id="rId77" Type="http://schemas.openxmlformats.org/officeDocument/2006/relationships/image" Target="media/image39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50.png"/><Relationship Id="rId25" Type="http://schemas.openxmlformats.org/officeDocument/2006/relationships/image" Target="media/image80.png"/><Relationship Id="rId33" Type="http://schemas.openxmlformats.org/officeDocument/2006/relationships/image" Target="media/image16.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image" Target="media/image310.jpeg"/><Relationship Id="rId20" Type="http://schemas.openxmlformats.org/officeDocument/2006/relationships/image" Target="media/image8.png"/><Relationship Id="rId41" Type="http://schemas.openxmlformats.org/officeDocument/2006/relationships/image" Target="media/image20.png"/><Relationship Id="rId54" Type="http://schemas.openxmlformats.org/officeDocument/2006/relationships/image" Target="media/image230.png"/><Relationship Id="rId62" Type="http://schemas.openxmlformats.org/officeDocument/2006/relationships/image" Target="media/image29.jpe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11.png"/><Relationship Id="rId28" Type="http://schemas.openxmlformats.org/officeDocument/2006/relationships/image" Target="media/image110.png"/><Relationship Id="rId36" Type="http://schemas.openxmlformats.org/officeDocument/2006/relationships/image" Target="media/image150.png"/><Relationship Id="rId49" Type="http://schemas.openxmlformats.org/officeDocument/2006/relationships/image" Target="media/image24.png"/><Relationship Id="rId57" Type="http://schemas.openxmlformats.org/officeDocument/2006/relationships/image" Target="media/image26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190.png"/><Relationship Id="rId52" Type="http://schemas.openxmlformats.org/officeDocument/2006/relationships/image" Target="media/image210.png"/><Relationship Id="rId60" Type="http://schemas.openxmlformats.org/officeDocument/2006/relationships/image" Target="media/image270.jpeg"/><Relationship Id="rId65" Type="http://schemas.openxmlformats.org/officeDocument/2006/relationships/image" Target="media/image300.jpeg"/><Relationship Id="rId73" Type="http://schemas.openxmlformats.org/officeDocument/2006/relationships/image" Target="media/image3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60.png"/><Relationship Id="rId39" Type="http://schemas.openxmlformats.org/officeDocument/2006/relationships/image" Target="media/image18.png"/><Relationship Id="rId34" Type="http://schemas.openxmlformats.org/officeDocument/2006/relationships/image" Target="media/image130.png"/><Relationship Id="rId50" Type="http://schemas.openxmlformats.org/officeDocument/2006/relationships/image" Target="media/image25.png"/><Relationship Id="rId55" Type="http://schemas.openxmlformats.org/officeDocument/2006/relationships/image" Target="media/image240.png"/><Relationship Id="rId76" Type="http://schemas.openxmlformats.org/officeDocument/2006/relationships/image" Target="media/image38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c\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8BC73-EEE3-401E-B687-B0414DE22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0</TotalTime>
  <Pages>23</Pages>
  <Words>909</Words>
  <Characters>5185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abc</dc:creator>
  <cp:keywords/>
  <dc:description/>
  <cp:lastModifiedBy>abc</cp:lastModifiedBy>
  <cp:revision>2</cp:revision>
  <dcterms:created xsi:type="dcterms:W3CDTF">2023-10-02T10:03:00Z</dcterms:created>
  <dcterms:modified xsi:type="dcterms:W3CDTF">2023-10-02T10:03:00Z</dcterms:modified>
</cp:coreProperties>
</file>